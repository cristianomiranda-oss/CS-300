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B3153" w14:textId="77777777" w:rsidR="00B23309" w:rsidRDefault="001D5DDC" w:rsidP="00B23309">
      <w:pPr>
        <w:spacing w:after="0" w:line="480" w:lineRule="auto"/>
        <w:contextualSpacing/>
        <w:rPr>
          <w:rFonts w:ascii="Times New Roman" w:hAnsi="Times New Roman" w:cs="Times New Roman"/>
        </w:rPr>
      </w:pPr>
      <w:r>
        <w:rPr>
          <w:rFonts w:ascii="Times New Roman" w:hAnsi="Times New Roman" w:cs="Times New Roman"/>
        </w:rPr>
        <w:tab/>
      </w:r>
    </w:p>
    <w:p w14:paraId="377FFF51" w14:textId="77777777" w:rsidR="00B23309" w:rsidRDefault="00B23309" w:rsidP="00B23309">
      <w:pPr>
        <w:spacing w:after="0" w:line="480" w:lineRule="auto"/>
        <w:contextualSpacing/>
        <w:rPr>
          <w:rFonts w:ascii="Times New Roman" w:hAnsi="Times New Roman" w:cs="Times New Roman"/>
        </w:rPr>
      </w:pPr>
    </w:p>
    <w:p w14:paraId="447288D0" w14:textId="77777777" w:rsidR="00B23309" w:rsidRDefault="00B23309" w:rsidP="00B23309">
      <w:pPr>
        <w:spacing w:after="0" w:line="480" w:lineRule="auto"/>
        <w:contextualSpacing/>
        <w:rPr>
          <w:rFonts w:ascii="Times New Roman" w:hAnsi="Times New Roman" w:cs="Times New Roman"/>
        </w:rPr>
      </w:pPr>
    </w:p>
    <w:p w14:paraId="78F76ADA" w14:textId="77777777" w:rsidR="00B23309" w:rsidRDefault="00B23309" w:rsidP="00B23309">
      <w:pPr>
        <w:spacing w:after="0" w:line="480" w:lineRule="auto"/>
        <w:contextualSpacing/>
        <w:rPr>
          <w:rFonts w:ascii="Times New Roman" w:hAnsi="Times New Roman" w:cs="Times New Roman"/>
        </w:rPr>
      </w:pPr>
    </w:p>
    <w:p w14:paraId="46CB1E7D" w14:textId="77777777" w:rsidR="00B23309" w:rsidRDefault="00B23309" w:rsidP="00B23309">
      <w:pPr>
        <w:spacing w:after="0" w:line="480" w:lineRule="auto"/>
        <w:contextualSpacing/>
        <w:rPr>
          <w:rFonts w:ascii="Times New Roman" w:hAnsi="Times New Roman" w:cs="Times New Roman"/>
        </w:rPr>
      </w:pPr>
    </w:p>
    <w:p w14:paraId="795D6D76" w14:textId="2020E8C5" w:rsidR="00B23309" w:rsidRDefault="00AD5B92" w:rsidP="00AD5B92">
      <w:pPr>
        <w:spacing w:after="0" w:line="480" w:lineRule="auto"/>
        <w:contextualSpacing/>
        <w:jc w:val="center"/>
        <w:rPr>
          <w:rFonts w:ascii="Times New Roman" w:hAnsi="Times New Roman" w:cs="Times New Roman"/>
          <w:b/>
          <w:bCs/>
        </w:rPr>
      </w:pPr>
      <w:r w:rsidRPr="00AD5B92">
        <w:rPr>
          <w:rFonts w:ascii="Times New Roman" w:hAnsi="Times New Roman" w:cs="Times New Roman"/>
          <w:b/>
          <w:bCs/>
        </w:rPr>
        <w:t>5-2 Assignment: Binary Search Tre</w:t>
      </w:r>
      <w:r>
        <w:rPr>
          <w:rFonts w:ascii="Times New Roman" w:hAnsi="Times New Roman" w:cs="Times New Roman"/>
          <w:b/>
          <w:bCs/>
        </w:rPr>
        <w:t>e</w:t>
      </w:r>
    </w:p>
    <w:p w14:paraId="103D2FB9" w14:textId="77777777" w:rsidR="00B23309" w:rsidRDefault="00B23309" w:rsidP="00B23309">
      <w:pPr>
        <w:spacing w:after="0" w:line="480" w:lineRule="auto"/>
        <w:contextualSpacing/>
        <w:rPr>
          <w:rFonts w:ascii="Times New Roman" w:hAnsi="Times New Roman" w:cs="Times New Roman"/>
        </w:rPr>
      </w:pPr>
    </w:p>
    <w:p w14:paraId="165C7665"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Cristiano Miranda</w:t>
      </w:r>
    </w:p>
    <w:p w14:paraId="7436BE48"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Southern New Hampshire University</w:t>
      </w:r>
    </w:p>
    <w:p w14:paraId="732EB5D5" w14:textId="6DB342E3" w:rsidR="00B23309" w:rsidRDefault="00AD5B92" w:rsidP="00B23309">
      <w:pPr>
        <w:spacing w:after="0" w:line="480" w:lineRule="auto"/>
        <w:contextualSpacing/>
        <w:jc w:val="center"/>
        <w:rPr>
          <w:rFonts w:ascii="Times New Roman" w:hAnsi="Times New Roman" w:cs="Times New Roman"/>
        </w:rPr>
      </w:pPr>
      <w:r>
        <w:rPr>
          <w:rFonts w:ascii="Times New Roman" w:hAnsi="Times New Roman" w:cs="Times New Roman"/>
        </w:rPr>
        <w:t>CS-300</w:t>
      </w:r>
      <w:r w:rsidR="00B23309">
        <w:rPr>
          <w:rFonts w:ascii="Times New Roman" w:hAnsi="Times New Roman" w:cs="Times New Roman"/>
        </w:rPr>
        <w:t xml:space="preserve">: </w:t>
      </w:r>
      <w:r>
        <w:rPr>
          <w:rFonts w:ascii="Times New Roman" w:hAnsi="Times New Roman" w:cs="Times New Roman"/>
        </w:rPr>
        <w:t>Analysis and Design</w:t>
      </w:r>
    </w:p>
    <w:p w14:paraId="620298F3" w14:textId="25C63D4A"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Professor</w:t>
      </w:r>
      <w:r w:rsidR="00AD5B92">
        <w:rPr>
          <w:rFonts w:ascii="Times New Roman" w:hAnsi="Times New Roman" w:cs="Times New Roman"/>
        </w:rPr>
        <w:t xml:space="preserve"> Muthukudage</w:t>
      </w:r>
    </w:p>
    <w:p w14:paraId="18B283C3" w14:textId="7B0DDE10" w:rsidR="00B23309" w:rsidRDefault="00AD5B92" w:rsidP="00B23309">
      <w:pPr>
        <w:spacing w:after="0" w:line="480" w:lineRule="auto"/>
        <w:contextualSpacing/>
        <w:jc w:val="center"/>
        <w:rPr>
          <w:rFonts w:ascii="Times New Roman" w:hAnsi="Times New Roman" w:cs="Times New Roman"/>
        </w:rPr>
      </w:pPr>
      <w:r>
        <w:rPr>
          <w:rFonts w:ascii="Times New Roman" w:hAnsi="Times New Roman" w:cs="Times New Roman"/>
        </w:rPr>
        <w:t>5</w:t>
      </w:r>
      <w:r w:rsidR="00B23309">
        <w:rPr>
          <w:rFonts w:ascii="Times New Roman" w:hAnsi="Times New Roman" w:cs="Times New Roman"/>
        </w:rPr>
        <w:t xml:space="preserve"> </w:t>
      </w:r>
      <w:r>
        <w:rPr>
          <w:rFonts w:ascii="Times New Roman" w:hAnsi="Times New Roman" w:cs="Times New Roman"/>
        </w:rPr>
        <w:t>October</w:t>
      </w:r>
      <w:r w:rsidR="00B23309">
        <w:rPr>
          <w:rFonts w:ascii="Times New Roman" w:hAnsi="Times New Roman" w:cs="Times New Roman"/>
        </w:rPr>
        <w:t xml:space="preserve"> 2025</w:t>
      </w:r>
    </w:p>
    <w:p w14:paraId="13758F62" w14:textId="77777777" w:rsidR="00B23309" w:rsidRDefault="00B23309" w:rsidP="00B23309">
      <w:pPr>
        <w:rPr>
          <w:rFonts w:ascii="Times New Roman" w:hAnsi="Times New Roman" w:cs="Times New Roman"/>
        </w:rPr>
      </w:pPr>
      <w:r>
        <w:rPr>
          <w:rFonts w:ascii="Times New Roman" w:hAnsi="Times New Roman" w:cs="Times New Roman"/>
        </w:rPr>
        <w:br w:type="page"/>
      </w:r>
    </w:p>
    <w:p w14:paraId="1390C182" w14:textId="77777777" w:rsidR="00AD5B92" w:rsidRPr="00AD5B92" w:rsidRDefault="00AD5B92" w:rsidP="00AD5B92">
      <w:pPr>
        <w:spacing w:after="0" w:line="480" w:lineRule="auto"/>
        <w:contextualSpacing/>
        <w:jc w:val="center"/>
        <w:rPr>
          <w:rFonts w:ascii="Times New Roman" w:hAnsi="Times New Roman" w:cs="Times New Roman"/>
          <w:b/>
          <w:bCs/>
        </w:rPr>
      </w:pPr>
      <w:r w:rsidRPr="00AD5B92">
        <w:rPr>
          <w:rFonts w:ascii="Times New Roman" w:hAnsi="Times New Roman" w:cs="Times New Roman"/>
          <w:b/>
          <w:bCs/>
        </w:rPr>
        <w:lastRenderedPageBreak/>
        <w:t>5-2 Assignment: Binary Search Tree</w:t>
      </w:r>
    </w:p>
    <w:p w14:paraId="200A5747" w14:textId="00593E42" w:rsidR="0084120D" w:rsidRDefault="00AD5B92" w:rsidP="00AD5B92">
      <w:pPr>
        <w:spacing w:after="0" w:line="480" w:lineRule="auto"/>
        <w:contextualSpacing/>
        <w:rPr>
          <w:rFonts w:ascii="Times New Roman" w:hAnsi="Times New Roman" w:cs="Times New Roman"/>
        </w:rPr>
      </w:pPr>
      <w:r>
        <w:rPr>
          <w:rFonts w:ascii="Times New Roman" w:hAnsi="Times New Roman" w:cs="Times New Roman"/>
        </w:rPr>
        <w:t>Code Review:</w:t>
      </w:r>
    </w:p>
    <w:p w14:paraId="1A489BFD" w14:textId="77777777" w:rsidR="00E35DFD" w:rsidRPr="00E35DFD" w:rsidRDefault="00E35DFD" w:rsidP="00E35DFD">
      <w:pPr>
        <w:spacing w:after="0" w:line="480" w:lineRule="auto"/>
        <w:contextualSpacing/>
        <w:rPr>
          <w:rFonts w:ascii="Times New Roman" w:hAnsi="Times New Roman" w:cs="Times New Roman"/>
        </w:rPr>
      </w:pPr>
      <w:r w:rsidRPr="00E35DFD">
        <w:rPr>
          <w:rFonts w:ascii="Times New Roman" w:hAnsi="Times New Roman" w:cs="Times New Roman"/>
        </w:rPr>
        <w:t xml:space="preserve">            The purpose of this program was to enable users to load bids from a CSV file, allowing them to display all bids, search for a specific bid, or remove a certain bid. To accomplish this, the program utilizes a Binary Search Tree data structure to house the various bids as node elements along the various tree paths. This situation provided an opportunity to implement the Binary Search Tree data structure in a way that maximized its utility. While the insertion and removal of the Binary Search Tree data structure is similar to that of the singly linked list data structure, its utility is evident when searching through the tree to retrieve a specific bid. The Binary Search Tree stores the bids in nodes, which are then set as either the left or right child of parent nodes, except for the first node in the tree, which is the root and has no parent elements. The decision to place a node either to the left or right of another node is determined by comparing the value in the parent node to that of the new node. If the parent node's value is greater than the new node's value, the new node is placed to the left, and if the parent node's value is less than or equal to the new node's value, it is put to the right. By following these rules, it simplifies and reduces the number of comparisons required when searching the tree for a specific bid. In this program's case, the bid ID is used as the comparison value. Thus, when a search is performed, rather than comparing all bids within the list to the bid ID, the algorithm starts at the root of the tree and compares the desired bid's ID to the root ID. Then, it follows the appropriate tree path after making the comparison. Again, if the value of the passed-in bid ID is less than the current node, the left path is followed, and if the value is greater than the current node, the right path is followed. This pattern continues as the tree is traversed, moving from node to node. At any point, if the current node's value matches the passed-in bid ID, then that node is the sought-after node </w:t>
      </w:r>
      <w:r w:rsidRPr="00E35DFD">
        <w:rPr>
          <w:rFonts w:ascii="Times New Roman" w:hAnsi="Times New Roman" w:cs="Times New Roman"/>
        </w:rPr>
        <w:lastRenderedPageBreak/>
        <w:t>and is returned. Traversing the tree in this manner significantly reduces the average time required to search through it, regardless of its size, as fewer comparisons are needed since only a specific path will be searched, depending on the value to be found. At the same time, there is still the possibility for the worst-case scenario to require searching through the entire Binary Search Tree, like if all values added were less than their parent node, in which the Binary Search Tree would be skewed and essentially be a singly linked list, the run-time complexity would still be O(N). Still, having the potential to reduce the time spent searching for elements within a data structure can significantly improve the user experience, as even if users begin to add a larger amount of data to a program, having an efficient searching algorithm can be the deciding factor for whether a user continues to use the program.</w:t>
      </w:r>
    </w:p>
    <w:p w14:paraId="7776B005" w14:textId="6E950808" w:rsidR="007356A9" w:rsidRDefault="00E35DFD" w:rsidP="00E35DFD">
      <w:pPr>
        <w:spacing w:after="0" w:line="480" w:lineRule="auto"/>
        <w:contextualSpacing/>
        <w:rPr>
          <w:rFonts w:ascii="Times New Roman" w:hAnsi="Times New Roman" w:cs="Times New Roman"/>
        </w:rPr>
      </w:pPr>
      <w:r w:rsidRPr="00E35DFD">
        <w:rPr>
          <w:rFonts w:ascii="Times New Roman" w:hAnsi="Times New Roman" w:cs="Times New Roman"/>
        </w:rPr>
        <w:t xml:space="preserve">            While the Binary Search Tree is more complex to implement, it remains relatively straightforward to code, as separating the various logic greatly helps reduce the additional complexities. Even with the addition of an extra pointer to each node element, it was simple enough to account for the added pointer when implementing the Binary Search Tree. Still, in this specific instance, we utilized recursion to design the logic for the Binary Search Tree. While recursion is helpful for reducing the amount of dry code and allowing solutions to problems to be more manageable, it does increase the complexity of designing the solution and the potential for errors. Most of the errors I encountered while coding this program, and specifically implementing the Binary Search Tree class, were caused by incorrectly calling a method recursively without properly exiting the function. My errors caused multiple program crashes, and since these crashes were caused by the recursive method, it made it difficult to debug the problem, as it became hard to identify when the crash occurred. To overcome these issues, I utilize pseudocode and walk through the recursive function step-by-step to properly understand </w:t>
      </w:r>
      <w:r w:rsidRPr="00E35DFD">
        <w:rPr>
          <w:rFonts w:ascii="Times New Roman" w:hAnsi="Times New Roman" w:cs="Times New Roman"/>
        </w:rPr>
        <w:lastRenderedPageBreak/>
        <w:t>what my code was executing at each step, identifying when the crash or errors occurred. In doing this, it made it easier to spot my mistakes and to properly understand what caused them. Rather than fixing the error and moving on, performing this process helped reinforce my understanding of using recursive functions, which proved helpful once I began coding the other methods for the class. Overall, while recursion is more challenging to debug and has a higher chance of errors occurring during development, preplanning and designing the recursive function can help mitigate potential issues. Additionally, walking through each step of the code's execution can aid in finding and debugging issues caused by recursion.</w:t>
      </w:r>
    </w:p>
    <w:p w14:paraId="3794BCD1" w14:textId="13973C2D" w:rsidR="00AD5B92" w:rsidRDefault="00AD5B92" w:rsidP="00AD5B92">
      <w:pPr>
        <w:spacing w:after="0" w:line="480" w:lineRule="auto"/>
        <w:contextualSpacing/>
        <w:rPr>
          <w:rFonts w:ascii="Times New Roman" w:hAnsi="Times New Roman" w:cs="Times New Roman"/>
        </w:rPr>
      </w:pPr>
      <w:r>
        <w:rPr>
          <w:rFonts w:ascii="Times New Roman" w:hAnsi="Times New Roman" w:cs="Times New Roman"/>
        </w:rPr>
        <w:t>Pseudocode:</w:t>
      </w:r>
    </w:p>
    <w:p w14:paraId="2134D784" w14:textId="0D40709A" w:rsidR="00AD5B92" w:rsidRDefault="00AD5B92"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STRUCT Bid</w:t>
      </w:r>
    </w:p>
    <w:p w14:paraId="70954805" w14:textId="1645187B"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bidId</w:t>
      </w:r>
      <w:proofErr w:type="spellEnd"/>
    </w:p>
    <w:p w14:paraId="7CBC392C" w14:textId="07166583"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title</w:t>
      </w:r>
    </w:p>
    <w:p w14:paraId="35F752D5" w14:textId="52EC4EB3"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fund</w:t>
      </w:r>
    </w:p>
    <w:p w14:paraId="210DA9E3" w14:textId="5AD6D936"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amount</w:t>
      </w:r>
    </w:p>
    <w:p w14:paraId="68116965" w14:textId="54622E84"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CONSTRUCTOR ()</w:t>
      </w:r>
    </w:p>
    <w:p w14:paraId="2B368F3D" w14:textId="1DF7126D"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amount = 0.0</w:t>
      </w:r>
    </w:p>
    <w:p w14:paraId="5E032C64" w14:textId="77F42D7C"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ENDCONSTRUCTOR</w:t>
      </w:r>
    </w:p>
    <w:p w14:paraId="53CB3AED" w14:textId="40DE587F" w:rsidR="00AD5B92" w:rsidRDefault="00AD5B92"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ENDSTRUCT</w:t>
      </w:r>
    </w:p>
    <w:p w14:paraId="3A2A6F3B" w14:textId="02A9840A" w:rsidR="00AD5B92" w:rsidRDefault="00AD5B92"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STRUCT Node</w:t>
      </w:r>
    </w:p>
    <w:p w14:paraId="08F9FBA9" w14:textId="12550101"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bid</w:t>
      </w:r>
    </w:p>
    <w:p w14:paraId="793831F9" w14:textId="3E89E5C4"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POINTER left </w:t>
      </w:r>
    </w:p>
    <w:p w14:paraId="7BE20468" w14:textId="1181FF10"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POINTER right</w:t>
      </w:r>
    </w:p>
    <w:p w14:paraId="4DAEF63A" w14:textId="77777777"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CONSTRUCTOR ()</w:t>
      </w:r>
    </w:p>
    <w:p w14:paraId="4D479D19" w14:textId="12763C08"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START</w:t>
      </w:r>
    </w:p>
    <w:p w14:paraId="4C28F738" w14:textId="039A309D"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POINT left TO null</w:t>
      </w:r>
    </w:p>
    <w:p w14:paraId="5CE2C7A1" w14:textId="37E8435F"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POINT right TO null</w:t>
      </w:r>
    </w:p>
    <w:p w14:paraId="70451EAE" w14:textId="17D93A31" w:rsidR="00AD5B92" w:rsidRP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5AA10B9D" w14:textId="77777777"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ENDCONSTRUCTOR</w:t>
      </w:r>
    </w:p>
    <w:p w14:paraId="5739CE9F" w14:textId="1551B9CB"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CONSTRUCTOR (</w:t>
      </w:r>
      <w:proofErr w:type="spellStart"/>
      <w:r>
        <w:rPr>
          <w:rFonts w:ascii="Times New Roman" w:hAnsi="Times New Roman" w:cs="Times New Roman"/>
        </w:rPr>
        <w:t>aBid</w:t>
      </w:r>
      <w:proofErr w:type="spellEnd"/>
      <w:r>
        <w:rPr>
          <w:rFonts w:ascii="Times New Roman" w:hAnsi="Times New Roman" w:cs="Times New Roman"/>
        </w:rPr>
        <w:t>)</w:t>
      </w:r>
    </w:p>
    <w:p w14:paraId="04D61187" w14:textId="6CFCF9B1"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43FF63BB" w14:textId="7426E554"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bid = </w:t>
      </w:r>
      <w:proofErr w:type="spellStart"/>
      <w:r>
        <w:rPr>
          <w:rFonts w:ascii="Times New Roman" w:hAnsi="Times New Roman" w:cs="Times New Roman"/>
        </w:rPr>
        <w:t>aBid</w:t>
      </w:r>
      <w:proofErr w:type="spellEnd"/>
    </w:p>
    <w:p w14:paraId="045E2F14" w14:textId="2295E92E"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CALL Constructor () // Call default constructor</w:t>
      </w:r>
    </w:p>
    <w:p w14:paraId="7D639B10" w14:textId="103174AF" w:rsidR="00AD5B92" w:rsidRP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4CF7BDD1" w14:textId="176307D1" w:rsidR="00AD5B92" w:rsidRP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ENDCONSTRUCTOR</w:t>
      </w:r>
    </w:p>
    <w:p w14:paraId="6F4771EE" w14:textId="77777777" w:rsidR="00AD5B92" w:rsidRPr="00AD5B92" w:rsidRDefault="00AD5B92"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ENDSTRUCT</w:t>
      </w:r>
    </w:p>
    <w:p w14:paraId="167E3F09" w14:textId="15605271" w:rsidR="00AD5B92" w:rsidRDefault="00AD5B92"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BinarySearchTree</w:t>
      </w:r>
      <w:proofErr w:type="spellEnd"/>
    </w:p>
    <w:p w14:paraId="4C0F534E" w14:textId="1901B828"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DEFINE PRIVATE POINTER root</w:t>
      </w:r>
    </w:p>
    <w:p w14:paraId="721A9AAC" w14:textId="1663D969"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DEFINE PUBLIC CONSTRUCTOR ()</w:t>
      </w:r>
    </w:p>
    <w:p w14:paraId="0CACAA33" w14:textId="0A86AAFA"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2AB55C81" w14:textId="79780537"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POINT root TO null</w:t>
      </w:r>
    </w:p>
    <w:p w14:paraId="73E4D01D" w14:textId="6C41A8D3"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63D1A84A" w14:textId="4BA10F52"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ENDCONSTRUCTOR</w:t>
      </w:r>
    </w:p>
    <w:p w14:paraId="4FCF65AE" w14:textId="24DFE2DC"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DEFINE PUBLIC DECONSTRUCTOR ()</w:t>
      </w:r>
    </w:p>
    <w:p w14:paraId="68BCC4B4" w14:textId="6E7FEF5E"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738CAB79" w14:textId="687B80D5"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INIT POINTER </w:t>
      </w:r>
      <w:proofErr w:type="spellStart"/>
      <w:r>
        <w:rPr>
          <w:rFonts w:ascii="Times New Roman" w:hAnsi="Times New Roman" w:cs="Times New Roman"/>
        </w:rPr>
        <w:t>currNode</w:t>
      </w:r>
      <w:proofErr w:type="spellEnd"/>
      <w:r>
        <w:rPr>
          <w:rFonts w:ascii="Times New Roman" w:hAnsi="Times New Roman" w:cs="Times New Roman"/>
        </w:rPr>
        <w:t xml:space="preserve"> </w:t>
      </w:r>
    </w:p>
    <w:p w14:paraId="5B2A2C2C" w14:textId="2BCE5DA2"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currNode</w:t>
      </w:r>
      <w:proofErr w:type="spellEnd"/>
      <w:r>
        <w:rPr>
          <w:rFonts w:ascii="Times New Roman" w:hAnsi="Times New Roman" w:cs="Times New Roman"/>
        </w:rPr>
        <w:t xml:space="preserve"> TO root</w:t>
      </w:r>
    </w:p>
    <w:p w14:paraId="1BE62A8E" w14:textId="778C1A0A"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 xml:space="preserve">WHILE </w:t>
      </w:r>
      <w:proofErr w:type="spellStart"/>
      <w:r>
        <w:rPr>
          <w:rFonts w:ascii="Times New Roman" w:hAnsi="Times New Roman" w:cs="Times New Roman"/>
        </w:rPr>
        <w:t>currNode</w:t>
      </w:r>
      <w:proofErr w:type="spellEnd"/>
      <w:r>
        <w:rPr>
          <w:rFonts w:ascii="Times New Roman" w:hAnsi="Times New Roman" w:cs="Times New Roman"/>
        </w:rPr>
        <w:t xml:space="preserve"> IS NOT POINTING TO null</w:t>
      </w:r>
    </w:p>
    <w:p w14:paraId="0E6FBD3D" w14:textId="7E7659D4" w:rsidR="00AD5B92" w:rsidRPr="00AD5B92" w:rsidRDefault="00AD5B92" w:rsidP="00AD5B9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removeNode</w:t>
      </w:r>
      <w:proofErr w:type="spellEnd"/>
      <w:r>
        <w:rPr>
          <w:rFonts w:ascii="Times New Roman" w:hAnsi="Times New Roman" w:cs="Times New Roman"/>
        </w:rPr>
        <w:t xml:space="preserve"> (</w:t>
      </w:r>
      <w:proofErr w:type="spellStart"/>
      <w:r>
        <w:rPr>
          <w:rFonts w:ascii="Times New Roman" w:hAnsi="Times New Roman" w:cs="Times New Roman"/>
        </w:rPr>
        <w:t>currNode</w:t>
      </w:r>
      <w:proofErr w:type="spellEnd"/>
      <w:r>
        <w:rPr>
          <w:rFonts w:ascii="Times New Roman" w:hAnsi="Times New Roman" w:cs="Times New Roman"/>
        </w:rPr>
        <w:t xml:space="preserve">, </w:t>
      </w:r>
      <w:proofErr w:type="spellStart"/>
      <w:r>
        <w:rPr>
          <w:rFonts w:ascii="Times New Roman" w:hAnsi="Times New Roman" w:cs="Times New Roman"/>
        </w:rPr>
        <w:t>currNode</w:t>
      </w:r>
      <w:proofErr w:type="spellEnd"/>
      <w:r>
        <w:rPr>
          <w:rFonts w:ascii="Times New Roman" w:hAnsi="Times New Roman" w:cs="Times New Roman"/>
        </w:rPr>
        <w:t>-&gt;</w:t>
      </w:r>
      <w:proofErr w:type="spellStart"/>
      <w:r>
        <w:rPr>
          <w:rFonts w:ascii="Times New Roman" w:hAnsi="Times New Roman" w:cs="Times New Roman"/>
        </w:rPr>
        <w:t>bid.bidId</w:t>
      </w:r>
      <w:proofErr w:type="spellEnd"/>
      <w:r>
        <w:rPr>
          <w:rFonts w:ascii="Times New Roman" w:hAnsi="Times New Roman" w:cs="Times New Roman"/>
        </w:rPr>
        <w:t xml:space="preserve">) AND </w:t>
      </w:r>
      <w:r w:rsidRPr="00AD5B92">
        <w:rPr>
          <w:rFonts w:ascii="Times New Roman" w:hAnsi="Times New Roman" w:cs="Times New Roman"/>
        </w:rPr>
        <w:t xml:space="preserve">POINT </w:t>
      </w:r>
      <w:proofErr w:type="spellStart"/>
      <w:r w:rsidRPr="00AD5B92">
        <w:rPr>
          <w:rFonts w:ascii="Times New Roman" w:hAnsi="Times New Roman" w:cs="Times New Roman"/>
        </w:rPr>
        <w:t>currNode</w:t>
      </w:r>
      <w:proofErr w:type="spellEnd"/>
      <w:r w:rsidRPr="00AD5B92">
        <w:rPr>
          <w:rFonts w:ascii="Times New Roman" w:hAnsi="Times New Roman" w:cs="Times New Roman"/>
        </w:rPr>
        <w:t xml:space="preserve"> </w:t>
      </w:r>
      <w:r>
        <w:rPr>
          <w:rFonts w:ascii="Times New Roman" w:hAnsi="Times New Roman" w:cs="Times New Roman"/>
        </w:rPr>
        <w:t xml:space="preserve">TO </w:t>
      </w:r>
      <w:r w:rsidRPr="00AD5B92">
        <w:rPr>
          <w:rFonts w:ascii="Times New Roman" w:hAnsi="Times New Roman" w:cs="Times New Roman"/>
        </w:rPr>
        <w:t>re</w:t>
      </w:r>
      <w:r>
        <w:rPr>
          <w:rFonts w:ascii="Times New Roman" w:hAnsi="Times New Roman" w:cs="Times New Roman"/>
        </w:rPr>
        <w:t>sult</w:t>
      </w:r>
    </w:p>
    <w:p w14:paraId="2CC7AA56" w14:textId="1DE904B6"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ENDWHILE</w:t>
      </w:r>
    </w:p>
    <w:p w14:paraId="7EB6837A" w14:textId="0F0DC55E"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1EE57E26" w14:textId="3F8AB086"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ENDDECONSTRUCTOR</w:t>
      </w:r>
    </w:p>
    <w:p w14:paraId="2FCD7863" w14:textId="40E3210B"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PUBLIC METHOD </w:t>
      </w:r>
      <w:proofErr w:type="spellStart"/>
      <w:r>
        <w:rPr>
          <w:rFonts w:ascii="Times New Roman" w:hAnsi="Times New Roman" w:cs="Times New Roman"/>
        </w:rPr>
        <w:t>InOrder</w:t>
      </w:r>
      <w:proofErr w:type="spellEnd"/>
      <w:r>
        <w:rPr>
          <w:rFonts w:ascii="Times New Roman" w:hAnsi="Times New Roman" w:cs="Times New Roman"/>
        </w:rPr>
        <w:t xml:space="preserve"> ()</w:t>
      </w:r>
    </w:p>
    <w:p w14:paraId="5A765673" w14:textId="0D96EC99" w:rsidR="00AB1E26" w:rsidRDefault="00AB1E26"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15AB9E97" w14:textId="34C0908E"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inOrder</w:t>
      </w:r>
      <w:proofErr w:type="spellEnd"/>
      <w:r>
        <w:rPr>
          <w:rFonts w:ascii="Times New Roman" w:hAnsi="Times New Roman" w:cs="Times New Roman"/>
        </w:rPr>
        <w:t xml:space="preserve"> (root)</w:t>
      </w:r>
    </w:p>
    <w:p w14:paraId="7022B1C5" w14:textId="72367FCB" w:rsidR="00AB1E26" w:rsidRDefault="00AB1E26"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546AAD07" w14:textId="4BF652E2"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3694E6AB" w14:textId="4B7CD3CD"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PUBLIC METHOD </w:t>
      </w:r>
      <w:proofErr w:type="spellStart"/>
      <w:r>
        <w:rPr>
          <w:rFonts w:ascii="Times New Roman" w:hAnsi="Times New Roman" w:cs="Times New Roman"/>
        </w:rPr>
        <w:t>PostOrder</w:t>
      </w:r>
      <w:proofErr w:type="spellEnd"/>
      <w:r>
        <w:rPr>
          <w:rFonts w:ascii="Times New Roman" w:hAnsi="Times New Roman" w:cs="Times New Roman"/>
        </w:rPr>
        <w:t xml:space="preserve"> ()</w:t>
      </w:r>
    </w:p>
    <w:p w14:paraId="76EA9122" w14:textId="24D9C78A" w:rsidR="00AB1E26" w:rsidRDefault="00AB1E26"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0961FCA6" w14:textId="41ABCD2A"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postOrder</w:t>
      </w:r>
      <w:proofErr w:type="spellEnd"/>
      <w:r>
        <w:rPr>
          <w:rFonts w:ascii="Times New Roman" w:hAnsi="Times New Roman" w:cs="Times New Roman"/>
        </w:rPr>
        <w:t xml:space="preserve"> (root)</w:t>
      </w:r>
    </w:p>
    <w:p w14:paraId="1E4743AB" w14:textId="2F719DD4" w:rsidR="00AB1E26" w:rsidRDefault="00AB1E26"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0F262D92" w14:textId="77777777"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5B71BFD0" w14:textId="70845F53"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PUBLIC METHOD </w:t>
      </w:r>
      <w:proofErr w:type="spellStart"/>
      <w:r>
        <w:rPr>
          <w:rFonts w:ascii="Times New Roman" w:hAnsi="Times New Roman" w:cs="Times New Roman"/>
        </w:rPr>
        <w:t>PreOrder</w:t>
      </w:r>
      <w:proofErr w:type="spellEnd"/>
      <w:r>
        <w:rPr>
          <w:rFonts w:ascii="Times New Roman" w:hAnsi="Times New Roman" w:cs="Times New Roman"/>
        </w:rPr>
        <w:t xml:space="preserve"> ()</w:t>
      </w:r>
    </w:p>
    <w:p w14:paraId="30252214" w14:textId="35D2088C" w:rsidR="00AB1E26" w:rsidRDefault="00AB1E26"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35D884E0" w14:textId="3FBC26B1" w:rsidR="00AD5B92" w:rsidRDefault="00AD5B92"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preOrder</w:t>
      </w:r>
      <w:proofErr w:type="spellEnd"/>
      <w:r>
        <w:rPr>
          <w:rFonts w:ascii="Times New Roman" w:hAnsi="Times New Roman" w:cs="Times New Roman"/>
        </w:rPr>
        <w:t xml:space="preserve"> (root)</w:t>
      </w:r>
    </w:p>
    <w:p w14:paraId="43EE0564" w14:textId="28A449B1" w:rsidR="00AB1E26" w:rsidRDefault="00AB1E26" w:rsidP="00AD5B9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ENDF</w:t>
      </w:r>
    </w:p>
    <w:p w14:paraId="4E6E57F2" w14:textId="77777777" w:rsidR="00AD5B92" w:rsidRDefault="00AD5B92"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410E44CA" w14:textId="5D981FF7" w:rsidR="00AD5B92" w:rsidRDefault="00AB1E26"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Insert (bid)</w:t>
      </w:r>
    </w:p>
    <w:p w14:paraId="47AEDD17" w14:textId="02C84F35"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164BC7AE" w14:textId="424A88A4"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IF root IS POINTING TO null THEN</w:t>
      </w:r>
    </w:p>
    <w:p w14:paraId="60CD394F" w14:textId="2608961A" w:rsidR="00AB1E26" w:rsidRDefault="00AB1E26" w:rsidP="00AB1E2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INIT new Node (bid)</w:t>
      </w:r>
    </w:p>
    <w:p w14:paraId="2033059A" w14:textId="52A94341" w:rsidR="00AB1E26" w:rsidRDefault="00AB1E26" w:rsidP="00AB1E2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POINT root TO new Node</w:t>
      </w:r>
    </w:p>
    <w:p w14:paraId="055FC09B" w14:textId="271095F0"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w:t>
      </w:r>
    </w:p>
    <w:p w14:paraId="4A5267B7" w14:textId="4226E351" w:rsidR="00AB1E26" w:rsidRDefault="00AB1E26" w:rsidP="00AB1E2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addNode</w:t>
      </w:r>
      <w:proofErr w:type="spellEnd"/>
      <w:r>
        <w:rPr>
          <w:rFonts w:ascii="Times New Roman" w:hAnsi="Times New Roman" w:cs="Times New Roman"/>
        </w:rPr>
        <w:t xml:space="preserve"> (root, bid)</w:t>
      </w:r>
    </w:p>
    <w:p w14:paraId="4904FE8B" w14:textId="5577F281"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0579A886" w14:textId="0631CE18"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5135DDA1" w14:textId="1929A88A" w:rsidR="00AB1E26" w:rsidRDefault="00AB1E26"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2D8FF297" w14:textId="6B97ACC1" w:rsidR="00AB1E26" w:rsidRDefault="00AB1E26"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Remove (</w:t>
      </w:r>
      <w:proofErr w:type="spellStart"/>
      <w:r>
        <w:rPr>
          <w:rFonts w:ascii="Times New Roman" w:hAnsi="Times New Roman" w:cs="Times New Roman"/>
        </w:rPr>
        <w:t>bidId</w:t>
      </w:r>
      <w:proofErr w:type="spellEnd"/>
      <w:r>
        <w:rPr>
          <w:rFonts w:ascii="Times New Roman" w:hAnsi="Times New Roman" w:cs="Times New Roman"/>
        </w:rPr>
        <w:t>)</w:t>
      </w:r>
    </w:p>
    <w:p w14:paraId="4873A204" w14:textId="7ADD7188"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708CB309" w14:textId="041CB264"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removeNode</w:t>
      </w:r>
      <w:proofErr w:type="spellEnd"/>
      <w:r>
        <w:rPr>
          <w:rFonts w:ascii="Times New Roman" w:hAnsi="Times New Roman" w:cs="Times New Roman"/>
        </w:rPr>
        <w:t xml:space="preserve"> (root, </w:t>
      </w:r>
      <w:proofErr w:type="spellStart"/>
      <w:r>
        <w:rPr>
          <w:rFonts w:ascii="Times New Roman" w:hAnsi="Times New Roman" w:cs="Times New Roman"/>
        </w:rPr>
        <w:t>bidId</w:t>
      </w:r>
      <w:proofErr w:type="spellEnd"/>
      <w:r>
        <w:rPr>
          <w:rFonts w:ascii="Times New Roman" w:hAnsi="Times New Roman" w:cs="Times New Roman"/>
        </w:rPr>
        <w:t>)</w:t>
      </w:r>
    </w:p>
    <w:p w14:paraId="2AE74B99" w14:textId="7ABFDBE4"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788AD2E5" w14:textId="37E1013D" w:rsidR="00AB1E26" w:rsidRDefault="00AB1E26"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63D3AE72" w14:textId="3C3E52B5" w:rsidR="00AB1E26" w:rsidRDefault="00AB1E26"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Search (</w:t>
      </w:r>
      <w:proofErr w:type="spellStart"/>
      <w:r>
        <w:rPr>
          <w:rFonts w:ascii="Times New Roman" w:hAnsi="Times New Roman" w:cs="Times New Roman"/>
        </w:rPr>
        <w:t>bidId</w:t>
      </w:r>
      <w:proofErr w:type="spellEnd"/>
      <w:r>
        <w:rPr>
          <w:rFonts w:ascii="Times New Roman" w:hAnsi="Times New Roman" w:cs="Times New Roman"/>
        </w:rPr>
        <w:t>)</w:t>
      </w:r>
    </w:p>
    <w:p w14:paraId="14995954" w14:textId="1B937F33"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2F408B3A" w14:textId="6022A0AF"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INIT POINTER </w:t>
      </w:r>
      <w:proofErr w:type="spellStart"/>
      <w:r>
        <w:rPr>
          <w:rFonts w:ascii="Times New Roman" w:hAnsi="Times New Roman" w:cs="Times New Roman"/>
        </w:rPr>
        <w:t>currNode</w:t>
      </w:r>
      <w:proofErr w:type="spellEnd"/>
    </w:p>
    <w:p w14:paraId="34920B97" w14:textId="373FA312"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currNode</w:t>
      </w:r>
      <w:proofErr w:type="spellEnd"/>
      <w:r>
        <w:rPr>
          <w:rFonts w:ascii="Times New Roman" w:hAnsi="Times New Roman" w:cs="Times New Roman"/>
        </w:rPr>
        <w:t xml:space="preserve"> TO root</w:t>
      </w:r>
    </w:p>
    <w:p w14:paraId="3644C404" w14:textId="44EA9BAA"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currNode</w:t>
      </w:r>
      <w:proofErr w:type="spellEnd"/>
      <w:r>
        <w:rPr>
          <w:rFonts w:ascii="Times New Roman" w:hAnsi="Times New Roman" w:cs="Times New Roman"/>
        </w:rPr>
        <w:t xml:space="preserve"> IS NOT POINTING TO null</w:t>
      </w:r>
    </w:p>
    <w:p w14:paraId="70AA00B9" w14:textId="45A2B406" w:rsidR="00AB1E26" w:rsidRDefault="00AB1E26" w:rsidP="00AB1E2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currNode</w:t>
      </w:r>
      <w:proofErr w:type="spellEnd"/>
      <w:r>
        <w:rPr>
          <w:rFonts w:ascii="Times New Roman" w:hAnsi="Times New Roman" w:cs="Times New Roman"/>
        </w:rPr>
        <w:t>-&gt;</w:t>
      </w:r>
      <w:proofErr w:type="spellStart"/>
      <w:r>
        <w:rPr>
          <w:rFonts w:ascii="Times New Roman" w:hAnsi="Times New Roman" w:cs="Times New Roman"/>
        </w:rPr>
        <w:t>bid.bidId</w:t>
      </w:r>
      <w:proofErr w:type="spellEnd"/>
      <w:r>
        <w:rPr>
          <w:rFonts w:ascii="Times New Roman" w:hAnsi="Times New Roman" w:cs="Times New Roman"/>
        </w:rPr>
        <w:t xml:space="preserve"> IS EQUAL TO </w:t>
      </w:r>
      <w:proofErr w:type="spellStart"/>
      <w:r>
        <w:rPr>
          <w:rFonts w:ascii="Times New Roman" w:hAnsi="Times New Roman" w:cs="Times New Roman"/>
        </w:rPr>
        <w:t>bidId</w:t>
      </w:r>
      <w:proofErr w:type="spellEnd"/>
      <w:r>
        <w:rPr>
          <w:rFonts w:ascii="Times New Roman" w:hAnsi="Times New Roman" w:cs="Times New Roman"/>
        </w:rPr>
        <w:t xml:space="preserve"> THEN</w:t>
      </w:r>
    </w:p>
    <w:p w14:paraId="162F7846" w14:textId="6C4FD874" w:rsidR="00AB1E26" w:rsidRDefault="00AB1E26" w:rsidP="00AB1E2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currNode</w:t>
      </w:r>
      <w:proofErr w:type="spellEnd"/>
      <w:r>
        <w:rPr>
          <w:rFonts w:ascii="Times New Roman" w:hAnsi="Times New Roman" w:cs="Times New Roman"/>
        </w:rPr>
        <w:t>-&gt;bid</w:t>
      </w:r>
    </w:p>
    <w:p w14:paraId="1BF51DDC" w14:textId="2E845B05" w:rsidR="00AB1E26" w:rsidRDefault="00AB1E26" w:rsidP="00AB1E2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ELSE IF </w:t>
      </w:r>
      <w:proofErr w:type="spellStart"/>
      <w:r>
        <w:rPr>
          <w:rFonts w:ascii="Times New Roman" w:hAnsi="Times New Roman" w:cs="Times New Roman"/>
        </w:rPr>
        <w:t>currNode</w:t>
      </w:r>
      <w:proofErr w:type="spellEnd"/>
      <w:r>
        <w:rPr>
          <w:rFonts w:ascii="Times New Roman" w:hAnsi="Times New Roman" w:cs="Times New Roman"/>
        </w:rPr>
        <w:t>-&gt;</w:t>
      </w:r>
      <w:proofErr w:type="spellStart"/>
      <w:r>
        <w:rPr>
          <w:rFonts w:ascii="Times New Roman" w:hAnsi="Times New Roman" w:cs="Times New Roman"/>
        </w:rPr>
        <w:t>bid.bidId</w:t>
      </w:r>
      <w:proofErr w:type="spellEnd"/>
      <w:r>
        <w:rPr>
          <w:rFonts w:ascii="Times New Roman" w:hAnsi="Times New Roman" w:cs="Times New Roman"/>
        </w:rPr>
        <w:t xml:space="preserve"> IS GREATER THAN </w:t>
      </w:r>
      <w:proofErr w:type="spellStart"/>
      <w:r>
        <w:rPr>
          <w:rFonts w:ascii="Times New Roman" w:hAnsi="Times New Roman" w:cs="Times New Roman"/>
        </w:rPr>
        <w:t>bidId</w:t>
      </w:r>
      <w:proofErr w:type="spellEnd"/>
      <w:r>
        <w:rPr>
          <w:rFonts w:ascii="Times New Roman" w:hAnsi="Times New Roman" w:cs="Times New Roman"/>
        </w:rPr>
        <w:t xml:space="preserve"> THEN</w:t>
      </w:r>
    </w:p>
    <w:p w14:paraId="027F9897" w14:textId="4F648774" w:rsidR="00CC3966" w:rsidRDefault="00CC3966" w:rsidP="00CC396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currNode</w:t>
      </w:r>
      <w:proofErr w:type="spellEnd"/>
      <w:r>
        <w:rPr>
          <w:rFonts w:ascii="Times New Roman" w:hAnsi="Times New Roman" w:cs="Times New Roman"/>
        </w:rPr>
        <w:t xml:space="preserve"> TO </w:t>
      </w:r>
      <w:proofErr w:type="spellStart"/>
      <w:r>
        <w:rPr>
          <w:rFonts w:ascii="Times New Roman" w:hAnsi="Times New Roman" w:cs="Times New Roman"/>
        </w:rPr>
        <w:t>currNode</w:t>
      </w:r>
      <w:proofErr w:type="spellEnd"/>
      <w:r>
        <w:rPr>
          <w:rFonts w:ascii="Times New Roman" w:hAnsi="Times New Roman" w:cs="Times New Roman"/>
        </w:rPr>
        <w:t>-&gt;left</w:t>
      </w:r>
    </w:p>
    <w:p w14:paraId="3BD03718" w14:textId="656FB28A"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5D9D400E" w14:textId="13FF711E" w:rsidR="00CC3966" w:rsidRDefault="00CC3966" w:rsidP="00CC396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lastRenderedPageBreak/>
        <w:t xml:space="preserve">POINT </w:t>
      </w:r>
      <w:proofErr w:type="spellStart"/>
      <w:r>
        <w:rPr>
          <w:rFonts w:ascii="Times New Roman" w:hAnsi="Times New Roman" w:cs="Times New Roman"/>
        </w:rPr>
        <w:t>currNode</w:t>
      </w:r>
      <w:proofErr w:type="spellEnd"/>
      <w:r>
        <w:rPr>
          <w:rFonts w:ascii="Times New Roman" w:hAnsi="Times New Roman" w:cs="Times New Roman"/>
        </w:rPr>
        <w:t xml:space="preserve"> TO </w:t>
      </w:r>
      <w:proofErr w:type="spellStart"/>
      <w:r>
        <w:rPr>
          <w:rFonts w:ascii="Times New Roman" w:hAnsi="Times New Roman" w:cs="Times New Roman"/>
        </w:rPr>
        <w:t>currNode</w:t>
      </w:r>
      <w:proofErr w:type="spellEnd"/>
      <w:r>
        <w:rPr>
          <w:rFonts w:ascii="Times New Roman" w:hAnsi="Times New Roman" w:cs="Times New Roman"/>
        </w:rPr>
        <w:t>-&gt;right</w:t>
      </w:r>
    </w:p>
    <w:p w14:paraId="4D5F4F13" w14:textId="251B681D" w:rsidR="00AB1E26" w:rsidRDefault="00AB1E26" w:rsidP="00AB1E2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4F09D0BB" w14:textId="79AC147F"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ENDWHILE</w:t>
      </w:r>
    </w:p>
    <w:p w14:paraId="1AA2CAEF" w14:textId="5DE7724B" w:rsidR="00CC3966" w:rsidRDefault="00CC396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new Bid</w:t>
      </w:r>
    </w:p>
    <w:p w14:paraId="2FF46575" w14:textId="757DBC1D" w:rsidR="00CC3966" w:rsidRDefault="00CC396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RETURN new Bid</w:t>
      </w:r>
    </w:p>
    <w:p w14:paraId="468DBEF2" w14:textId="358DEDE7" w:rsidR="00AB1E26" w:rsidRDefault="00AB1E26" w:rsidP="00AB1E2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61FE1395" w14:textId="3B48A48F" w:rsidR="00AB1E26" w:rsidRDefault="00AB1E26"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5BA031AE" w14:textId="33C1A37A" w:rsidR="00CC3966" w:rsidRDefault="000F6F6B"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PRIVATE</w:t>
      </w:r>
      <w:r w:rsidR="00CC3966">
        <w:rPr>
          <w:rFonts w:ascii="Times New Roman" w:hAnsi="Times New Roman" w:cs="Times New Roman"/>
        </w:rPr>
        <w:t xml:space="preserve"> METHOD </w:t>
      </w:r>
      <w:proofErr w:type="spellStart"/>
      <w:r w:rsidR="00CC3966">
        <w:rPr>
          <w:rFonts w:ascii="Times New Roman" w:hAnsi="Times New Roman" w:cs="Times New Roman"/>
        </w:rPr>
        <w:t>addNode</w:t>
      </w:r>
      <w:proofErr w:type="spellEnd"/>
      <w:r w:rsidR="00CC3966">
        <w:rPr>
          <w:rFonts w:ascii="Times New Roman" w:hAnsi="Times New Roman" w:cs="Times New Roman"/>
        </w:rPr>
        <w:t xml:space="preserve"> (node, bid)</w:t>
      </w:r>
    </w:p>
    <w:p w14:paraId="5EF3C2F3" w14:textId="07DB5A63"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361DB47E" w14:textId="57B1A10B"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node-&gt;</w:t>
      </w:r>
      <w:proofErr w:type="spellStart"/>
      <w:r>
        <w:rPr>
          <w:rFonts w:ascii="Times New Roman" w:hAnsi="Times New Roman" w:cs="Times New Roman"/>
        </w:rPr>
        <w:t>bid.bidId</w:t>
      </w:r>
      <w:proofErr w:type="spellEnd"/>
      <w:r>
        <w:rPr>
          <w:rFonts w:ascii="Times New Roman" w:hAnsi="Times New Roman" w:cs="Times New Roman"/>
        </w:rPr>
        <w:t xml:space="preserve"> IS GREATER THAN </w:t>
      </w:r>
      <w:proofErr w:type="spellStart"/>
      <w:r>
        <w:rPr>
          <w:rFonts w:ascii="Times New Roman" w:hAnsi="Times New Roman" w:cs="Times New Roman"/>
        </w:rPr>
        <w:t>bid.bidId</w:t>
      </w:r>
      <w:proofErr w:type="spellEnd"/>
      <w:r>
        <w:rPr>
          <w:rFonts w:ascii="Times New Roman" w:hAnsi="Times New Roman" w:cs="Times New Roman"/>
        </w:rPr>
        <w:t xml:space="preserve"> THEN</w:t>
      </w:r>
    </w:p>
    <w:p w14:paraId="364E7082" w14:textId="6E35AC9B"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IF node-&gt;left IS POINTING TO null THEN</w:t>
      </w:r>
    </w:p>
    <w:p w14:paraId="3916DAED" w14:textId="7A14D287" w:rsidR="00CC3966" w:rsidRDefault="00CC3966" w:rsidP="00CC396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INIT new Node (bid)</w:t>
      </w:r>
    </w:p>
    <w:p w14:paraId="3A60F48A" w14:textId="0D0E006D" w:rsidR="00CC3966" w:rsidRDefault="00CC3966" w:rsidP="00CC396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POINT node-&gt;left TO new Node</w:t>
      </w:r>
    </w:p>
    <w:p w14:paraId="5829C402" w14:textId="18D5D7D7"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1610AD52" w14:textId="103E265E" w:rsidR="00CC3966" w:rsidRDefault="00CC3966" w:rsidP="00CC396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addNode</w:t>
      </w:r>
      <w:proofErr w:type="spellEnd"/>
      <w:r>
        <w:rPr>
          <w:rFonts w:ascii="Times New Roman" w:hAnsi="Times New Roman" w:cs="Times New Roman"/>
        </w:rPr>
        <w:t xml:space="preserve"> (node-&gt;left, bid)</w:t>
      </w:r>
    </w:p>
    <w:p w14:paraId="54BD890F" w14:textId="340797D5"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6936B650" w14:textId="0872B10D"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w:t>
      </w:r>
    </w:p>
    <w:p w14:paraId="778E76AC" w14:textId="5A2FD155"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IF node-&gt;right IS POINTING TO null THEN</w:t>
      </w:r>
    </w:p>
    <w:p w14:paraId="31F13B47" w14:textId="77777777" w:rsidR="00CC3966" w:rsidRDefault="00CC3966" w:rsidP="00CC396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INIT new Node (bid)</w:t>
      </w:r>
    </w:p>
    <w:p w14:paraId="0E7BCEF7" w14:textId="0ED16A92" w:rsidR="00CC3966" w:rsidRDefault="00CC3966" w:rsidP="00CC396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POINT node-&gt;right TO new Node</w:t>
      </w:r>
    </w:p>
    <w:p w14:paraId="3EBF87BD" w14:textId="77777777"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54C7255E" w14:textId="7B69538B" w:rsidR="00CC3966" w:rsidRDefault="00CC3966" w:rsidP="00CC396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addNode</w:t>
      </w:r>
      <w:proofErr w:type="spellEnd"/>
      <w:r>
        <w:rPr>
          <w:rFonts w:ascii="Times New Roman" w:hAnsi="Times New Roman" w:cs="Times New Roman"/>
        </w:rPr>
        <w:t xml:space="preserve"> (node-&gt;right, bid)</w:t>
      </w:r>
    </w:p>
    <w:p w14:paraId="4EC8F666" w14:textId="715809E1" w:rsidR="00CC3966" w:rsidRP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5FB2EBBF" w14:textId="6DACABDB"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ENDIF</w:t>
      </w:r>
    </w:p>
    <w:p w14:paraId="4E28A3D3" w14:textId="3EB3B2E6"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60F330B7" w14:textId="186A87DF" w:rsidR="00CC3966" w:rsidRDefault="00CC3966" w:rsidP="00AD5B92">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0F2547BF" w14:textId="23EE97BA" w:rsidR="00CC3966" w:rsidRDefault="000F6F6B"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PRIVATE</w:t>
      </w:r>
      <w:r w:rsidR="00CC3966">
        <w:rPr>
          <w:rFonts w:ascii="Times New Roman" w:hAnsi="Times New Roman" w:cs="Times New Roman"/>
        </w:rPr>
        <w:t xml:space="preserve"> METHOD </w:t>
      </w:r>
      <w:proofErr w:type="spellStart"/>
      <w:r w:rsidR="00CC3966">
        <w:rPr>
          <w:rFonts w:ascii="Times New Roman" w:hAnsi="Times New Roman" w:cs="Times New Roman"/>
        </w:rPr>
        <w:t>inOrder</w:t>
      </w:r>
      <w:proofErr w:type="spellEnd"/>
      <w:r w:rsidR="00CC3966">
        <w:rPr>
          <w:rFonts w:ascii="Times New Roman" w:hAnsi="Times New Roman" w:cs="Times New Roman"/>
        </w:rPr>
        <w:t xml:space="preserve"> (node)</w:t>
      </w:r>
    </w:p>
    <w:p w14:paraId="0F8226FC" w14:textId="70647C5D"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3C7FE8F5" w14:textId="2B3E7241"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node IS POINTING TO null THEN</w:t>
      </w:r>
    </w:p>
    <w:p w14:paraId="66AFAAAD" w14:textId="3819A152"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RETURN // Exit the method as the end of the tree root is reached</w:t>
      </w:r>
    </w:p>
    <w:p w14:paraId="657D4E87" w14:textId="7A5DED9F"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4694853A" w14:textId="7F22AFCC"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inOrder</w:t>
      </w:r>
      <w:proofErr w:type="spellEnd"/>
      <w:r>
        <w:rPr>
          <w:rFonts w:ascii="Times New Roman" w:hAnsi="Times New Roman" w:cs="Times New Roman"/>
        </w:rPr>
        <w:t xml:space="preserve"> (node-&gt;left)</w:t>
      </w:r>
    </w:p>
    <w:p w14:paraId="71DEAA99" w14:textId="621EB2A2"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printNode</w:t>
      </w:r>
      <w:proofErr w:type="spellEnd"/>
      <w:r>
        <w:rPr>
          <w:rFonts w:ascii="Times New Roman" w:hAnsi="Times New Roman" w:cs="Times New Roman"/>
        </w:rPr>
        <w:t xml:space="preserve"> (node)</w:t>
      </w:r>
    </w:p>
    <w:p w14:paraId="7FBECDBD" w14:textId="16D9F0FE" w:rsidR="00CC3966" w:rsidRP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inOrder</w:t>
      </w:r>
      <w:proofErr w:type="spellEnd"/>
      <w:r>
        <w:rPr>
          <w:rFonts w:ascii="Times New Roman" w:hAnsi="Times New Roman" w:cs="Times New Roman"/>
        </w:rPr>
        <w:t xml:space="preserve"> (node-&gt;right)</w:t>
      </w:r>
    </w:p>
    <w:p w14:paraId="64E4364B" w14:textId="1CD86C3F"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288D4AEB" w14:textId="673F51DD" w:rsidR="00CC3966" w:rsidRDefault="00CC3966"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0770559C" w14:textId="2E155B6E" w:rsidR="00CC3966" w:rsidRDefault="000F6F6B"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PRIVATE</w:t>
      </w:r>
      <w:r w:rsidR="00CC3966">
        <w:rPr>
          <w:rFonts w:ascii="Times New Roman" w:hAnsi="Times New Roman" w:cs="Times New Roman"/>
        </w:rPr>
        <w:t xml:space="preserve"> METHOD </w:t>
      </w:r>
      <w:proofErr w:type="spellStart"/>
      <w:r w:rsidR="00CC3966">
        <w:rPr>
          <w:rFonts w:ascii="Times New Roman" w:hAnsi="Times New Roman" w:cs="Times New Roman"/>
        </w:rPr>
        <w:t>postOrder</w:t>
      </w:r>
      <w:proofErr w:type="spellEnd"/>
      <w:r w:rsidR="00CC3966">
        <w:rPr>
          <w:rFonts w:ascii="Times New Roman" w:hAnsi="Times New Roman" w:cs="Times New Roman"/>
        </w:rPr>
        <w:t xml:space="preserve"> (node)</w:t>
      </w:r>
    </w:p>
    <w:p w14:paraId="7B90E63C" w14:textId="77777777"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00DD7E37" w14:textId="77777777"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node IS POINTING TO null THEN</w:t>
      </w:r>
    </w:p>
    <w:p w14:paraId="4C3FC58B" w14:textId="77777777"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RETURN // Exit the method as the end of the tree root is reached</w:t>
      </w:r>
    </w:p>
    <w:p w14:paraId="458A3CDD" w14:textId="77777777"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634DC7A5" w14:textId="14384454"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postOrder</w:t>
      </w:r>
      <w:proofErr w:type="spellEnd"/>
      <w:r>
        <w:rPr>
          <w:rFonts w:ascii="Times New Roman" w:hAnsi="Times New Roman" w:cs="Times New Roman"/>
        </w:rPr>
        <w:t xml:space="preserve"> (node-&gt;left)</w:t>
      </w:r>
    </w:p>
    <w:p w14:paraId="39F0EB38" w14:textId="131608DF"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postOrder</w:t>
      </w:r>
      <w:proofErr w:type="spellEnd"/>
      <w:r>
        <w:rPr>
          <w:rFonts w:ascii="Times New Roman" w:hAnsi="Times New Roman" w:cs="Times New Roman"/>
        </w:rPr>
        <w:t xml:space="preserve"> (node-&gt;right)</w:t>
      </w:r>
    </w:p>
    <w:p w14:paraId="6A7C9ADC" w14:textId="24A111C0" w:rsidR="00CC3966" w:rsidRP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printNode</w:t>
      </w:r>
      <w:proofErr w:type="spellEnd"/>
      <w:r>
        <w:rPr>
          <w:rFonts w:ascii="Times New Roman" w:hAnsi="Times New Roman" w:cs="Times New Roman"/>
        </w:rPr>
        <w:t xml:space="preserve"> (node)</w:t>
      </w:r>
    </w:p>
    <w:p w14:paraId="494DC9C1" w14:textId="77777777"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4841D72A" w14:textId="77777777" w:rsidR="00CC3966" w:rsidRDefault="00CC3966"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7E584AF3" w14:textId="07468B91" w:rsidR="00CC3966" w:rsidRDefault="000F6F6B"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PRIVATE</w:t>
      </w:r>
      <w:r w:rsidR="00CC3966">
        <w:rPr>
          <w:rFonts w:ascii="Times New Roman" w:hAnsi="Times New Roman" w:cs="Times New Roman"/>
        </w:rPr>
        <w:t xml:space="preserve"> METHOD </w:t>
      </w:r>
      <w:proofErr w:type="spellStart"/>
      <w:r w:rsidR="00CC3966">
        <w:rPr>
          <w:rFonts w:ascii="Times New Roman" w:hAnsi="Times New Roman" w:cs="Times New Roman"/>
        </w:rPr>
        <w:t>preOrder</w:t>
      </w:r>
      <w:proofErr w:type="spellEnd"/>
      <w:r w:rsidR="00CC3966">
        <w:rPr>
          <w:rFonts w:ascii="Times New Roman" w:hAnsi="Times New Roman" w:cs="Times New Roman"/>
        </w:rPr>
        <w:t xml:space="preserve"> (node)</w:t>
      </w:r>
    </w:p>
    <w:p w14:paraId="1C4045E3" w14:textId="77777777"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68C5E7CF" w14:textId="77777777"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node IS POINTING TO null THEN</w:t>
      </w:r>
    </w:p>
    <w:p w14:paraId="0B5AE1F2" w14:textId="77777777" w:rsidR="00CC3966" w:rsidRDefault="00CC3966" w:rsidP="00CC396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RETURN // Exit the method as the end of the tree root is reached</w:t>
      </w:r>
    </w:p>
    <w:p w14:paraId="389AAA0D" w14:textId="77777777"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207A83D9" w14:textId="3D96A23D"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printNode</w:t>
      </w:r>
      <w:proofErr w:type="spellEnd"/>
      <w:r>
        <w:rPr>
          <w:rFonts w:ascii="Times New Roman" w:hAnsi="Times New Roman" w:cs="Times New Roman"/>
        </w:rPr>
        <w:t xml:space="preserve"> (node)</w:t>
      </w:r>
    </w:p>
    <w:p w14:paraId="1720EE7B" w14:textId="4D143F5D"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preOrder</w:t>
      </w:r>
      <w:proofErr w:type="spellEnd"/>
      <w:r>
        <w:rPr>
          <w:rFonts w:ascii="Times New Roman" w:hAnsi="Times New Roman" w:cs="Times New Roman"/>
        </w:rPr>
        <w:t xml:space="preserve"> (node-&gt;left)</w:t>
      </w:r>
    </w:p>
    <w:p w14:paraId="6569A592" w14:textId="010BE249" w:rsidR="00CC3966" w:rsidRP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preOrder</w:t>
      </w:r>
      <w:proofErr w:type="spellEnd"/>
      <w:r>
        <w:rPr>
          <w:rFonts w:ascii="Times New Roman" w:hAnsi="Times New Roman" w:cs="Times New Roman"/>
        </w:rPr>
        <w:t xml:space="preserve"> (node-&gt;right)</w:t>
      </w:r>
    </w:p>
    <w:p w14:paraId="2101B76B" w14:textId="77777777" w:rsidR="00CC3966" w:rsidRDefault="00CC3966" w:rsidP="00CC396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59E6547E" w14:textId="77777777" w:rsidR="00CC3966" w:rsidRDefault="00CC3966"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1392F291" w14:textId="50B15EBE" w:rsidR="00CC3966" w:rsidRDefault="000F6F6B"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PRIVATE METHOD </w:t>
      </w:r>
      <w:proofErr w:type="spellStart"/>
      <w:r>
        <w:rPr>
          <w:rFonts w:ascii="Times New Roman" w:hAnsi="Times New Roman" w:cs="Times New Roman"/>
        </w:rPr>
        <w:t>removeNode</w:t>
      </w:r>
      <w:proofErr w:type="spellEnd"/>
      <w:r>
        <w:rPr>
          <w:rFonts w:ascii="Times New Roman" w:hAnsi="Times New Roman" w:cs="Times New Roman"/>
        </w:rPr>
        <w:t xml:space="preserve"> (node, </w:t>
      </w:r>
      <w:proofErr w:type="spellStart"/>
      <w:r>
        <w:rPr>
          <w:rFonts w:ascii="Times New Roman" w:hAnsi="Times New Roman" w:cs="Times New Roman"/>
        </w:rPr>
        <w:t>bidId</w:t>
      </w:r>
      <w:proofErr w:type="spellEnd"/>
      <w:r>
        <w:rPr>
          <w:rFonts w:ascii="Times New Roman" w:hAnsi="Times New Roman" w:cs="Times New Roman"/>
        </w:rPr>
        <w:t>)</w:t>
      </w:r>
    </w:p>
    <w:p w14:paraId="390C2725" w14:textId="26BB4437" w:rsidR="000F6F6B" w:rsidRDefault="000F6F6B" w:rsidP="000F6F6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55825C72" w14:textId="631E2737" w:rsidR="000F6F6B" w:rsidRDefault="000F6F6B" w:rsidP="000F6F6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node IS POINTING TO null THEN</w:t>
      </w:r>
    </w:p>
    <w:p w14:paraId="14AD8D22" w14:textId="35FC3D48" w:rsidR="000F6F6B" w:rsidRDefault="000F6F6B" w:rsidP="000F6F6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RETURN node</w:t>
      </w:r>
    </w:p>
    <w:p w14:paraId="0457812C" w14:textId="3F8A39FF" w:rsidR="000F6F6B" w:rsidRDefault="000F6F6B" w:rsidP="000F6F6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ELSEIF node-&gt;</w:t>
      </w:r>
      <w:proofErr w:type="spellStart"/>
      <w:r>
        <w:rPr>
          <w:rFonts w:ascii="Times New Roman" w:hAnsi="Times New Roman" w:cs="Times New Roman"/>
        </w:rPr>
        <w:t>bid.bidId</w:t>
      </w:r>
      <w:proofErr w:type="spellEnd"/>
      <w:r>
        <w:rPr>
          <w:rFonts w:ascii="Times New Roman" w:hAnsi="Times New Roman" w:cs="Times New Roman"/>
        </w:rPr>
        <w:t xml:space="preserve"> IS GREATER THAN </w:t>
      </w:r>
      <w:proofErr w:type="spellStart"/>
      <w:r>
        <w:rPr>
          <w:rFonts w:ascii="Times New Roman" w:hAnsi="Times New Roman" w:cs="Times New Roman"/>
        </w:rPr>
        <w:t>bidId</w:t>
      </w:r>
      <w:proofErr w:type="spellEnd"/>
      <w:r>
        <w:rPr>
          <w:rFonts w:ascii="Times New Roman" w:hAnsi="Times New Roman" w:cs="Times New Roman"/>
        </w:rPr>
        <w:t xml:space="preserve"> THEN</w:t>
      </w:r>
    </w:p>
    <w:p w14:paraId="083A4466" w14:textId="0C7BAC6D" w:rsidR="000F6F6B" w:rsidRDefault="000F6F6B" w:rsidP="000F6F6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removeNode</w:t>
      </w:r>
      <w:proofErr w:type="spellEnd"/>
      <w:r>
        <w:rPr>
          <w:rFonts w:ascii="Times New Roman" w:hAnsi="Times New Roman" w:cs="Times New Roman"/>
        </w:rPr>
        <w:t xml:space="preserve"> (node-&gt;left, </w:t>
      </w:r>
      <w:proofErr w:type="spellStart"/>
      <w:r>
        <w:rPr>
          <w:rFonts w:ascii="Times New Roman" w:hAnsi="Times New Roman" w:cs="Times New Roman"/>
        </w:rPr>
        <w:t>bidId</w:t>
      </w:r>
      <w:proofErr w:type="spellEnd"/>
      <w:r>
        <w:rPr>
          <w:rFonts w:ascii="Times New Roman" w:hAnsi="Times New Roman" w:cs="Times New Roman"/>
        </w:rPr>
        <w:t>) AND POINT node-&gt;left TO result</w:t>
      </w:r>
    </w:p>
    <w:p w14:paraId="3258A377" w14:textId="5F0DE7FF" w:rsidR="000F6F6B" w:rsidRDefault="000F6F6B" w:rsidP="000F6F6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ELSEIF node-&gt;</w:t>
      </w:r>
      <w:proofErr w:type="spellStart"/>
      <w:r>
        <w:rPr>
          <w:rFonts w:ascii="Times New Roman" w:hAnsi="Times New Roman" w:cs="Times New Roman"/>
        </w:rPr>
        <w:t>bid.bidId</w:t>
      </w:r>
      <w:proofErr w:type="spellEnd"/>
      <w:r>
        <w:rPr>
          <w:rFonts w:ascii="Times New Roman" w:hAnsi="Times New Roman" w:cs="Times New Roman"/>
        </w:rPr>
        <w:t xml:space="preserve"> IS LESS THAN </w:t>
      </w:r>
      <w:proofErr w:type="spellStart"/>
      <w:r>
        <w:rPr>
          <w:rFonts w:ascii="Times New Roman" w:hAnsi="Times New Roman" w:cs="Times New Roman"/>
        </w:rPr>
        <w:t>bidId</w:t>
      </w:r>
      <w:proofErr w:type="spellEnd"/>
      <w:r>
        <w:rPr>
          <w:rFonts w:ascii="Times New Roman" w:hAnsi="Times New Roman" w:cs="Times New Roman"/>
        </w:rPr>
        <w:t xml:space="preserve"> THEN</w:t>
      </w:r>
    </w:p>
    <w:p w14:paraId="10A5060C" w14:textId="61C3E9CF" w:rsidR="000F6F6B" w:rsidRDefault="000F6F6B" w:rsidP="000F6F6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removeNode</w:t>
      </w:r>
      <w:proofErr w:type="spellEnd"/>
      <w:r>
        <w:rPr>
          <w:rFonts w:ascii="Times New Roman" w:hAnsi="Times New Roman" w:cs="Times New Roman"/>
        </w:rPr>
        <w:t xml:space="preserve"> (node-&gt;right, </w:t>
      </w:r>
      <w:proofErr w:type="spellStart"/>
      <w:r>
        <w:rPr>
          <w:rFonts w:ascii="Times New Roman" w:hAnsi="Times New Roman" w:cs="Times New Roman"/>
        </w:rPr>
        <w:t>bidId</w:t>
      </w:r>
      <w:proofErr w:type="spellEnd"/>
      <w:r>
        <w:rPr>
          <w:rFonts w:ascii="Times New Roman" w:hAnsi="Times New Roman" w:cs="Times New Roman"/>
        </w:rPr>
        <w:t>) AND POINT node-&gt;right TO result</w:t>
      </w:r>
    </w:p>
    <w:p w14:paraId="53BA185D" w14:textId="00A8CD64" w:rsidR="000F6F6B" w:rsidRDefault="000F6F6B" w:rsidP="000F6F6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w:t>
      </w:r>
    </w:p>
    <w:p w14:paraId="545047DA" w14:textId="07BBE253" w:rsidR="000F6F6B" w:rsidRDefault="000F6F6B" w:rsidP="000F6F6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node-&gt;left IS POINTING TO null AND node-&gt;right IS POINTING TO </w:t>
      </w:r>
      <w:r w:rsidR="000E0A77">
        <w:rPr>
          <w:rFonts w:ascii="Times New Roman" w:hAnsi="Times New Roman" w:cs="Times New Roman"/>
        </w:rPr>
        <w:t>null</w:t>
      </w:r>
      <w:r>
        <w:rPr>
          <w:rFonts w:ascii="Times New Roman" w:hAnsi="Times New Roman" w:cs="Times New Roman"/>
        </w:rPr>
        <w:t xml:space="preserve"> THEN</w:t>
      </w:r>
    </w:p>
    <w:p w14:paraId="17B135E5" w14:textId="0AE8C60B" w:rsidR="000F6F6B" w:rsidRDefault="000F6F6B" w:rsidP="000F6F6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lastRenderedPageBreak/>
        <w:t>Delete node</w:t>
      </w:r>
    </w:p>
    <w:p w14:paraId="38CCB87A" w14:textId="564F1B0D" w:rsidR="000F6F6B" w:rsidRDefault="000F6F6B" w:rsidP="000F6F6B">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POINT node to NULL</w:t>
      </w:r>
    </w:p>
    <w:p w14:paraId="72E3E8D3" w14:textId="639E848E" w:rsidR="000F6F6B" w:rsidRDefault="000F6F6B" w:rsidP="000F6F6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ELSE IF </w:t>
      </w:r>
      <w:r w:rsidR="000E0A77">
        <w:rPr>
          <w:rFonts w:ascii="Times New Roman" w:hAnsi="Times New Roman" w:cs="Times New Roman"/>
        </w:rPr>
        <w:t>node-&gt;left IS NOT POINTING TO null AND node-&gt;right IS POINTING TO null THEN</w:t>
      </w:r>
    </w:p>
    <w:p w14:paraId="28E8F910" w14:textId="126491C7"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INIT POINTER </w:t>
      </w:r>
      <w:proofErr w:type="spellStart"/>
      <w:r>
        <w:rPr>
          <w:rFonts w:ascii="Times New Roman" w:hAnsi="Times New Roman" w:cs="Times New Roman"/>
        </w:rPr>
        <w:t>removedNode</w:t>
      </w:r>
      <w:proofErr w:type="spellEnd"/>
    </w:p>
    <w:p w14:paraId="29911367" w14:textId="15995018"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removedNode</w:t>
      </w:r>
      <w:proofErr w:type="spellEnd"/>
      <w:r>
        <w:rPr>
          <w:rFonts w:ascii="Times New Roman" w:hAnsi="Times New Roman" w:cs="Times New Roman"/>
        </w:rPr>
        <w:t xml:space="preserve"> TO node</w:t>
      </w:r>
    </w:p>
    <w:p w14:paraId="31335647" w14:textId="49EBCEF0"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POINT node TO node-&gt;left</w:t>
      </w:r>
    </w:p>
    <w:p w14:paraId="0E5DE578" w14:textId="51856FBF"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removedNode</w:t>
      </w:r>
      <w:proofErr w:type="spellEnd"/>
    </w:p>
    <w:p w14:paraId="7AAD9261" w14:textId="4A400A3D"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removedNode</w:t>
      </w:r>
      <w:proofErr w:type="spellEnd"/>
      <w:r>
        <w:rPr>
          <w:rFonts w:ascii="Times New Roman" w:hAnsi="Times New Roman" w:cs="Times New Roman"/>
        </w:rPr>
        <w:t xml:space="preserve"> TO null</w:t>
      </w:r>
    </w:p>
    <w:p w14:paraId="7D7C7DAE" w14:textId="4694308D" w:rsidR="000E0A77" w:rsidRDefault="000E0A77" w:rsidP="000E0A7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 IF node-&gt;left IS POINTING TO null AND node-&gt;right IS not POINTING TO null THEN</w:t>
      </w:r>
    </w:p>
    <w:p w14:paraId="2BEE8136" w14:textId="77777777"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INIT POINTER </w:t>
      </w:r>
      <w:proofErr w:type="spellStart"/>
      <w:r>
        <w:rPr>
          <w:rFonts w:ascii="Times New Roman" w:hAnsi="Times New Roman" w:cs="Times New Roman"/>
        </w:rPr>
        <w:t>removedNode</w:t>
      </w:r>
      <w:proofErr w:type="spellEnd"/>
    </w:p>
    <w:p w14:paraId="77DFB7FA" w14:textId="77777777"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removedNode</w:t>
      </w:r>
      <w:proofErr w:type="spellEnd"/>
      <w:r>
        <w:rPr>
          <w:rFonts w:ascii="Times New Roman" w:hAnsi="Times New Roman" w:cs="Times New Roman"/>
        </w:rPr>
        <w:t xml:space="preserve"> TO node</w:t>
      </w:r>
    </w:p>
    <w:p w14:paraId="5CA1D6F9" w14:textId="0E44C153"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POINT node TO node-&gt;right</w:t>
      </w:r>
    </w:p>
    <w:p w14:paraId="47C0F0B0" w14:textId="77777777"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removedNode</w:t>
      </w:r>
      <w:proofErr w:type="spellEnd"/>
    </w:p>
    <w:p w14:paraId="61791737" w14:textId="50A5247F"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removedNode</w:t>
      </w:r>
      <w:proofErr w:type="spellEnd"/>
      <w:r>
        <w:rPr>
          <w:rFonts w:ascii="Times New Roman" w:hAnsi="Times New Roman" w:cs="Times New Roman"/>
        </w:rPr>
        <w:t xml:space="preserve"> TO null</w:t>
      </w:r>
    </w:p>
    <w:p w14:paraId="24390EEE" w14:textId="1E09DEEC" w:rsidR="000E0A77" w:rsidRDefault="000E0A77" w:rsidP="000E0A7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20824F99" w14:textId="1D799899"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INIT POINTER </w:t>
      </w:r>
      <w:proofErr w:type="spellStart"/>
      <w:r>
        <w:rPr>
          <w:rFonts w:ascii="Times New Roman" w:hAnsi="Times New Roman" w:cs="Times New Roman"/>
        </w:rPr>
        <w:t>succNode</w:t>
      </w:r>
      <w:proofErr w:type="spellEnd"/>
    </w:p>
    <w:p w14:paraId="1299C5FF" w14:textId="6BB467F0"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succNode</w:t>
      </w:r>
      <w:proofErr w:type="spellEnd"/>
      <w:r>
        <w:rPr>
          <w:rFonts w:ascii="Times New Roman" w:hAnsi="Times New Roman" w:cs="Times New Roman"/>
        </w:rPr>
        <w:t xml:space="preserve"> TO node-&gt;right</w:t>
      </w:r>
    </w:p>
    <w:p w14:paraId="56EC8E5B" w14:textId="65163555"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succNode</w:t>
      </w:r>
      <w:proofErr w:type="spellEnd"/>
      <w:r>
        <w:rPr>
          <w:rFonts w:ascii="Times New Roman" w:hAnsi="Times New Roman" w:cs="Times New Roman"/>
        </w:rPr>
        <w:t>-&gt;left IS NOT POINTING TO null</w:t>
      </w:r>
    </w:p>
    <w:p w14:paraId="0EAFFADD" w14:textId="5D5B8257" w:rsidR="000E0A77" w:rsidRDefault="000E0A77" w:rsidP="000E0A77">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succNode</w:t>
      </w:r>
      <w:proofErr w:type="spellEnd"/>
      <w:r>
        <w:rPr>
          <w:rFonts w:ascii="Times New Roman" w:hAnsi="Times New Roman" w:cs="Times New Roman"/>
        </w:rPr>
        <w:t xml:space="preserve"> TO </w:t>
      </w:r>
      <w:proofErr w:type="spellStart"/>
      <w:r>
        <w:rPr>
          <w:rFonts w:ascii="Times New Roman" w:hAnsi="Times New Roman" w:cs="Times New Roman"/>
        </w:rPr>
        <w:t>succNode</w:t>
      </w:r>
      <w:proofErr w:type="spellEnd"/>
      <w:r>
        <w:rPr>
          <w:rFonts w:ascii="Times New Roman" w:hAnsi="Times New Roman" w:cs="Times New Roman"/>
        </w:rPr>
        <w:t>-&gt;left</w:t>
      </w:r>
    </w:p>
    <w:p w14:paraId="49DD3A5C" w14:textId="093F0963"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ENDWHILE</w:t>
      </w:r>
    </w:p>
    <w:p w14:paraId="24DC7228" w14:textId="615FE4CD"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succNodeBidData</w:t>
      </w:r>
      <w:proofErr w:type="spellEnd"/>
    </w:p>
    <w:p w14:paraId="5221E417" w14:textId="74AFB2A2"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lastRenderedPageBreak/>
        <w:t xml:space="preserve">SET </w:t>
      </w:r>
      <w:proofErr w:type="spellStart"/>
      <w:r>
        <w:rPr>
          <w:rFonts w:ascii="Times New Roman" w:hAnsi="Times New Roman" w:cs="Times New Roman"/>
        </w:rPr>
        <w:t>succNodeBidData</w:t>
      </w:r>
      <w:proofErr w:type="spellEnd"/>
      <w:r>
        <w:rPr>
          <w:rFonts w:ascii="Times New Roman" w:hAnsi="Times New Roman" w:cs="Times New Roman"/>
        </w:rPr>
        <w:t xml:space="preserve"> = </w:t>
      </w:r>
      <w:proofErr w:type="spellStart"/>
      <w:r>
        <w:rPr>
          <w:rFonts w:ascii="Times New Roman" w:hAnsi="Times New Roman" w:cs="Times New Roman"/>
        </w:rPr>
        <w:t>succNode</w:t>
      </w:r>
      <w:proofErr w:type="spellEnd"/>
      <w:r>
        <w:rPr>
          <w:rFonts w:ascii="Times New Roman" w:hAnsi="Times New Roman" w:cs="Times New Roman"/>
        </w:rPr>
        <w:t>-&gt;bid</w:t>
      </w:r>
    </w:p>
    <w:p w14:paraId="237D6C74" w14:textId="48DC9334" w:rsid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SET node-&gt;bid = </w:t>
      </w:r>
      <w:proofErr w:type="spellStart"/>
      <w:r>
        <w:rPr>
          <w:rFonts w:ascii="Times New Roman" w:hAnsi="Times New Roman" w:cs="Times New Roman"/>
        </w:rPr>
        <w:t>succNodeBidData</w:t>
      </w:r>
      <w:proofErr w:type="spellEnd"/>
    </w:p>
    <w:p w14:paraId="3CC25617" w14:textId="0C7A0E10" w:rsidR="000E0A77" w:rsidRPr="000E0A77" w:rsidRDefault="000E0A77" w:rsidP="000E0A77">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removeNode</w:t>
      </w:r>
      <w:proofErr w:type="spellEnd"/>
      <w:r>
        <w:rPr>
          <w:rFonts w:ascii="Times New Roman" w:hAnsi="Times New Roman" w:cs="Times New Roman"/>
        </w:rPr>
        <w:t xml:space="preserve"> (node-&gt;right, </w:t>
      </w:r>
      <w:proofErr w:type="spellStart"/>
      <w:r>
        <w:rPr>
          <w:rFonts w:ascii="Times New Roman" w:hAnsi="Times New Roman" w:cs="Times New Roman"/>
        </w:rPr>
        <w:t>succNodeBidData.bidId</w:t>
      </w:r>
      <w:proofErr w:type="spellEnd"/>
      <w:r>
        <w:rPr>
          <w:rFonts w:ascii="Times New Roman" w:hAnsi="Times New Roman" w:cs="Times New Roman"/>
        </w:rPr>
        <w:t>) AND POINT node-&gt;right TO result</w:t>
      </w:r>
    </w:p>
    <w:p w14:paraId="58550D75" w14:textId="61F1326B" w:rsidR="000F6F6B" w:rsidRPr="000F6F6B" w:rsidRDefault="000F6F6B" w:rsidP="000F6F6B">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45D9145E" w14:textId="3201A659" w:rsidR="000F6F6B" w:rsidRDefault="000F6F6B" w:rsidP="000F6F6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08CDEC0A" w14:textId="3C2B3380" w:rsidR="000E0A77" w:rsidRPr="000F6F6B" w:rsidRDefault="000E0A77" w:rsidP="000F6F6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RETURN node</w:t>
      </w:r>
    </w:p>
    <w:p w14:paraId="75CFB746" w14:textId="14F89D68" w:rsidR="000F6F6B" w:rsidRDefault="000F6F6B" w:rsidP="000F6F6B">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7AEB7851" w14:textId="1CE3459E" w:rsidR="000F6F6B" w:rsidRDefault="000F6F6B"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6484E509" w14:textId="2B181251" w:rsidR="000E0A77" w:rsidRDefault="000E0A77"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PRIVATE METHOD </w:t>
      </w:r>
      <w:proofErr w:type="spellStart"/>
      <w:r>
        <w:rPr>
          <w:rFonts w:ascii="Times New Roman" w:hAnsi="Times New Roman" w:cs="Times New Roman"/>
        </w:rPr>
        <w:t>printNode</w:t>
      </w:r>
      <w:proofErr w:type="spellEnd"/>
      <w:r>
        <w:rPr>
          <w:rFonts w:ascii="Times New Roman" w:hAnsi="Times New Roman" w:cs="Times New Roman"/>
        </w:rPr>
        <w:t xml:space="preserve"> (node)</w:t>
      </w:r>
    </w:p>
    <w:p w14:paraId="41217247" w14:textId="3EFC97F5" w:rsidR="000E0A77" w:rsidRDefault="000E0A77" w:rsidP="000E0A7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6F0798A8" w14:textId="7C9A28F0" w:rsidR="000E0A77" w:rsidRDefault="000E0A77" w:rsidP="000E0A7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bid</w:t>
      </w:r>
    </w:p>
    <w:p w14:paraId="16F3F9D5" w14:textId="678469E5" w:rsidR="000E0A77" w:rsidRDefault="000E0A77" w:rsidP="000E0A7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SET bid = node-&gt;bid</w:t>
      </w:r>
    </w:p>
    <w:p w14:paraId="5EDC88BC" w14:textId="36ACC261" w:rsidR="000E0A77" w:rsidRDefault="000E0A77" w:rsidP="000E0A7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DISPLAY </w:t>
      </w:r>
      <w:proofErr w:type="spellStart"/>
      <w:r>
        <w:rPr>
          <w:rFonts w:ascii="Times New Roman" w:hAnsi="Times New Roman" w:cs="Times New Roman"/>
        </w:rPr>
        <w:t>bid.bidId</w:t>
      </w:r>
      <w:proofErr w:type="spellEnd"/>
      <w:r>
        <w:rPr>
          <w:rFonts w:ascii="Times New Roman" w:hAnsi="Times New Roman" w:cs="Times New Roman"/>
        </w:rPr>
        <w:t xml:space="preserve"> + “: ” + </w:t>
      </w:r>
      <w:proofErr w:type="spellStart"/>
      <w:r>
        <w:rPr>
          <w:rFonts w:ascii="Times New Roman" w:hAnsi="Times New Roman" w:cs="Times New Roman"/>
        </w:rPr>
        <w:t>bid.title</w:t>
      </w:r>
      <w:proofErr w:type="spellEnd"/>
      <w:r>
        <w:rPr>
          <w:rFonts w:ascii="Times New Roman" w:hAnsi="Times New Roman" w:cs="Times New Roman"/>
        </w:rPr>
        <w:t xml:space="preserve"> + “ | ” + </w:t>
      </w:r>
      <w:proofErr w:type="spellStart"/>
      <w:r>
        <w:rPr>
          <w:rFonts w:ascii="Times New Roman" w:hAnsi="Times New Roman" w:cs="Times New Roman"/>
        </w:rPr>
        <w:t>bid.amount</w:t>
      </w:r>
      <w:proofErr w:type="spellEnd"/>
      <w:r>
        <w:rPr>
          <w:rFonts w:ascii="Times New Roman" w:hAnsi="Times New Roman" w:cs="Times New Roman"/>
        </w:rPr>
        <w:t xml:space="preserve"> + “ | ” + </w:t>
      </w:r>
      <w:proofErr w:type="spellStart"/>
      <w:r>
        <w:rPr>
          <w:rFonts w:ascii="Times New Roman" w:hAnsi="Times New Roman" w:cs="Times New Roman"/>
        </w:rPr>
        <w:t>bid.fund</w:t>
      </w:r>
      <w:proofErr w:type="spellEnd"/>
    </w:p>
    <w:p w14:paraId="3C2B7315" w14:textId="5FED2809" w:rsidR="000E0A77" w:rsidRDefault="000E0A77" w:rsidP="000E0A7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RETURN // exit the method</w:t>
      </w:r>
    </w:p>
    <w:p w14:paraId="4D2B7474" w14:textId="3C900846" w:rsidR="000E0A77" w:rsidRDefault="000E0A77" w:rsidP="000E0A7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2D993F0A" w14:textId="770507FE" w:rsidR="000E0A77" w:rsidRDefault="000E0A77" w:rsidP="00CC396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ENDMETHOD</w:t>
      </w:r>
    </w:p>
    <w:p w14:paraId="6DA7BB80" w14:textId="372731EF" w:rsidR="00AD5B92" w:rsidRDefault="00AD5B92"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ENDCLASS</w:t>
      </w:r>
    </w:p>
    <w:p w14:paraId="51401CCA" w14:textId="008E38E0" w:rsidR="007C06BA" w:rsidRDefault="007C06BA"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displayBid</w:t>
      </w:r>
      <w:proofErr w:type="spellEnd"/>
      <w:r>
        <w:rPr>
          <w:rFonts w:ascii="Times New Roman" w:hAnsi="Times New Roman" w:cs="Times New Roman"/>
        </w:rPr>
        <w:t xml:space="preserve"> (bid)</w:t>
      </w:r>
    </w:p>
    <w:p w14:paraId="4CA5D12C" w14:textId="1E7BF804" w:rsidR="007C06BA" w:rsidRDefault="007C06BA"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4ACF182E" w14:textId="65E2E631" w:rsidR="007C06BA" w:rsidRDefault="007C06BA"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DISPLAY </w:t>
      </w:r>
      <w:proofErr w:type="spellStart"/>
      <w:r>
        <w:rPr>
          <w:rFonts w:ascii="Times New Roman" w:hAnsi="Times New Roman" w:cs="Times New Roman"/>
        </w:rPr>
        <w:t>bid.bidId</w:t>
      </w:r>
      <w:proofErr w:type="spellEnd"/>
      <w:r>
        <w:rPr>
          <w:rFonts w:ascii="Times New Roman" w:hAnsi="Times New Roman" w:cs="Times New Roman"/>
        </w:rPr>
        <w:t xml:space="preserve"> + “: ” + </w:t>
      </w:r>
      <w:proofErr w:type="spellStart"/>
      <w:r>
        <w:rPr>
          <w:rFonts w:ascii="Times New Roman" w:hAnsi="Times New Roman" w:cs="Times New Roman"/>
        </w:rPr>
        <w:t>bid.title</w:t>
      </w:r>
      <w:proofErr w:type="spellEnd"/>
      <w:r>
        <w:rPr>
          <w:rFonts w:ascii="Times New Roman" w:hAnsi="Times New Roman" w:cs="Times New Roman"/>
        </w:rPr>
        <w:t xml:space="preserve"> + “ | ” + </w:t>
      </w:r>
      <w:proofErr w:type="spellStart"/>
      <w:r>
        <w:rPr>
          <w:rFonts w:ascii="Times New Roman" w:hAnsi="Times New Roman" w:cs="Times New Roman"/>
        </w:rPr>
        <w:t>bid.amount</w:t>
      </w:r>
      <w:proofErr w:type="spellEnd"/>
      <w:r>
        <w:rPr>
          <w:rFonts w:ascii="Times New Roman" w:hAnsi="Times New Roman" w:cs="Times New Roman"/>
        </w:rPr>
        <w:t xml:space="preserve"> + “ | ” + </w:t>
      </w:r>
      <w:proofErr w:type="spellStart"/>
      <w:r>
        <w:rPr>
          <w:rFonts w:ascii="Times New Roman" w:hAnsi="Times New Roman" w:cs="Times New Roman"/>
        </w:rPr>
        <w:t>bid.fund</w:t>
      </w:r>
      <w:proofErr w:type="spellEnd"/>
    </w:p>
    <w:p w14:paraId="05DF8637" w14:textId="77777777" w:rsidR="007C06BA" w:rsidRDefault="007C06BA"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 // exit the method</w:t>
      </w:r>
    </w:p>
    <w:p w14:paraId="12470D1F" w14:textId="52D23909" w:rsidR="007C06BA" w:rsidRPr="007C06BA" w:rsidRDefault="007C06BA"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0E21FF60" w14:textId="4E5BF19D" w:rsidR="007C06BA" w:rsidRDefault="007C06BA"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lastRenderedPageBreak/>
        <w:t>ENDFUNCTOIN</w:t>
      </w:r>
    </w:p>
    <w:p w14:paraId="6A46FBC1" w14:textId="77424202" w:rsidR="007C06BA" w:rsidRDefault="007C06BA"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loadBids</w:t>
      </w:r>
      <w:proofErr w:type="spellEnd"/>
      <w:r>
        <w:rPr>
          <w:rFonts w:ascii="Times New Roman" w:hAnsi="Times New Roman" w:cs="Times New Roman"/>
        </w:rPr>
        <w:t xml:space="preserve"> (</w:t>
      </w:r>
      <w:proofErr w:type="spellStart"/>
      <w:r>
        <w:rPr>
          <w:rFonts w:ascii="Times New Roman" w:hAnsi="Times New Roman" w:cs="Times New Roman"/>
        </w:rPr>
        <w:t>csvPath</w:t>
      </w:r>
      <w:proofErr w:type="spellEnd"/>
      <w:r>
        <w:rPr>
          <w:rFonts w:ascii="Times New Roman" w:hAnsi="Times New Roman" w:cs="Times New Roman"/>
        </w:rPr>
        <w:t xml:space="preserve">, </w:t>
      </w:r>
      <w:proofErr w:type="spellStart"/>
      <w:r>
        <w:rPr>
          <w:rFonts w:ascii="Times New Roman" w:hAnsi="Times New Roman" w:cs="Times New Roman"/>
        </w:rPr>
        <w:t>bst</w:t>
      </w:r>
      <w:proofErr w:type="spellEnd"/>
      <w:r>
        <w:rPr>
          <w:rFonts w:ascii="Times New Roman" w:hAnsi="Times New Roman" w:cs="Times New Roman"/>
        </w:rPr>
        <w:t>)</w:t>
      </w:r>
    </w:p>
    <w:p w14:paraId="0F5A4F7B" w14:textId="4F01C09F"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1D49DD85" w14:textId="6350376B" w:rsidR="007C06BA" w:rsidRDefault="007C06BA"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DISPLAY “Loading CSV file ” + </w:t>
      </w:r>
      <w:proofErr w:type="spellStart"/>
      <w:r>
        <w:rPr>
          <w:rFonts w:ascii="Times New Roman" w:hAnsi="Times New Roman" w:cs="Times New Roman"/>
        </w:rPr>
        <w:t>csvPath</w:t>
      </w:r>
      <w:proofErr w:type="spellEnd"/>
    </w:p>
    <w:p w14:paraId="7ECD46FA" w14:textId="7EFE7524" w:rsidR="007C06BA" w:rsidRPr="00DC6C52" w:rsidRDefault="007C06BA"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CALL csv::Parser (</w:t>
      </w:r>
      <w:proofErr w:type="spellStart"/>
      <w:r>
        <w:rPr>
          <w:rFonts w:ascii="Times New Roman" w:hAnsi="Times New Roman" w:cs="Times New Roman"/>
        </w:rPr>
        <w:t>csvPath</w:t>
      </w:r>
      <w:proofErr w:type="spellEnd"/>
      <w:r>
        <w:rPr>
          <w:rFonts w:ascii="Times New Roman" w:hAnsi="Times New Roman" w:cs="Times New Roman"/>
        </w:rPr>
        <w:t xml:space="preserve">) </w:t>
      </w:r>
      <w:r w:rsidRPr="00DC6C52">
        <w:rPr>
          <w:rFonts w:ascii="Times New Roman" w:hAnsi="Times New Roman" w:cs="Times New Roman"/>
          <w:sz w:val="22"/>
          <w:szCs w:val="22"/>
        </w:rPr>
        <w:t xml:space="preserve">// </w:t>
      </w:r>
      <w:r w:rsidR="00DC6C52" w:rsidRPr="00DC6C52">
        <w:rPr>
          <w:rFonts w:ascii="Times New Roman" w:hAnsi="Times New Roman" w:cs="Times New Roman"/>
          <w:sz w:val="22"/>
          <w:szCs w:val="22"/>
        </w:rPr>
        <w:t xml:space="preserve">loads the csv file at the location specified by </w:t>
      </w:r>
      <w:proofErr w:type="spellStart"/>
      <w:r w:rsidR="00DC6C52" w:rsidRPr="00DC6C52">
        <w:rPr>
          <w:rFonts w:ascii="Times New Roman" w:hAnsi="Times New Roman" w:cs="Times New Roman"/>
          <w:sz w:val="22"/>
          <w:szCs w:val="22"/>
        </w:rPr>
        <w:t>csvPath</w:t>
      </w:r>
      <w:proofErr w:type="spellEnd"/>
    </w:p>
    <w:p w14:paraId="066B46E0" w14:textId="3895A5F1" w:rsidR="00DC6C52" w:rsidRDefault="00DC6C52"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VECTOR header</w:t>
      </w:r>
    </w:p>
    <w:p w14:paraId="409D7B81" w14:textId="485F7BB4" w:rsidR="00DC6C52" w:rsidRDefault="00DC6C52"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SET header = </w:t>
      </w:r>
      <w:proofErr w:type="spellStart"/>
      <w:r>
        <w:rPr>
          <w:rFonts w:ascii="Times New Roman" w:hAnsi="Times New Roman" w:cs="Times New Roman"/>
        </w:rPr>
        <w:t>file.getHeader</w:t>
      </w:r>
      <w:proofErr w:type="spellEnd"/>
      <w:r>
        <w:rPr>
          <w:rFonts w:ascii="Times New Roman" w:hAnsi="Times New Roman" w:cs="Times New Roman"/>
        </w:rPr>
        <w:t>()</w:t>
      </w:r>
    </w:p>
    <w:p w14:paraId="77A8C2F9" w14:textId="34A41837" w:rsidR="00DC6C52" w:rsidRDefault="00DC6C52"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FOR EACH heading IN header</w:t>
      </w:r>
    </w:p>
    <w:p w14:paraId="72E31E95" w14:textId="035AD5D9" w:rsidR="00DC6C52" w:rsidRDefault="00DC6C52" w:rsidP="00DC6C5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heading + “ | ”</w:t>
      </w:r>
    </w:p>
    <w:p w14:paraId="1E096CE9" w14:textId="7E112A6F" w:rsidR="00DC6C52" w:rsidRDefault="00DC6C52"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ENDFOR</w:t>
      </w:r>
    </w:p>
    <w:p w14:paraId="4ABC1C26" w14:textId="07420760" w:rsidR="00DC6C52" w:rsidRDefault="00DC6C52"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TRY</w:t>
      </w:r>
    </w:p>
    <w:p w14:paraId="0760058B" w14:textId="15CAC33D" w:rsidR="00DC6C52" w:rsidRDefault="00DC6C52" w:rsidP="00DC6C5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FOR index from 0 TO </w:t>
      </w:r>
      <w:proofErr w:type="spellStart"/>
      <w:r>
        <w:rPr>
          <w:rFonts w:ascii="Times New Roman" w:hAnsi="Times New Roman" w:cs="Times New Roman"/>
        </w:rPr>
        <w:t>file.rowCount</w:t>
      </w:r>
      <w:proofErr w:type="spellEnd"/>
      <w:r>
        <w:rPr>
          <w:rFonts w:ascii="Times New Roman" w:hAnsi="Times New Roman" w:cs="Times New Roman"/>
        </w:rPr>
        <w:t xml:space="preserve"> ()</w:t>
      </w:r>
    </w:p>
    <w:p w14:paraId="7C78C5C1" w14:textId="31F35633" w:rsidR="00DC6C52" w:rsidRDefault="00DC6C52" w:rsidP="00DC6C5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INIT bid</w:t>
      </w:r>
    </w:p>
    <w:p w14:paraId="02660F80" w14:textId="7C18A1B8" w:rsidR="00DC6C52" w:rsidRDefault="00DC6C52" w:rsidP="00DC6C5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bid.bidId</w:t>
      </w:r>
      <w:proofErr w:type="spellEnd"/>
      <w:r>
        <w:rPr>
          <w:rFonts w:ascii="Times New Roman" w:hAnsi="Times New Roman" w:cs="Times New Roman"/>
        </w:rPr>
        <w:t xml:space="preserve"> = file[index][1]</w:t>
      </w:r>
    </w:p>
    <w:p w14:paraId="6ACBCE99" w14:textId="64DFC2EF" w:rsidR="00DC6C52" w:rsidRDefault="00DC6C52" w:rsidP="00DC6C5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bid.title</w:t>
      </w:r>
      <w:proofErr w:type="spellEnd"/>
      <w:r>
        <w:rPr>
          <w:rFonts w:ascii="Times New Roman" w:hAnsi="Times New Roman" w:cs="Times New Roman"/>
        </w:rPr>
        <w:t xml:space="preserve"> = file[index][0]</w:t>
      </w:r>
    </w:p>
    <w:p w14:paraId="3DC380BA" w14:textId="673CB6BE" w:rsidR="00DC6C52" w:rsidRDefault="00DC6C52" w:rsidP="00DC6C5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bid.fund</w:t>
      </w:r>
      <w:proofErr w:type="spellEnd"/>
      <w:r>
        <w:rPr>
          <w:rFonts w:ascii="Times New Roman" w:hAnsi="Times New Roman" w:cs="Times New Roman"/>
        </w:rPr>
        <w:t xml:space="preserve"> = file[index][8]</w:t>
      </w:r>
    </w:p>
    <w:p w14:paraId="1F3B7968" w14:textId="538E20AD" w:rsidR="00DC6C52" w:rsidRDefault="00DC6C52" w:rsidP="00DC6C5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bid.amount</w:t>
      </w:r>
      <w:proofErr w:type="spellEnd"/>
      <w:r>
        <w:rPr>
          <w:rFonts w:ascii="Times New Roman" w:hAnsi="Times New Roman" w:cs="Times New Roman"/>
        </w:rPr>
        <w:t xml:space="preserve"> = file[index][4]</w:t>
      </w:r>
    </w:p>
    <w:p w14:paraId="5CCAB375" w14:textId="7D8022C3" w:rsidR="00DC6C52" w:rsidRDefault="00DC6C52" w:rsidP="00DC6C5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INSERT bid INTO </w:t>
      </w:r>
      <w:proofErr w:type="spellStart"/>
      <w:r>
        <w:rPr>
          <w:rFonts w:ascii="Times New Roman" w:hAnsi="Times New Roman" w:cs="Times New Roman"/>
        </w:rPr>
        <w:t>bst</w:t>
      </w:r>
      <w:proofErr w:type="spellEnd"/>
    </w:p>
    <w:p w14:paraId="2E584E8D" w14:textId="560841A2" w:rsidR="00DC6C52" w:rsidRDefault="00DC6C52" w:rsidP="00DC6C5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ENDFOR</w:t>
      </w:r>
    </w:p>
    <w:p w14:paraId="26EC8C34" w14:textId="3D68DCA1" w:rsidR="00DC6C52" w:rsidRDefault="00DC6C52"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CATCH (error)</w:t>
      </w:r>
    </w:p>
    <w:p w14:paraId="3CCF72EB" w14:textId="0741C024" w:rsidR="00DC6C52" w:rsidRDefault="00DC6C52" w:rsidP="00DC6C5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error</w:t>
      </w:r>
    </w:p>
    <w:p w14:paraId="3A64F630" w14:textId="4097841C" w:rsidR="00DC6C52" w:rsidRDefault="00DC6C52"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ENDTRY</w:t>
      </w:r>
    </w:p>
    <w:p w14:paraId="593E8E59" w14:textId="4AFAE85A" w:rsidR="00211D3A" w:rsidRDefault="00211D3A" w:rsidP="007C06B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32CDD87D" w14:textId="3529F0F6" w:rsidR="007C06BA" w:rsidRDefault="007C06BA"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lastRenderedPageBreak/>
        <w:t>ENDFUNCTION</w:t>
      </w:r>
    </w:p>
    <w:p w14:paraId="1A180D04" w14:textId="3409859F" w:rsidR="00316A5A" w:rsidRDefault="00316A5A"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strToDouble</w:t>
      </w:r>
      <w:proofErr w:type="spellEnd"/>
      <w:r>
        <w:rPr>
          <w:rFonts w:ascii="Times New Roman" w:hAnsi="Times New Roman" w:cs="Times New Roman"/>
        </w:rPr>
        <w:t xml:space="preserve"> (str, </w:t>
      </w:r>
      <w:proofErr w:type="spellStart"/>
      <w:r>
        <w:rPr>
          <w:rFonts w:ascii="Times New Roman" w:hAnsi="Times New Roman" w:cs="Times New Roman"/>
        </w:rPr>
        <w:t>ch</w:t>
      </w:r>
      <w:proofErr w:type="spellEnd"/>
      <w:r>
        <w:rPr>
          <w:rFonts w:ascii="Times New Roman" w:hAnsi="Times New Roman" w:cs="Times New Roman"/>
        </w:rPr>
        <w:t>)</w:t>
      </w:r>
    </w:p>
    <w:p w14:paraId="39706B69" w14:textId="6A147D3B"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2767494A" w14:textId="4073543B" w:rsidR="00316A5A" w:rsidRPr="00316A5A" w:rsidRDefault="00316A5A" w:rsidP="00316A5A">
      <w:pPr>
        <w:pStyle w:val="ListParagraph"/>
        <w:spacing w:after="0" w:line="480" w:lineRule="auto"/>
        <w:ind w:left="1440"/>
        <w:rPr>
          <w:rFonts w:ascii="Times New Roman" w:hAnsi="Times New Roman" w:cs="Times New Roman"/>
          <w:sz w:val="36"/>
          <w:szCs w:val="36"/>
        </w:rPr>
      </w:pPr>
      <w:r w:rsidRPr="00316A5A">
        <w:rPr>
          <w:rFonts w:ascii="Times New Roman" w:hAnsi="Times New Roman" w:cs="Times New Roman"/>
          <w:sz w:val="22"/>
          <w:szCs w:val="22"/>
        </w:rPr>
        <w:t>// Move the unwanted character to the start of the string</w:t>
      </w:r>
    </w:p>
    <w:p w14:paraId="3B771A0E" w14:textId="0B436B3E" w:rsidR="00316A5A" w:rsidRDefault="00316A5A" w:rsidP="00316A5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str.remove</w:t>
      </w:r>
      <w:proofErr w:type="spellEnd"/>
      <w:r>
        <w:rPr>
          <w:rFonts w:ascii="Times New Roman" w:hAnsi="Times New Roman" w:cs="Times New Roman"/>
        </w:rPr>
        <w:t xml:space="preserve"> (</w:t>
      </w:r>
      <w:proofErr w:type="spellStart"/>
      <w:r>
        <w:rPr>
          <w:rFonts w:ascii="Times New Roman" w:hAnsi="Times New Roman" w:cs="Times New Roman"/>
        </w:rPr>
        <w:t>str.begin</w:t>
      </w:r>
      <w:proofErr w:type="spellEnd"/>
      <w:r>
        <w:rPr>
          <w:rFonts w:ascii="Times New Roman" w:hAnsi="Times New Roman" w:cs="Times New Roman"/>
        </w:rPr>
        <w:t xml:space="preserve"> (), </w:t>
      </w:r>
      <w:proofErr w:type="spellStart"/>
      <w:r>
        <w:rPr>
          <w:rFonts w:ascii="Times New Roman" w:hAnsi="Times New Roman" w:cs="Times New Roman"/>
        </w:rPr>
        <w:t>str.end</w:t>
      </w:r>
      <w:proofErr w:type="spellEnd"/>
      <w:r>
        <w:rPr>
          <w:rFonts w:ascii="Times New Roman" w:hAnsi="Times New Roman" w:cs="Times New Roman"/>
        </w:rPr>
        <w:t xml:space="preserve"> (), </w:t>
      </w:r>
      <w:proofErr w:type="spellStart"/>
      <w:r>
        <w:rPr>
          <w:rFonts w:ascii="Times New Roman" w:hAnsi="Times New Roman" w:cs="Times New Roman"/>
        </w:rPr>
        <w:t>ch</w:t>
      </w:r>
      <w:proofErr w:type="spellEnd"/>
      <w:r>
        <w:rPr>
          <w:rFonts w:ascii="Times New Roman" w:hAnsi="Times New Roman" w:cs="Times New Roman"/>
        </w:rPr>
        <w:t>)</w:t>
      </w:r>
    </w:p>
    <w:p w14:paraId="74B3A150" w14:textId="2A4065D0" w:rsidR="00316A5A" w:rsidRPr="00316A5A" w:rsidRDefault="00316A5A" w:rsidP="00316A5A">
      <w:pPr>
        <w:pStyle w:val="ListParagraph"/>
        <w:spacing w:after="0" w:line="480" w:lineRule="auto"/>
        <w:ind w:left="1440"/>
        <w:rPr>
          <w:rFonts w:ascii="Times New Roman" w:hAnsi="Times New Roman" w:cs="Times New Roman"/>
          <w:sz w:val="32"/>
          <w:szCs w:val="32"/>
        </w:rPr>
      </w:pPr>
      <w:r w:rsidRPr="00316A5A">
        <w:rPr>
          <w:rFonts w:ascii="Times New Roman" w:hAnsi="Times New Roman" w:cs="Times New Roman"/>
          <w:sz w:val="22"/>
          <w:szCs w:val="22"/>
        </w:rPr>
        <w:t>// Remove unwanted characters the start of the string</w:t>
      </w:r>
    </w:p>
    <w:p w14:paraId="65264696" w14:textId="038E97D6" w:rsidR="00316A5A" w:rsidRDefault="00316A5A" w:rsidP="00316A5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str.erase</w:t>
      </w:r>
      <w:proofErr w:type="spellEnd"/>
      <w:r>
        <w:rPr>
          <w:rFonts w:ascii="Times New Roman" w:hAnsi="Times New Roman" w:cs="Times New Roman"/>
        </w:rPr>
        <w:t xml:space="preserve"> (remove result, </w:t>
      </w:r>
      <w:proofErr w:type="spellStart"/>
      <w:r>
        <w:rPr>
          <w:rFonts w:ascii="Times New Roman" w:hAnsi="Times New Roman" w:cs="Times New Roman"/>
        </w:rPr>
        <w:t>str.end</w:t>
      </w:r>
      <w:proofErr w:type="spellEnd"/>
      <w:r>
        <w:rPr>
          <w:rFonts w:ascii="Times New Roman" w:hAnsi="Times New Roman" w:cs="Times New Roman"/>
        </w:rPr>
        <w:t xml:space="preserve"> ())</w:t>
      </w:r>
    </w:p>
    <w:p w14:paraId="19103C4A" w14:textId="31950C64" w:rsidR="00316A5A" w:rsidRDefault="00316A5A" w:rsidP="00316A5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 str</w:t>
      </w:r>
    </w:p>
    <w:p w14:paraId="6ADBD1F6" w14:textId="70542078" w:rsidR="00211D3A" w:rsidRDefault="00211D3A" w:rsidP="00316A5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05C6B785" w14:textId="0E276E05" w:rsidR="00316A5A" w:rsidRDefault="00316A5A"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ENDFUNCTION</w:t>
      </w:r>
    </w:p>
    <w:p w14:paraId="7E473649" w14:textId="3088102D" w:rsidR="00316A5A" w:rsidRDefault="00316A5A"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FUCNTION main</w:t>
      </w:r>
      <w:r w:rsidR="00BA2279">
        <w:rPr>
          <w:rFonts w:ascii="Times New Roman" w:hAnsi="Times New Roman" w:cs="Times New Roman"/>
        </w:rPr>
        <w:t xml:space="preserve"> (</w:t>
      </w:r>
      <w:proofErr w:type="spellStart"/>
      <w:r w:rsidR="00211D3A">
        <w:rPr>
          <w:rFonts w:ascii="Times New Roman" w:hAnsi="Times New Roman" w:cs="Times New Roman"/>
        </w:rPr>
        <w:t>argc</w:t>
      </w:r>
      <w:proofErr w:type="spellEnd"/>
      <w:r w:rsidR="00211D3A">
        <w:rPr>
          <w:rFonts w:ascii="Times New Roman" w:hAnsi="Times New Roman" w:cs="Times New Roman"/>
        </w:rPr>
        <w:t xml:space="preserve">, </w:t>
      </w:r>
      <w:proofErr w:type="spellStart"/>
      <w:r w:rsidR="00211D3A">
        <w:rPr>
          <w:rFonts w:ascii="Times New Roman" w:hAnsi="Times New Roman" w:cs="Times New Roman"/>
        </w:rPr>
        <w:t>argv</w:t>
      </w:r>
      <w:proofErr w:type="spellEnd"/>
      <w:r w:rsidR="00BA2279">
        <w:rPr>
          <w:rFonts w:ascii="Times New Roman" w:hAnsi="Times New Roman" w:cs="Times New Roman"/>
        </w:rPr>
        <w:t>)</w:t>
      </w:r>
    </w:p>
    <w:p w14:paraId="55C9093E" w14:textId="062B2851"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7D10956E" w14:textId="0CF8677E"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csvPath</w:t>
      </w:r>
      <w:proofErr w:type="spellEnd"/>
    </w:p>
    <w:p w14:paraId="11290FC7" w14:textId="53E5D27C"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bidKey</w:t>
      </w:r>
      <w:proofErr w:type="spellEnd"/>
    </w:p>
    <w:p w14:paraId="5A5B2346" w14:textId="184C2CF3"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argc</w:t>
      </w:r>
      <w:proofErr w:type="spellEnd"/>
      <w:r>
        <w:rPr>
          <w:rFonts w:ascii="Times New Roman" w:hAnsi="Times New Roman" w:cs="Times New Roman"/>
        </w:rPr>
        <w:t xml:space="preserve"> IS EQUAL TO 2 THEN</w:t>
      </w:r>
    </w:p>
    <w:p w14:paraId="6B20ECB4" w14:textId="3DAD26C8" w:rsidR="00211D3A" w:rsidRDefault="00211D3A" w:rsidP="00211D3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 element AT </w:t>
      </w:r>
      <w:proofErr w:type="spellStart"/>
      <w:r>
        <w:rPr>
          <w:rFonts w:ascii="Times New Roman" w:hAnsi="Times New Roman" w:cs="Times New Roman"/>
        </w:rPr>
        <w:t>argv</w:t>
      </w:r>
      <w:proofErr w:type="spellEnd"/>
      <w:r>
        <w:rPr>
          <w:rFonts w:ascii="Times New Roman" w:hAnsi="Times New Roman" w:cs="Times New Roman"/>
        </w:rPr>
        <w:t>[1]</w:t>
      </w:r>
    </w:p>
    <w:p w14:paraId="705C7F7F" w14:textId="7386B844" w:rsidR="00211D3A" w:rsidRDefault="00211D3A" w:rsidP="00211D3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 “98223”</w:t>
      </w:r>
    </w:p>
    <w:p w14:paraId="524CCCCA" w14:textId="2C4E4EDF"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ELSE IF </w:t>
      </w:r>
      <w:proofErr w:type="spellStart"/>
      <w:r>
        <w:rPr>
          <w:rFonts w:ascii="Times New Roman" w:hAnsi="Times New Roman" w:cs="Times New Roman"/>
        </w:rPr>
        <w:t>argc</w:t>
      </w:r>
      <w:proofErr w:type="spellEnd"/>
      <w:r>
        <w:rPr>
          <w:rFonts w:ascii="Times New Roman" w:hAnsi="Times New Roman" w:cs="Times New Roman"/>
        </w:rPr>
        <w:t xml:space="preserve"> IS EQUAL TO 3 THEN</w:t>
      </w:r>
    </w:p>
    <w:p w14:paraId="20BA0FEE" w14:textId="77777777" w:rsidR="00211D3A" w:rsidRDefault="00211D3A" w:rsidP="00211D3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 element AT </w:t>
      </w:r>
      <w:proofErr w:type="spellStart"/>
      <w:r>
        <w:rPr>
          <w:rFonts w:ascii="Times New Roman" w:hAnsi="Times New Roman" w:cs="Times New Roman"/>
        </w:rPr>
        <w:t>argv</w:t>
      </w:r>
      <w:proofErr w:type="spellEnd"/>
      <w:r>
        <w:rPr>
          <w:rFonts w:ascii="Times New Roman" w:hAnsi="Times New Roman" w:cs="Times New Roman"/>
        </w:rPr>
        <w:t>[1]</w:t>
      </w:r>
    </w:p>
    <w:p w14:paraId="22708287" w14:textId="79A58296" w:rsidR="00211D3A" w:rsidRDefault="00211D3A" w:rsidP="00211D3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 element AT </w:t>
      </w:r>
      <w:proofErr w:type="spellStart"/>
      <w:r>
        <w:rPr>
          <w:rFonts w:ascii="Times New Roman" w:hAnsi="Times New Roman" w:cs="Times New Roman"/>
        </w:rPr>
        <w:t>argv</w:t>
      </w:r>
      <w:proofErr w:type="spellEnd"/>
      <w:r>
        <w:rPr>
          <w:rFonts w:ascii="Times New Roman" w:hAnsi="Times New Roman" w:cs="Times New Roman"/>
        </w:rPr>
        <w:t>[</w:t>
      </w:r>
      <w:r>
        <w:rPr>
          <w:rFonts w:ascii="Times New Roman" w:hAnsi="Times New Roman" w:cs="Times New Roman"/>
        </w:rPr>
        <w:t>2</w:t>
      </w:r>
      <w:r>
        <w:rPr>
          <w:rFonts w:ascii="Times New Roman" w:hAnsi="Times New Roman" w:cs="Times New Roman"/>
        </w:rPr>
        <w:t>]</w:t>
      </w:r>
    </w:p>
    <w:p w14:paraId="6DFCB7DC" w14:textId="4BFCF4FF"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ELSE</w:t>
      </w:r>
    </w:p>
    <w:p w14:paraId="56F6CD5F" w14:textId="46F5196A" w:rsidR="00211D3A" w:rsidRDefault="00211D3A" w:rsidP="00211D3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 </w:t>
      </w:r>
      <w:r>
        <w:rPr>
          <w:rFonts w:ascii="Times New Roman" w:hAnsi="Times New Roman" w:cs="Times New Roman"/>
        </w:rPr>
        <w:t>“eBid_Monthly_Sales.csv”</w:t>
      </w:r>
    </w:p>
    <w:p w14:paraId="07B45385" w14:textId="53AED1F9" w:rsidR="00211D3A" w:rsidRPr="00211D3A" w:rsidRDefault="00211D3A" w:rsidP="00211D3A">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 </w:t>
      </w:r>
      <w:r>
        <w:rPr>
          <w:rFonts w:ascii="Times New Roman" w:hAnsi="Times New Roman" w:cs="Times New Roman"/>
        </w:rPr>
        <w:t>“98223”</w:t>
      </w:r>
    </w:p>
    <w:p w14:paraId="2117CD9C" w14:textId="2614600E"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ENDIF</w:t>
      </w:r>
    </w:p>
    <w:p w14:paraId="32453306" w14:textId="25FADEC8" w:rsidR="004D7FB6" w:rsidRDefault="004D7FB6"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INIT ticks</w:t>
      </w:r>
    </w:p>
    <w:p w14:paraId="7D094534" w14:textId="50110CDE" w:rsidR="004D7FB6" w:rsidRDefault="004D7FB6"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bst</w:t>
      </w:r>
      <w:proofErr w:type="spellEnd"/>
    </w:p>
    <w:p w14:paraId="3E4D3425" w14:textId="14CF90B6" w:rsidR="004D7FB6" w:rsidRDefault="004D7FB6"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bst</w:t>
      </w:r>
      <w:proofErr w:type="spellEnd"/>
      <w:r>
        <w:rPr>
          <w:rFonts w:ascii="Times New Roman" w:hAnsi="Times New Roman" w:cs="Times New Roman"/>
        </w:rPr>
        <w:t xml:space="preserve"> = new </w:t>
      </w:r>
      <w:proofErr w:type="spellStart"/>
      <w:r>
        <w:rPr>
          <w:rFonts w:ascii="Times New Roman" w:hAnsi="Times New Roman" w:cs="Times New Roman"/>
        </w:rPr>
        <w:t>BinarySearchTree</w:t>
      </w:r>
      <w:proofErr w:type="spellEnd"/>
      <w:r>
        <w:rPr>
          <w:rFonts w:ascii="Times New Roman" w:hAnsi="Times New Roman" w:cs="Times New Roman"/>
        </w:rPr>
        <w:t xml:space="preserve"> ()</w:t>
      </w:r>
    </w:p>
    <w:p w14:paraId="6DFDC5D5" w14:textId="09A4EADB" w:rsidR="004D7FB6" w:rsidRDefault="004D7FB6"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bid</w:t>
      </w:r>
    </w:p>
    <w:p w14:paraId="2485021A" w14:textId="5B463E6A" w:rsidR="004D7FB6" w:rsidRDefault="004D7FB6"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choice</w:t>
      </w:r>
    </w:p>
    <w:p w14:paraId="04CE8EED" w14:textId="4BD72877" w:rsidR="004D7FB6" w:rsidRDefault="004D7FB6" w:rsidP="004D7FB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SET choice = 0</w:t>
      </w:r>
    </w:p>
    <w:p w14:paraId="0620899F" w14:textId="69AE6962" w:rsidR="004D7FB6" w:rsidRDefault="004D7FB6" w:rsidP="004D7FB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WHILE choice IS NOT EUQAL TO 9</w:t>
      </w:r>
    </w:p>
    <w:p w14:paraId="2682FDCA" w14:textId="77777777"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“Menu:</w:t>
      </w:r>
    </w:p>
    <w:p w14:paraId="3A4D3BC4" w14:textId="77777777" w:rsidR="004D7FB6" w:rsidRDefault="004D7FB6" w:rsidP="004D7FB6">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Load Bids</w:t>
      </w:r>
    </w:p>
    <w:p w14:paraId="53982BC0" w14:textId="77777777" w:rsidR="004D7FB6" w:rsidRDefault="004D7FB6" w:rsidP="004D7FB6">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Display All Bids</w:t>
      </w:r>
    </w:p>
    <w:p w14:paraId="4C5C9702" w14:textId="77777777" w:rsidR="004D7FB6" w:rsidRDefault="004D7FB6" w:rsidP="004D7FB6">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Find Bid</w:t>
      </w:r>
    </w:p>
    <w:p w14:paraId="03303648" w14:textId="77777777" w:rsidR="004D7FB6" w:rsidRDefault="004D7FB6" w:rsidP="004D7FB6">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Remove Bid</w:t>
      </w:r>
    </w:p>
    <w:p w14:paraId="3247437D" w14:textId="77777777" w:rsidR="004D7FB6" w:rsidRDefault="004D7FB6" w:rsidP="004D7FB6">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Exit</w:t>
      </w:r>
    </w:p>
    <w:p w14:paraId="5C2EEBC0" w14:textId="24EF33B2" w:rsidR="004D7FB6" w:rsidRPr="004D7FB6" w:rsidRDefault="004D7FB6" w:rsidP="004D7FB6">
      <w:pPr>
        <w:pStyle w:val="ListParagraph"/>
        <w:spacing w:after="0" w:line="480" w:lineRule="auto"/>
        <w:ind w:left="3960"/>
        <w:rPr>
          <w:rFonts w:ascii="Times New Roman" w:hAnsi="Times New Roman" w:cs="Times New Roman"/>
        </w:rPr>
      </w:pPr>
      <w:r>
        <w:rPr>
          <w:rFonts w:ascii="Times New Roman" w:hAnsi="Times New Roman" w:cs="Times New Roman"/>
        </w:rPr>
        <w:t xml:space="preserve">Enter choice: </w:t>
      </w:r>
      <w:r w:rsidRPr="004D7FB6">
        <w:rPr>
          <w:rFonts w:ascii="Times New Roman" w:hAnsi="Times New Roman" w:cs="Times New Roman"/>
        </w:rPr>
        <w:t>”</w:t>
      </w:r>
    </w:p>
    <w:p w14:paraId="7832896F" w14:textId="7BD7330D"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GET choice</w:t>
      </w:r>
    </w:p>
    <w:p w14:paraId="3D6C58D1" w14:textId="5164A80E"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choice IS EQUAL TO 1 THEN</w:t>
      </w:r>
    </w:p>
    <w:p w14:paraId="3610597D" w14:textId="7EB9A7FB"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 get current time value</w:t>
      </w:r>
    </w:p>
    <w:p w14:paraId="2A31E066" w14:textId="5BC57B7C"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loadBids</w:t>
      </w:r>
      <w:proofErr w:type="spellEnd"/>
      <w:r>
        <w:rPr>
          <w:rFonts w:ascii="Times New Roman" w:hAnsi="Times New Roman" w:cs="Times New Roman"/>
        </w:rPr>
        <w:t xml:space="preserve"> (</w:t>
      </w:r>
      <w:proofErr w:type="spellStart"/>
      <w:r>
        <w:rPr>
          <w:rFonts w:ascii="Times New Roman" w:hAnsi="Times New Roman" w:cs="Times New Roman"/>
        </w:rPr>
        <w:t>csvPath</w:t>
      </w:r>
      <w:proofErr w:type="spellEnd"/>
      <w:r>
        <w:rPr>
          <w:rFonts w:ascii="Times New Roman" w:hAnsi="Times New Roman" w:cs="Times New Roman"/>
        </w:rPr>
        <w:t xml:space="preserve">, </w:t>
      </w:r>
      <w:proofErr w:type="spellStart"/>
      <w:r>
        <w:rPr>
          <w:rFonts w:ascii="Times New Roman" w:hAnsi="Times New Roman" w:cs="Times New Roman"/>
        </w:rPr>
        <w:t>bst</w:t>
      </w:r>
      <w:proofErr w:type="spellEnd"/>
      <w:r>
        <w:rPr>
          <w:rFonts w:ascii="Times New Roman" w:hAnsi="Times New Roman" w:cs="Times New Roman"/>
        </w:rPr>
        <w:t>)</w:t>
      </w:r>
    </w:p>
    <w:p w14:paraId="3F7C971E" w14:textId="0623CE49"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 ticks</w:t>
      </w:r>
    </w:p>
    <w:p w14:paraId="44DFA033" w14:textId="30D4214A"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 clock ticks”</w:t>
      </w:r>
    </w:p>
    <w:p w14:paraId="08E6F0FF" w14:textId="769E79B7" w:rsidR="004D7FB6" w:rsidRDefault="004D7FB6" w:rsidP="004D7FB6">
      <w:pPr>
        <w:pStyle w:val="ListParagraph"/>
        <w:spacing w:after="0" w:line="480" w:lineRule="auto"/>
        <w:ind w:left="2880"/>
        <w:rPr>
          <w:rFonts w:ascii="Times New Roman" w:hAnsi="Times New Roman" w:cs="Times New Roman"/>
        </w:rPr>
      </w:pPr>
      <w:r>
        <w:rPr>
          <w:rFonts w:ascii="Times New Roman" w:hAnsi="Times New Roman" w:cs="Times New Roman"/>
        </w:rPr>
        <w:t>// Calculate and display seconds using a predefined conversion value for ticks to seconds</w:t>
      </w:r>
    </w:p>
    <w:p w14:paraId="44201586" w14:textId="1BEC3C5E"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DISPLAY “time: ” + ticks</w:t>
      </w:r>
      <w:r>
        <w:rPr>
          <w:rFonts w:ascii="Times New Roman" w:hAnsi="Times New Roman" w:cs="Times New Roman"/>
        </w:rPr>
        <w:t xml:space="preserve"> * 1.0 / CLOCKS_PER_SEC</w:t>
      </w:r>
      <w:r>
        <w:rPr>
          <w:rFonts w:ascii="Times New Roman" w:hAnsi="Times New Roman" w:cs="Times New Roman"/>
        </w:rPr>
        <w:t xml:space="preserve"> + “ clock ticks”</w:t>
      </w:r>
    </w:p>
    <w:p w14:paraId="0F970437" w14:textId="1407FEF2"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2 THEN</w:t>
      </w:r>
    </w:p>
    <w:p w14:paraId="1CE7EA38" w14:textId="654E0BDB"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bst</w:t>
      </w:r>
      <w:proofErr w:type="spellEnd"/>
      <w:r>
        <w:rPr>
          <w:rFonts w:ascii="Times New Roman" w:hAnsi="Times New Roman" w:cs="Times New Roman"/>
        </w:rPr>
        <w:t>-&gt;</w:t>
      </w:r>
      <w:proofErr w:type="spellStart"/>
      <w:r>
        <w:rPr>
          <w:rFonts w:ascii="Times New Roman" w:hAnsi="Times New Roman" w:cs="Times New Roman"/>
        </w:rPr>
        <w:t>InOrder</w:t>
      </w:r>
      <w:proofErr w:type="spellEnd"/>
      <w:r>
        <w:rPr>
          <w:rFonts w:ascii="Times New Roman" w:hAnsi="Times New Roman" w:cs="Times New Roman"/>
        </w:rPr>
        <w:t xml:space="preserve"> ()</w:t>
      </w:r>
    </w:p>
    <w:p w14:paraId="21E7C0CB" w14:textId="565232BD"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3 THEN</w:t>
      </w:r>
    </w:p>
    <w:p w14:paraId="19FF1D18" w14:textId="77777777"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 get current time value</w:t>
      </w:r>
    </w:p>
    <w:p w14:paraId="6B0BD485" w14:textId="63FD679C"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bst</w:t>
      </w:r>
      <w:proofErr w:type="spellEnd"/>
      <w:r>
        <w:rPr>
          <w:rFonts w:ascii="Times New Roman" w:hAnsi="Times New Roman" w:cs="Times New Roman"/>
        </w:rPr>
        <w:t>-&gt;Search</w:t>
      </w:r>
      <w:r>
        <w:rPr>
          <w:rFonts w:ascii="Times New Roman" w:hAnsi="Times New Roman" w:cs="Times New Roman"/>
        </w:rPr>
        <w:t xml:space="preserve"> (</w:t>
      </w:r>
      <w:proofErr w:type="spellStart"/>
      <w:r>
        <w:rPr>
          <w:rFonts w:ascii="Times New Roman" w:hAnsi="Times New Roman" w:cs="Times New Roman"/>
        </w:rPr>
        <w:t>bidKey</w:t>
      </w:r>
      <w:proofErr w:type="spellEnd"/>
      <w:r>
        <w:rPr>
          <w:rFonts w:ascii="Times New Roman" w:hAnsi="Times New Roman" w:cs="Times New Roman"/>
        </w:rPr>
        <w:t>)</w:t>
      </w:r>
      <w:r>
        <w:rPr>
          <w:rFonts w:ascii="Times New Roman" w:hAnsi="Times New Roman" w:cs="Times New Roman"/>
        </w:rPr>
        <w:t xml:space="preserve"> AND SET bid = result</w:t>
      </w:r>
    </w:p>
    <w:p w14:paraId="3FE4D200" w14:textId="77777777"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 ticks</w:t>
      </w:r>
    </w:p>
    <w:p w14:paraId="495373D6" w14:textId="280888E6"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bid.bidId</w:t>
      </w:r>
      <w:proofErr w:type="spellEnd"/>
      <w:r>
        <w:rPr>
          <w:rFonts w:ascii="Times New Roman" w:hAnsi="Times New Roman" w:cs="Times New Roman"/>
        </w:rPr>
        <w:t xml:space="preserve"> IS NOT empty THEN</w:t>
      </w:r>
    </w:p>
    <w:p w14:paraId="32734020" w14:textId="44A0DDF7" w:rsidR="004D7FB6" w:rsidRDefault="004D7FB6" w:rsidP="004D7FB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displayBid</w:t>
      </w:r>
      <w:proofErr w:type="spellEnd"/>
      <w:r>
        <w:rPr>
          <w:rFonts w:ascii="Times New Roman" w:hAnsi="Times New Roman" w:cs="Times New Roman"/>
        </w:rPr>
        <w:t xml:space="preserve"> (bid)</w:t>
      </w:r>
    </w:p>
    <w:p w14:paraId="69739881" w14:textId="68C61B88"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13055ACA" w14:textId="68FADF2B" w:rsidR="004D7FB6" w:rsidRDefault="004D7FB6" w:rsidP="004D7FB6">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DISPLAY “Bid Id ” + </w:t>
      </w:r>
      <w:proofErr w:type="spellStart"/>
      <w:r>
        <w:rPr>
          <w:rFonts w:ascii="Times New Roman" w:hAnsi="Times New Roman" w:cs="Times New Roman"/>
        </w:rPr>
        <w:t>bidKey</w:t>
      </w:r>
      <w:proofErr w:type="spellEnd"/>
      <w:r>
        <w:rPr>
          <w:rFonts w:ascii="Times New Roman" w:hAnsi="Times New Roman" w:cs="Times New Roman"/>
        </w:rPr>
        <w:t xml:space="preserve"> + “ not found.”</w:t>
      </w:r>
    </w:p>
    <w:p w14:paraId="01D3F5A9" w14:textId="02A476ED"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48592231" w14:textId="77777777"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 clock ticks”</w:t>
      </w:r>
    </w:p>
    <w:p w14:paraId="1E8183A0" w14:textId="77777777" w:rsidR="004D7FB6" w:rsidRDefault="004D7FB6" w:rsidP="004D7FB6">
      <w:pPr>
        <w:pStyle w:val="ListParagraph"/>
        <w:spacing w:after="0" w:line="480" w:lineRule="auto"/>
        <w:ind w:left="2880"/>
        <w:rPr>
          <w:rFonts w:ascii="Times New Roman" w:hAnsi="Times New Roman" w:cs="Times New Roman"/>
        </w:rPr>
      </w:pPr>
      <w:r>
        <w:rPr>
          <w:rFonts w:ascii="Times New Roman" w:hAnsi="Times New Roman" w:cs="Times New Roman"/>
        </w:rPr>
        <w:t>// Calculate and display seconds using a predefined conversion value for ticks to seconds</w:t>
      </w:r>
    </w:p>
    <w:p w14:paraId="5A46B034" w14:textId="1870E473"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1.0 / CLOCKS_PER_SEC + “ clock ticks”</w:t>
      </w:r>
    </w:p>
    <w:p w14:paraId="13F2207B" w14:textId="01CB0A8D"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4 THEN</w:t>
      </w:r>
    </w:p>
    <w:p w14:paraId="403DC822" w14:textId="0C20F8A4"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bst</w:t>
      </w:r>
      <w:proofErr w:type="spellEnd"/>
      <w:r>
        <w:rPr>
          <w:rFonts w:ascii="Times New Roman" w:hAnsi="Times New Roman" w:cs="Times New Roman"/>
        </w:rPr>
        <w:t>-&gt;Remove (</w:t>
      </w:r>
      <w:proofErr w:type="spellStart"/>
      <w:r>
        <w:rPr>
          <w:rFonts w:ascii="Times New Roman" w:hAnsi="Times New Roman" w:cs="Times New Roman"/>
        </w:rPr>
        <w:t>bidKey</w:t>
      </w:r>
      <w:proofErr w:type="spellEnd"/>
      <w:r>
        <w:rPr>
          <w:rFonts w:ascii="Times New Roman" w:hAnsi="Times New Roman" w:cs="Times New Roman"/>
        </w:rPr>
        <w:t>)</w:t>
      </w:r>
    </w:p>
    <w:p w14:paraId="68770737" w14:textId="13813FEA"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9 THEN</w:t>
      </w:r>
    </w:p>
    <w:p w14:paraId="4DF6E415" w14:textId="3E168D6C"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5CF6421E" w14:textId="416A3231"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w:t>
      </w:r>
    </w:p>
    <w:p w14:paraId="00D60239" w14:textId="69D1B89A" w:rsid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DISPLAY “Invalid Input!”</w:t>
      </w:r>
    </w:p>
    <w:p w14:paraId="0265797A" w14:textId="79046DE0" w:rsidR="004D7FB6" w:rsidRPr="004D7FB6" w:rsidRDefault="004D7FB6" w:rsidP="004D7FB6">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choice = 0</w:t>
      </w:r>
    </w:p>
    <w:p w14:paraId="5CDCBA85" w14:textId="3E25A52C" w:rsidR="004D7FB6" w:rsidRDefault="004D7FB6" w:rsidP="004D7FB6">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31556799" w14:textId="453B1269" w:rsidR="004D7FB6" w:rsidRDefault="004D7FB6" w:rsidP="004D7FB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ENDWHILE</w:t>
      </w:r>
    </w:p>
    <w:p w14:paraId="000AA701" w14:textId="52C68D59" w:rsidR="004D7FB6" w:rsidRDefault="004D7FB6" w:rsidP="004D7FB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“Good bye.”</w:t>
      </w:r>
    </w:p>
    <w:p w14:paraId="1D4D1350" w14:textId="569610C8" w:rsidR="004D7FB6" w:rsidRDefault="004D7FB6" w:rsidP="004D7FB6">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w:t>
      </w:r>
    </w:p>
    <w:p w14:paraId="30ED63E0" w14:textId="59D9FBD7" w:rsidR="00211D3A" w:rsidRDefault="00211D3A" w:rsidP="00211D3A">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5B297A94" w14:textId="39C2F759" w:rsidR="00316A5A" w:rsidRPr="00AD5B92" w:rsidRDefault="00316A5A" w:rsidP="00AD5B92">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ENDFUNCTION</w:t>
      </w:r>
    </w:p>
    <w:sectPr w:rsidR="00316A5A" w:rsidRPr="00AD5B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EE8AD" w14:textId="77777777" w:rsidR="00240EAB" w:rsidRDefault="00240EAB" w:rsidP="00B23309">
      <w:pPr>
        <w:spacing w:after="0" w:line="240" w:lineRule="auto"/>
      </w:pPr>
      <w:r>
        <w:separator/>
      </w:r>
    </w:p>
  </w:endnote>
  <w:endnote w:type="continuationSeparator" w:id="0">
    <w:p w14:paraId="44B98E30" w14:textId="77777777" w:rsidR="00240EAB" w:rsidRDefault="00240EAB" w:rsidP="00B2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D838D" w14:textId="77777777" w:rsidR="00240EAB" w:rsidRDefault="00240EAB" w:rsidP="00B23309">
      <w:pPr>
        <w:spacing w:after="0" w:line="240" w:lineRule="auto"/>
      </w:pPr>
      <w:r>
        <w:separator/>
      </w:r>
    </w:p>
  </w:footnote>
  <w:footnote w:type="continuationSeparator" w:id="0">
    <w:p w14:paraId="7C8AE126" w14:textId="77777777" w:rsidR="00240EAB" w:rsidRDefault="00240EAB" w:rsidP="00B2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775854"/>
      <w:docPartObj>
        <w:docPartGallery w:val="Page Numbers (Top of Page)"/>
        <w:docPartUnique/>
      </w:docPartObj>
    </w:sdtPr>
    <w:sdtEndPr>
      <w:rPr>
        <w:noProof/>
      </w:rPr>
    </w:sdtEndPr>
    <w:sdtContent>
      <w:p w14:paraId="2BAB2524" w14:textId="77777777" w:rsidR="00B23309" w:rsidRDefault="00B23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BC9551" w14:textId="77777777" w:rsidR="00B23309" w:rsidRDefault="00B23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05A0E"/>
    <w:multiLevelType w:val="hybridMultilevel"/>
    <w:tmpl w:val="48428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5692F"/>
    <w:multiLevelType w:val="hybridMultilevel"/>
    <w:tmpl w:val="D0BE8A4A"/>
    <w:lvl w:ilvl="0" w:tplc="C41E3BAE">
      <w:start w:val="9"/>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6F096E72"/>
    <w:multiLevelType w:val="hybridMultilevel"/>
    <w:tmpl w:val="095675B8"/>
    <w:lvl w:ilvl="0" w:tplc="DD2A3F2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918245221">
    <w:abstractNumId w:val="0"/>
  </w:num>
  <w:num w:numId="2" w16cid:durableId="659890617">
    <w:abstractNumId w:val="2"/>
  </w:num>
  <w:num w:numId="3" w16cid:durableId="1197238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92"/>
    <w:rsid w:val="000E0A77"/>
    <w:rsid w:val="000F6F6B"/>
    <w:rsid w:val="001D5DDC"/>
    <w:rsid w:val="00211D3A"/>
    <w:rsid w:val="00240EAB"/>
    <w:rsid w:val="002E3F06"/>
    <w:rsid w:val="00316A5A"/>
    <w:rsid w:val="00415FA4"/>
    <w:rsid w:val="004B2FBE"/>
    <w:rsid w:val="004D7FB6"/>
    <w:rsid w:val="00554C47"/>
    <w:rsid w:val="006B0BBC"/>
    <w:rsid w:val="007356A9"/>
    <w:rsid w:val="00757777"/>
    <w:rsid w:val="007C06BA"/>
    <w:rsid w:val="0084120D"/>
    <w:rsid w:val="009D43DE"/>
    <w:rsid w:val="00AB1E26"/>
    <w:rsid w:val="00AD5B92"/>
    <w:rsid w:val="00B23309"/>
    <w:rsid w:val="00B24198"/>
    <w:rsid w:val="00B544D6"/>
    <w:rsid w:val="00BA024D"/>
    <w:rsid w:val="00BA2279"/>
    <w:rsid w:val="00BB6CB2"/>
    <w:rsid w:val="00C47267"/>
    <w:rsid w:val="00C9022E"/>
    <w:rsid w:val="00CC3966"/>
    <w:rsid w:val="00CC7B7A"/>
    <w:rsid w:val="00DC6C52"/>
    <w:rsid w:val="00E35DFD"/>
    <w:rsid w:val="00E55C70"/>
    <w:rsid w:val="00EC6F7D"/>
    <w:rsid w:val="00F3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D28E"/>
  <w15:chartTrackingRefBased/>
  <w15:docId w15:val="{6404C056-2FD3-4BA8-9028-59852DEE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09"/>
  </w:style>
  <w:style w:type="paragraph" w:styleId="Heading1">
    <w:name w:val="heading 1"/>
    <w:basedOn w:val="Normal"/>
    <w:next w:val="Normal"/>
    <w:link w:val="Heading1Char"/>
    <w:uiPriority w:val="9"/>
    <w:qFormat/>
    <w:rsid w:val="004B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BE"/>
    <w:rPr>
      <w:rFonts w:eastAsiaTheme="majorEastAsia" w:cstheme="majorBidi"/>
      <w:color w:val="272727" w:themeColor="text1" w:themeTint="D8"/>
    </w:rPr>
  </w:style>
  <w:style w:type="paragraph" w:styleId="Title">
    <w:name w:val="Title"/>
    <w:basedOn w:val="Normal"/>
    <w:next w:val="Normal"/>
    <w:link w:val="TitleChar"/>
    <w:uiPriority w:val="10"/>
    <w:qFormat/>
    <w:rsid w:val="004B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BE"/>
    <w:pPr>
      <w:spacing w:before="160"/>
      <w:jc w:val="center"/>
    </w:pPr>
    <w:rPr>
      <w:i/>
      <w:iCs/>
      <w:color w:val="404040" w:themeColor="text1" w:themeTint="BF"/>
    </w:rPr>
  </w:style>
  <w:style w:type="character" w:customStyle="1" w:styleId="QuoteChar">
    <w:name w:val="Quote Char"/>
    <w:basedOn w:val="DefaultParagraphFont"/>
    <w:link w:val="Quote"/>
    <w:uiPriority w:val="29"/>
    <w:rsid w:val="004B2FBE"/>
    <w:rPr>
      <w:i/>
      <w:iCs/>
      <w:color w:val="404040" w:themeColor="text1" w:themeTint="BF"/>
    </w:rPr>
  </w:style>
  <w:style w:type="paragraph" w:styleId="ListParagraph">
    <w:name w:val="List Paragraph"/>
    <w:basedOn w:val="Normal"/>
    <w:uiPriority w:val="34"/>
    <w:qFormat/>
    <w:rsid w:val="004B2FBE"/>
    <w:pPr>
      <w:ind w:left="720"/>
      <w:contextualSpacing/>
    </w:pPr>
  </w:style>
  <w:style w:type="character" w:styleId="IntenseEmphasis">
    <w:name w:val="Intense Emphasis"/>
    <w:basedOn w:val="DefaultParagraphFont"/>
    <w:uiPriority w:val="21"/>
    <w:qFormat/>
    <w:rsid w:val="004B2FBE"/>
    <w:rPr>
      <w:i/>
      <w:iCs/>
      <w:color w:val="0F4761" w:themeColor="accent1" w:themeShade="BF"/>
    </w:rPr>
  </w:style>
  <w:style w:type="paragraph" w:styleId="IntenseQuote">
    <w:name w:val="Intense Quote"/>
    <w:basedOn w:val="Normal"/>
    <w:next w:val="Normal"/>
    <w:link w:val="IntenseQuoteChar"/>
    <w:uiPriority w:val="30"/>
    <w:qFormat/>
    <w:rsid w:val="004B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BE"/>
    <w:rPr>
      <w:i/>
      <w:iCs/>
      <w:color w:val="0F4761" w:themeColor="accent1" w:themeShade="BF"/>
    </w:rPr>
  </w:style>
  <w:style w:type="character" w:styleId="IntenseReference">
    <w:name w:val="Intense Reference"/>
    <w:basedOn w:val="DefaultParagraphFont"/>
    <w:uiPriority w:val="32"/>
    <w:qFormat/>
    <w:rsid w:val="004B2FBE"/>
    <w:rPr>
      <w:b/>
      <w:bCs/>
      <w:smallCaps/>
      <w:color w:val="0F4761" w:themeColor="accent1" w:themeShade="BF"/>
      <w:spacing w:val="5"/>
    </w:rPr>
  </w:style>
  <w:style w:type="paragraph" w:styleId="Header">
    <w:name w:val="header"/>
    <w:basedOn w:val="Normal"/>
    <w:link w:val="HeaderChar"/>
    <w:uiPriority w:val="99"/>
    <w:unhideWhenUsed/>
    <w:rsid w:val="00B2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09"/>
  </w:style>
  <w:style w:type="paragraph" w:styleId="Footer">
    <w:name w:val="footer"/>
    <w:basedOn w:val="Normal"/>
    <w:link w:val="FooterChar"/>
    <w:uiPriority w:val="99"/>
    <w:unhideWhenUsed/>
    <w:rsid w:val="00B2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User\Excess%20Documents\Courses\Word%20Document%20Template%20(AP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E27E-74DE-4D77-848E-1A588E8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 (APA Format).dotx</Template>
  <TotalTime>176</TotalTime>
  <Pages>17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School-User</dc:creator>
  <cp:keywords/>
  <dc:description/>
  <cp:lastModifiedBy>Miranda, Cristiano</cp:lastModifiedBy>
  <cp:revision>12</cp:revision>
  <dcterms:created xsi:type="dcterms:W3CDTF">2025-09-30T20:32:00Z</dcterms:created>
  <dcterms:modified xsi:type="dcterms:W3CDTF">2025-10-02T00:25:00Z</dcterms:modified>
</cp:coreProperties>
</file>