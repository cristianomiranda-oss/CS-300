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EAE49" w14:textId="77777777" w:rsidR="00B23309" w:rsidRDefault="001D5DDC" w:rsidP="00B23309">
      <w:pPr>
        <w:spacing w:after="0" w:line="480" w:lineRule="auto"/>
        <w:contextualSpacing/>
        <w:rPr>
          <w:rFonts w:ascii="Times New Roman" w:hAnsi="Times New Roman" w:cs="Times New Roman"/>
        </w:rPr>
      </w:pPr>
      <w:r>
        <w:rPr>
          <w:rFonts w:ascii="Times New Roman" w:hAnsi="Times New Roman" w:cs="Times New Roman"/>
        </w:rPr>
        <w:tab/>
      </w:r>
    </w:p>
    <w:p w14:paraId="3E30FF29" w14:textId="77777777" w:rsidR="00B23309" w:rsidRDefault="00B23309" w:rsidP="00B23309">
      <w:pPr>
        <w:spacing w:after="0" w:line="480" w:lineRule="auto"/>
        <w:contextualSpacing/>
        <w:rPr>
          <w:rFonts w:ascii="Times New Roman" w:hAnsi="Times New Roman" w:cs="Times New Roman"/>
        </w:rPr>
      </w:pPr>
    </w:p>
    <w:p w14:paraId="78B99D29" w14:textId="77777777" w:rsidR="00B23309" w:rsidRDefault="00B23309" w:rsidP="00B23309">
      <w:pPr>
        <w:spacing w:after="0" w:line="480" w:lineRule="auto"/>
        <w:contextualSpacing/>
        <w:rPr>
          <w:rFonts w:ascii="Times New Roman" w:hAnsi="Times New Roman" w:cs="Times New Roman"/>
        </w:rPr>
      </w:pPr>
    </w:p>
    <w:p w14:paraId="03CF22DD" w14:textId="77777777" w:rsidR="00B23309" w:rsidRDefault="00B23309" w:rsidP="00B23309">
      <w:pPr>
        <w:spacing w:after="0" w:line="480" w:lineRule="auto"/>
        <w:contextualSpacing/>
        <w:rPr>
          <w:rFonts w:ascii="Times New Roman" w:hAnsi="Times New Roman" w:cs="Times New Roman"/>
        </w:rPr>
      </w:pPr>
    </w:p>
    <w:p w14:paraId="3C791A3A" w14:textId="77777777" w:rsidR="00B23309" w:rsidRDefault="00B23309" w:rsidP="00B23309">
      <w:pPr>
        <w:spacing w:after="0" w:line="480" w:lineRule="auto"/>
        <w:contextualSpacing/>
        <w:rPr>
          <w:rFonts w:ascii="Times New Roman" w:hAnsi="Times New Roman" w:cs="Times New Roman"/>
        </w:rPr>
      </w:pPr>
    </w:p>
    <w:p w14:paraId="0CF007C7" w14:textId="577602BF" w:rsidR="00B23309" w:rsidRDefault="0053252A" w:rsidP="0053252A">
      <w:pPr>
        <w:spacing w:after="0" w:line="480" w:lineRule="auto"/>
        <w:contextualSpacing/>
        <w:jc w:val="center"/>
        <w:rPr>
          <w:rFonts w:ascii="Times New Roman" w:hAnsi="Times New Roman" w:cs="Times New Roman"/>
          <w:b/>
          <w:bCs/>
        </w:rPr>
      </w:pPr>
      <w:r w:rsidRPr="0053252A">
        <w:rPr>
          <w:rFonts w:ascii="Times New Roman" w:hAnsi="Times New Roman" w:cs="Times New Roman"/>
          <w:b/>
          <w:bCs/>
        </w:rPr>
        <w:t>4-2 Assignment: Hash Tables</w:t>
      </w:r>
    </w:p>
    <w:p w14:paraId="6F671590" w14:textId="77777777" w:rsidR="00B23309" w:rsidRDefault="00B23309" w:rsidP="00B23309">
      <w:pPr>
        <w:spacing w:after="0" w:line="480" w:lineRule="auto"/>
        <w:contextualSpacing/>
        <w:rPr>
          <w:rFonts w:ascii="Times New Roman" w:hAnsi="Times New Roman" w:cs="Times New Roman"/>
        </w:rPr>
      </w:pPr>
    </w:p>
    <w:p w14:paraId="60B31EF6"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Cristiano Miranda</w:t>
      </w:r>
    </w:p>
    <w:p w14:paraId="52B7A1B3"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Southern New Hampshire University</w:t>
      </w:r>
    </w:p>
    <w:p w14:paraId="69C3442A" w14:textId="2ED9331A" w:rsidR="00B23309" w:rsidRDefault="0053252A" w:rsidP="00B23309">
      <w:pPr>
        <w:spacing w:after="0" w:line="480" w:lineRule="auto"/>
        <w:contextualSpacing/>
        <w:jc w:val="center"/>
        <w:rPr>
          <w:rFonts w:ascii="Times New Roman" w:hAnsi="Times New Roman" w:cs="Times New Roman"/>
        </w:rPr>
      </w:pPr>
      <w:r>
        <w:rPr>
          <w:rFonts w:ascii="Times New Roman" w:hAnsi="Times New Roman" w:cs="Times New Roman"/>
        </w:rPr>
        <w:t>CS-300</w:t>
      </w:r>
      <w:r w:rsidR="00B23309">
        <w:rPr>
          <w:rFonts w:ascii="Times New Roman" w:hAnsi="Times New Roman" w:cs="Times New Roman"/>
        </w:rPr>
        <w:t xml:space="preserve">: </w:t>
      </w:r>
      <w:r>
        <w:rPr>
          <w:rFonts w:ascii="Times New Roman" w:hAnsi="Times New Roman" w:cs="Times New Roman"/>
        </w:rPr>
        <w:t>Analysis and Design</w:t>
      </w:r>
    </w:p>
    <w:p w14:paraId="031AEDEE" w14:textId="54BECC42"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Professor</w:t>
      </w:r>
      <w:r w:rsidR="00175BE6">
        <w:rPr>
          <w:rFonts w:ascii="Times New Roman" w:hAnsi="Times New Roman" w:cs="Times New Roman"/>
        </w:rPr>
        <w:t xml:space="preserve"> Muthukudage</w:t>
      </w:r>
    </w:p>
    <w:p w14:paraId="3B2681CD" w14:textId="3D867B0D" w:rsidR="00B23309" w:rsidRDefault="0053252A" w:rsidP="00B23309">
      <w:pPr>
        <w:spacing w:after="0" w:line="480" w:lineRule="auto"/>
        <w:contextualSpacing/>
        <w:jc w:val="center"/>
        <w:rPr>
          <w:rFonts w:ascii="Times New Roman" w:hAnsi="Times New Roman" w:cs="Times New Roman"/>
        </w:rPr>
      </w:pPr>
      <w:r>
        <w:rPr>
          <w:rFonts w:ascii="Times New Roman" w:hAnsi="Times New Roman" w:cs="Times New Roman"/>
        </w:rPr>
        <w:t>28</w:t>
      </w:r>
      <w:r w:rsidR="00B23309">
        <w:rPr>
          <w:rFonts w:ascii="Times New Roman" w:hAnsi="Times New Roman" w:cs="Times New Roman"/>
        </w:rPr>
        <w:t xml:space="preserve"> </w:t>
      </w:r>
      <w:r>
        <w:rPr>
          <w:rFonts w:ascii="Times New Roman" w:hAnsi="Times New Roman" w:cs="Times New Roman"/>
        </w:rPr>
        <w:t xml:space="preserve">September </w:t>
      </w:r>
      <w:r w:rsidR="00B23309">
        <w:rPr>
          <w:rFonts w:ascii="Times New Roman" w:hAnsi="Times New Roman" w:cs="Times New Roman"/>
        </w:rPr>
        <w:t>2025</w:t>
      </w:r>
    </w:p>
    <w:p w14:paraId="4F4E741C" w14:textId="77777777" w:rsidR="00B23309" w:rsidRDefault="00B23309" w:rsidP="00B23309">
      <w:pPr>
        <w:rPr>
          <w:rFonts w:ascii="Times New Roman" w:hAnsi="Times New Roman" w:cs="Times New Roman"/>
        </w:rPr>
      </w:pPr>
      <w:r>
        <w:rPr>
          <w:rFonts w:ascii="Times New Roman" w:hAnsi="Times New Roman" w:cs="Times New Roman"/>
        </w:rPr>
        <w:br w:type="page"/>
      </w:r>
    </w:p>
    <w:p w14:paraId="0FC93077" w14:textId="0F60E357" w:rsidR="0084120D" w:rsidRDefault="0053252A" w:rsidP="0053252A">
      <w:pPr>
        <w:spacing w:after="0" w:line="480" w:lineRule="auto"/>
        <w:contextualSpacing/>
        <w:jc w:val="center"/>
        <w:rPr>
          <w:rFonts w:ascii="Times New Roman" w:hAnsi="Times New Roman" w:cs="Times New Roman"/>
          <w:b/>
          <w:bCs/>
        </w:rPr>
      </w:pPr>
      <w:r w:rsidRPr="0053252A">
        <w:rPr>
          <w:rFonts w:ascii="Times New Roman" w:hAnsi="Times New Roman" w:cs="Times New Roman"/>
          <w:b/>
          <w:bCs/>
        </w:rPr>
        <w:lastRenderedPageBreak/>
        <w:t>4-2 Assignment: Hash Tables</w:t>
      </w:r>
    </w:p>
    <w:p w14:paraId="5A2E3F33" w14:textId="44EC9555" w:rsidR="0053252A" w:rsidRDefault="0053252A" w:rsidP="0053252A">
      <w:pPr>
        <w:spacing w:after="0" w:line="480" w:lineRule="auto"/>
        <w:contextualSpacing/>
        <w:rPr>
          <w:rFonts w:ascii="Times New Roman" w:hAnsi="Times New Roman" w:cs="Times New Roman"/>
          <w:b/>
          <w:bCs/>
        </w:rPr>
      </w:pPr>
      <w:r>
        <w:rPr>
          <w:rFonts w:ascii="Times New Roman" w:hAnsi="Times New Roman" w:cs="Times New Roman"/>
          <w:b/>
          <w:bCs/>
        </w:rPr>
        <w:t>Code Reflection:</w:t>
      </w:r>
    </w:p>
    <w:p w14:paraId="6D400EB7" w14:textId="77777777" w:rsidR="00A5324C" w:rsidRPr="00A5324C" w:rsidRDefault="00A5324C" w:rsidP="00A5324C">
      <w:pPr>
        <w:spacing w:after="0" w:line="480" w:lineRule="auto"/>
        <w:contextualSpacing/>
        <w:rPr>
          <w:rFonts w:ascii="Times New Roman" w:hAnsi="Times New Roman" w:cs="Times New Roman"/>
        </w:rPr>
      </w:pPr>
      <w:r w:rsidRPr="00A5324C">
        <w:rPr>
          <w:rFonts w:ascii="Times New Roman" w:hAnsi="Times New Roman" w:cs="Times New Roman"/>
        </w:rPr>
        <w:tab/>
        <w:t xml:space="preserve">This program was created to allow a user to input data from a file and store it in a hash table, which assigns the position of the data based on its </w:t>
      </w:r>
      <w:proofErr w:type="spellStart"/>
      <w:r w:rsidRPr="00A5324C">
        <w:rPr>
          <w:rFonts w:ascii="Times New Roman" w:hAnsi="Times New Roman" w:cs="Times New Roman"/>
        </w:rPr>
        <w:t>bidId</w:t>
      </w:r>
      <w:proofErr w:type="spellEnd"/>
      <w:r w:rsidRPr="00A5324C">
        <w:rPr>
          <w:rFonts w:ascii="Times New Roman" w:hAnsi="Times New Roman" w:cs="Times New Roman"/>
        </w:rPr>
        <w:t xml:space="preserve">. In the instance where collisions occur, a singularly linked list is established at said hash table index in which new nodes are added to the singularly linked list to avoid overwriting data. The program also allows the user to search for and remove specific data by removing the nodes from their position in the singularly linked list associated with their key index in the hash table. The purpose of creating this program was to practice implementing a hash table and to understand how effective they are at searching for and potentially removing data. Having the chance to practice using a hash table in this scenario helps highlight that its near-constant time complexity improves the </w:t>
      </w:r>
      <w:proofErr w:type="gramStart"/>
      <w:r w:rsidRPr="00A5324C">
        <w:rPr>
          <w:rFonts w:ascii="Times New Roman" w:hAnsi="Times New Roman" w:cs="Times New Roman"/>
        </w:rPr>
        <w:t>user</w:t>
      </w:r>
      <w:proofErr w:type="gramEnd"/>
      <w:r w:rsidRPr="00A5324C">
        <w:rPr>
          <w:rFonts w:ascii="Times New Roman" w:hAnsi="Times New Roman" w:cs="Times New Roman"/>
        </w:rPr>
        <w:t xml:space="preserve"> experience when attempting to search for or remove data. Other data structures would have resulted in longer run times when trying to search for or access any data within the list. In this program, the hash table utilizes chaining as opposed to other methods, such as linear probing, to solve issues with collisions. While this introduces additional complexities as there are multiple singularly linked lists to manage, it results in a faster-running program. Rather than having to search the entire vector or linked list, one element at a time, the hash table utilizes the </w:t>
      </w:r>
      <w:proofErr w:type="spellStart"/>
      <w:r w:rsidRPr="00A5324C">
        <w:rPr>
          <w:rFonts w:ascii="Times New Roman" w:hAnsi="Times New Roman" w:cs="Times New Roman"/>
        </w:rPr>
        <w:t>bidId</w:t>
      </w:r>
      <w:proofErr w:type="spellEnd"/>
      <w:r w:rsidRPr="00A5324C">
        <w:rPr>
          <w:rFonts w:ascii="Times New Roman" w:hAnsi="Times New Roman" w:cs="Times New Roman"/>
        </w:rPr>
        <w:t xml:space="preserve"> value from the data to calculate a key that becomes associated with where the data is stored in the hash table. Thus, even though there is the potential of having to search through the singularly linked list to find the desired data, the singularly linked list's length is far smaller and thus quicker to search through. The hash table demonstrates its effectiveness through nearly constant execution time, as it performs searches at almost the same runtime, regardless of the data being searched for, since the calculation for the hash key remains consistent regardless of the data. Still, there are </w:t>
      </w:r>
      <w:r w:rsidRPr="00A5324C">
        <w:rPr>
          <w:rFonts w:ascii="Times New Roman" w:hAnsi="Times New Roman" w:cs="Times New Roman"/>
        </w:rPr>
        <w:lastRenderedPageBreak/>
        <w:t xml:space="preserve">instances where accessing specific data can result in longer execution times, such as if all data shared the same hash key value. The worst-case runtime complexity could be O(N), but this scenario is rare and can be easily solved by resizing the array or modifying the hash key calculation. Having the ability to access data with an average time complexity of </w:t>
      </w:r>
      <w:proofErr w:type="gramStart"/>
      <w:r w:rsidRPr="00A5324C">
        <w:rPr>
          <w:rFonts w:ascii="Times New Roman" w:hAnsi="Times New Roman" w:cs="Times New Roman"/>
        </w:rPr>
        <w:t>O(</w:t>
      </w:r>
      <w:proofErr w:type="gramEnd"/>
      <w:r w:rsidRPr="00A5324C">
        <w:rPr>
          <w:rFonts w:ascii="Times New Roman" w:hAnsi="Times New Roman" w:cs="Times New Roman"/>
        </w:rPr>
        <w:t xml:space="preserve">1) can significantly improve a program where data searching is common, as it allows the search of said data to perform nearly consistently, providing a better user experience since wait time is consistent and not random, regardless of the data the user is searching for. </w:t>
      </w:r>
    </w:p>
    <w:p w14:paraId="4D816696" w14:textId="77777777" w:rsidR="00A5324C" w:rsidRPr="00A5324C" w:rsidRDefault="00A5324C" w:rsidP="00A5324C">
      <w:pPr>
        <w:spacing w:after="0" w:line="480" w:lineRule="auto"/>
        <w:contextualSpacing/>
        <w:rPr>
          <w:rFonts w:ascii="Times New Roman" w:hAnsi="Times New Roman" w:cs="Times New Roman"/>
        </w:rPr>
      </w:pPr>
      <w:r w:rsidRPr="00A5324C">
        <w:rPr>
          <w:rFonts w:ascii="Times New Roman" w:hAnsi="Times New Roman" w:cs="Times New Roman"/>
        </w:rPr>
        <w:t>            Implementing the hash table required a combination of two data structures: a vector and a singularly linked list. To start with, a vector is initialized to the desired size, and a hash key calculation function is created so that all added data can calculate their respective index. In this case, we used the unique ID values of the bids and calculated their remainder after dividing them by the vector's size value, using modulus, to determine their placement in the vector. From here, node objects are initialized with the data and the key value, and if the index is empty, they are placed at said index. However, in the instance that the index is already occupied, a singularly linked list is used by assigning the last node in the list to point towards the new node via its next pointer property. Through this, a vector is used to store multiple singularly linked lists, all of which are separated based on the hash key calculated using the hash key function. Through this, the elements are separate throughout the singularly linked list, and by hashing a bid ID when searching, the program will know exactly which singularly linked list to search through for the data; thus, it avoids spending time searching through all elements and instead focuses its search on the singularly linked list in which it should be stored.</w:t>
      </w:r>
    </w:p>
    <w:p w14:paraId="72141803" w14:textId="784955BD" w:rsidR="00175BE6" w:rsidRPr="00A5324C" w:rsidRDefault="00A5324C" w:rsidP="00A5324C">
      <w:pPr>
        <w:spacing w:after="0" w:line="480" w:lineRule="auto"/>
        <w:contextualSpacing/>
        <w:rPr>
          <w:rFonts w:ascii="Times New Roman" w:hAnsi="Times New Roman" w:cs="Times New Roman"/>
        </w:rPr>
      </w:pPr>
      <w:r w:rsidRPr="00A5324C">
        <w:rPr>
          <w:rFonts w:ascii="Times New Roman" w:hAnsi="Times New Roman" w:cs="Times New Roman"/>
        </w:rPr>
        <w:t xml:space="preserve">            By far, the biggest challenge I faced while implementing the hash table was </w:t>
      </w:r>
      <w:proofErr w:type="gramStart"/>
      <w:r w:rsidRPr="00A5324C">
        <w:rPr>
          <w:rFonts w:ascii="Times New Roman" w:hAnsi="Times New Roman" w:cs="Times New Roman"/>
        </w:rPr>
        <w:t>the constant</w:t>
      </w:r>
      <w:proofErr w:type="gramEnd"/>
      <w:r w:rsidRPr="00A5324C">
        <w:rPr>
          <w:rFonts w:ascii="Times New Roman" w:hAnsi="Times New Roman" w:cs="Times New Roman"/>
        </w:rPr>
        <w:t xml:space="preserve"> confusion and issues involving the various pointers that need to be initialized, re-pointed, and </w:t>
      </w:r>
      <w:r w:rsidRPr="00A5324C">
        <w:rPr>
          <w:rFonts w:ascii="Times New Roman" w:hAnsi="Times New Roman" w:cs="Times New Roman"/>
        </w:rPr>
        <w:lastRenderedPageBreak/>
        <w:t xml:space="preserve">converted to their associated data. For instance, there were many instances in which I struggled to determine whether a certain index was null, if it had been previously populated, or if it was currently populated. While I understood that pointers were the solution to my issue, I had trouble implementing them because I experienced many problems involving type conflicts, as I ended up getting my process mixed up. Instead of assigning pointers to point towards new nodes, I attempted to assign the node's data to the pointer. To finally solve this problem and avoid experiencing it throughout the project, I took the time to reflect on the purpose of the pointers and try to identify instances where I no longer needed them. In doing this, I realized that the main issue I was experiencing was needing to assign the information associated with the pointer, rather than the memory addresses the pointer was referring to. Upon figuring this out, it became easier to research ways to retrieve data from a pointer and assign it to a variable assigned with the associated data type. In the end, while this mistake was simply a misunderstanding and error on my part, it highlighted the importance of fully understanding the issues one faces </w:t>
      </w:r>
      <w:proofErr w:type="gramStart"/>
      <w:r w:rsidRPr="00A5324C">
        <w:rPr>
          <w:rFonts w:ascii="Times New Roman" w:hAnsi="Times New Roman" w:cs="Times New Roman"/>
        </w:rPr>
        <w:t>in order to</w:t>
      </w:r>
      <w:proofErr w:type="gramEnd"/>
      <w:r w:rsidRPr="00A5324C">
        <w:rPr>
          <w:rFonts w:ascii="Times New Roman" w:hAnsi="Times New Roman" w:cs="Times New Roman"/>
        </w:rPr>
        <w:t xml:space="preserve"> research and solve them more effectively.</w:t>
      </w:r>
    </w:p>
    <w:p w14:paraId="1D410522" w14:textId="77777777" w:rsidR="00A5324C" w:rsidRDefault="00A5324C" w:rsidP="00A5324C">
      <w:pPr>
        <w:spacing w:after="0" w:line="480" w:lineRule="auto"/>
        <w:contextualSpacing/>
        <w:rPr>
          <w:rFonts w:ascii="Times New Roman" w:hAnsi="Times New Roman" w:cs="Times New Roman"/>
          <w:b/>
          <w:bCs/>
        </w:rPr>
      </w:pPr>
    </w:p>
    <w:p w14:paraId="2BDE8876" w14:textId="6830E279" w:rsidR="0053252A" w:rsidRDefault="0053252A" w:rsidP="0053252A">
      <w:pPr>
        <w:spacing w:after="0" w:line="480" w:lineRule="auto"/>
        <w:contextualSpacing/>
        <w:rPr>
          <w:rFonts w:ascii="Times New Roman" w:hAnsi="Times New Roman" w:cs="Times New Roman"/>
          <w:b/>
          <w:bCs/>
        </w:rPr>
      </w:pPr>
      <w:r>
        <w:rPr>
          <w:rFonts w:ascii="Times New Roman" w:hAnsi="Times New Roman" w:cs="Times New Roman"/>
          <w:b/>
          <w:bCs/>
        </w:rPr>
        <w:t>Pseudocode:</w:t>
      </w:r>
    </w:p>
    <w:p w14:paraId="6DF1D638" w14:textId="5E48D3BD" w:rsidR="00DB660A" w:rsidRDefault="00DB660A" w:rsidP="0053252A">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STRUCT Bid</w:t>
      </w:r>
    </w:p>
    <w:p w14:paraId="4CFF0DC4" w14:textId="5D8A9E97" w:rsidR="00DB660A" w:rsidRDefault="00DB660A" w:rsidP="00DB660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bidId</w:t>
      </w:r>
      <w:proofErr w:type="spellEnd"/>
    </w:p>
    <w:p w14:paraId="6A6B673E" w14:textId="4A0C3871" w:rsidR="00DB660A" w:rsidRDefault="00DB660A" w:rsidP="00DB660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title</w:t>
      </w:r>
    </w:p>
    <w:p w14:paraId="53F0C1DC" w14:textId="3F2DA173" w:rsidR="00DB660A" w:rsidRDefault="00DB660A" w:rsidP="00DB660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fund</w:t>
      </w:r>
    </w:p>
    <w:p w14:paraId="5467FA03" w14:textId="629AABA4" w:rsidR="00DB660A" w:rsidRDefault="00DB660A" w:rsidP="00DB660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amount</w:t>
      </w:r>
    </w:p>
    <w:p w14:paraId="3BB17B92" w14:textId="1AF3C44D" w:rsidR="00DB660A" w:rsidRDefault="00DB660A" w:rsidP="00DB660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CONSTRUCTOR ()</w:t>
      </w:r>
    </w:p>
    <w:p w14:paraId="69D691A7" w14:textId="697D605F" w:rsidR="00DB660A" w:rsidRDefault="00DB660A" w:rsidP="00DB660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amount = 0.0</w:t>
      </w:r>
    </w:p>
    <w:p w14:paraId="68081A2C" w14:textId="2EF6A0F1" w:rsidR="00DB660A" w:rsidRDefault="00DB660A" w:rsidP="00DB660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lastRenderedPageBreak/>
        <w:t>ENDCONSTRUCTOR</w:t>
      </w:r>
    </w:p>
    <w:p w14:paraId="0BF7DE34" w14:textId="79D2D0BB" w:rsidR="00DB660A" w:rsidRDefault="00DB660A" w:rsidP="0053252A">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ENDSTRUCT</w:t>
      </w:r>
    </w:p>
    <w:p w14:paraId="12881DAC" w14:textId="3FAD1455" w:rsidR="0053252A" w:rsidRDefault="00504565" w:rsidP="0053252A">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CLASS HashTable</w:t>
      </w:r>
    </w:p>
    <w:p w14:paraId="645DF036" w14:textId="4532C1F2" w:rsidR="00504565" w:rsidRDefault="00504565"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DEFINE PRIVATE STRUCT Node</w:t>
      </w:r>
    </w:p>
    <w:p w14:paraId="6CB89654" w14:textId="66B5FCF3" w:rsidR="00504565" w:rsidRDefault="00504565" w:rsidP="0050456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BID</w:t>
      </w:r>
    </w:p>
    <w:p w14:paraId="6EAC74D1" w14:textId="124C2F9B" w:rsidR="00504565" w:rsidRDefault="00504565" w:rsidP="0050456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KEY // key should never be negative</w:t>
      </w:r>
    </w:p>
    <w:p w14:paraId="78999FD2" w14:textId="2CDE497D" w:rsidR="00504565" w:rsidRDefault="00504565" w:rsidP="0050456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POINTER next</w:t>
      </w:r>
    </w:p>
    <w:p w14:paraId="5464ADE0" w14:textId="4B358832" w:rsidR="00504565" w:rsidRDefault="00504565" w:rsidP="0050456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CONSTRUCTOR ()</w:t>
      </w:r>
    </w:p>
    <w:p w14:paraId="4627CAC7" w14:textId="4FBC0E07" w:rsidR="005642CB" w:rsidRDefault="005642CB"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START</w:t>
      </w:r>
    </w:p>
    <w:p w14:paraId="7F612A02" w14:textId="237477E1" w:rsidR="00504565" w:rsidRDefault="00504565"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key = MAXIMUM INTEGER VALUE</w:t>
      </w:r>
    </w:p>
    <w:p w14:paraId="312CE592" w14:textId="74EE66FE" w:rsidR="00504565" w:rsidRDefault="00504565"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POINT next TO null</w:t>
      </w:r>
    </w:p>
    <w:p w14:paraId="02A4B786" w14:textId="6BEAA2CD" w:rsidR="005642CB" w:rsidRDefault="005642CB"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w:t>
      </w:r>
    </w:p>
    <w:p w14:paraId="767D9434" w14:textId="7FB78BAA" w:rsidR="00504565" w:rsidRDefault="00504565" w:rsidP="0050456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 CONSTRUCTOR</w:t>
      </w:r>
    </w:p>
    <w:p w14:paraId="678A5C17" w14:textId="63D92951" w:rsidR="00504565" w:rsidRDefault="00504565" w:rsidP="0050456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CONSTRUCTOR (</w:t>
      </w:r>
      <w:proofErr w:type="spellStart"/>
      <w:r>
        <w:rPr>
          <w:rFonts w:ascii="Times New Roman" w:hAnsi="Times New Roman" w:cs="Times New Roman"/>
        </w:rPr>
        <w:t>aBid</w:t>
      </w:r>
      <w:proofErr w:type="spellEnd"/>
      <w:r>
        <w:rPr>
          <w:rFonts w:ascii="Times New Roman" w:hAnsi="Times New Roman" w:cs="Times New Roman"/>
        </w:rPr>
        <w:t>)</w:t>
      </w:r>
    </w:p>
    <w:p w14:paraId="11FFC8E6" w14:textId="0367D08E" w:rsidR="005642CB" w:rsidRDefault="005642CB"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START</w:t>
      </w:r>
    </w:p>
    <w:p w14:paraId="73B8E699" w14:textId="5459BEF6" w:rsidR="00504565" w:rsidRDefault="00504565"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bid = </w:t>
      </w:r>
      <w:proofErr w:type="spellStart"/>
      <w:r>
        <w:rPr>
          <w:rFonts w:ascii="Times New Roman" w:hAnsi="Times New Roman" w:cs="Times New Roman"/>
        </w:rPr>
        <w:t>aBid</w:t>
      </w:r>
      <w:proofErr w:type="spellEnd"/>
    </w:p>
    <w:p w14:paraId="62B8D0BC" w14:textId="39D823A3" w:rsidR="00504565" w:rsidRDefault="00504565"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CALL CONSTRUCTOR () // call default constructor</w:t>
      </w:r>
    </w:p>
    <w:p w14:paraId="48856566" w14:textId="0C0C710D" w:rsidR="005642CB" w:rsidRDefault="005642CB"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w:t>
      </w:r>
    </w:p>
    <w:p w14:paraId="17736409" w14:textId="77777777" w:rsidR="00504565" w:rsidRDefault="00504565" w:rsidP="0050456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 CONSTRUCTOR</w:t>
      </w:r>
    </w:p>
    <w:p w14:paraId="1A1F5DE4" w14:textId="027036D4" w:rsidR="00504565" w:rsidRDefault="00504565" w:rsidP="0050456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CONSTRUCTOR (</w:t>
      </w:r>
      <w:proofErr w:type="spellStart"/>
      <w:r>
        <w:rPr>
          <w:rFonts w:ascii="Times New Roman" w:hAnsi="Times New Roman" w:cs="Times New Roman"/>
        </w:rPr>
        <w:t>aBid</w:t>
      </w:r>
      <w:proofErr w:type="spellEnd"/>
      <w:r>
        <w:rPr>
          <w:rFonts w:ascii="Times New Roman" w:hAnsi="Times New Roman" w:cs="Times New Roman"/>
        </w:rPr>
        <w:t xml:space="preserve">, </w:t>
      </w:r>
      <w:proofErr w:type="spellStart"/>
      <w:r>
        <w:rPr>
          <w:rFonts w:ascii="Times New Roman" w:hAnsi="Times New Roman" w:cs="Times New Roman"/>
        </w:rPr>
        <w:t>aKey</w:t>
      </w:r>
      <w:proofErr w:type="spellEnd"/>
      <w:r>
        <w:rPr>
          <w:rFonts w:ascii="Times New Roman" w:hAnsi="Times New Roman" w:cs="Times New Roman"/>
        </w:rPr>
        <w:t>)</w:t>
      </w:r>
    </w:p>
    <w:p w14:paraId="5E762D0D" w14:textId="4122DDFD" w:rsidR="005642CB" w:rsidRDefault="005642CB"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START</w:t>
      </w:r>
    </w:p>
    <w:p w14:paraId="4061BB03" w14:textId="514BA7EE" w:rsidR="00504565" w:rsidRDefault="00504565"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key = </w:t>
      </w:r>
      <w:proofErr w:type="spellStart"/>
      <w:r>
        <w:rPr>
          <w:rFonts w:ascii="Times New Roman" w:hAnsi="Times New Roman" w:cs="Times New Roman"/>
        </w:rPr>
        <w:t>aKey</w:t>
      </w:r>
      <w:proofErr w:type="spellEnd"/>
    </w:p>
    <w:p w14:paraId="4636BDB0" w14:textId="03C56CF0" w:rsidR="00504565" w:rsidRDefault="00504565"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CALL CONSTRUCTOR (</w:t>
      </w:r>
      <w:proofErr w:type="spellStart"/>
      <w:r>
        <w:rPr>
          <w:rFonts w:ascii="Times New Roman" w:hAnsi="Times New Roman" w:cs="Times New Roman"/>
        </w:rPr>
        <w:t>aBid</w:t>
      </w:r>
      <w:proofErr w:type="spellEnd"/>
      <w:r>
        <w:rPr>
          <w:rFonts w:ascii="Times New Roman" w:hAnsi="Times New Roman" w:cs="Times New Roman"/>
        </w:rPr>
        <w:t>) // call the other constructor</w:t>
      </w:r>
    </w:p>
    <w:p w14:paraId="734B310A" w14:textId="70037FD3" w:rsidR="005642CB" w:rsidRDefault="005642CB" w:rsidP="0050456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lastRenderedPageBreak/>
        <w:t>END</w:t>
      </w:r>
    </w:p>
    <w:p w14:paraId="7C37581A" w14:textId="79846625" w:rsidR="00504565" w:rsidRPr="00504565" w:rsidRDefault="00504565" w:rsidP="0050456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 CONSTRUCTOR</w:t>
      </w:r>
    </w:p>
    <w:p w14:paraId="7971A73A" w14:textId="443E9234" w:rsidR="00504565" w:rsidRDefault="00504565"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ENDDEFINE STRUCT</w:t>
      </w:r>
    </w:p>
    <w:p w14:paraId="4270A7E0" w14:textId="2F2E70DB" w:rsidR="00504565" w:rsidRDefault="00504565"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PRIVATE VECTOR nodes</w:t>
      </w:r>
    </w:p>
    <w:p w14:paraId="237249CD" w14:textId="7BF780FA" w:rsidR="00504565" w:rsidRDefault="00504565"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w:t>
      </w:r>
      <w:r w:rsidRPr="00504565">
        <w:rPr>
          <w:rFonts w:ascii="Times New Roman" w:hAnsi="Times New Roman" w:cs="Times New Roman"/>
        </w:rPr>
        <w:t xml:space="preserve"> </w:t>
      </w:r>
      <w:r>
        <w:rPr>
          <w:rFonts w:ascii="Times New Roman" w:hAnsi="Times New Roman" w:cs="Times New Roman"/>
        </w:rPr>
        <w:t>PRIVATE tableSize = DEFAULT_SIZE // Set to value provided on program start</w:t>
      </w:r>
    </w:p>
    <w:p w14:paraId="5EEFD39F" w14:textId="07C99F8D" w:rsidR="00504565" w:rsidRDefault="00504565"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w:t>
      </w:r>
      <w:r w:rsidRPr="00504565">
        <w:rPr>
          <w:rFonts w:ascii="Times New Roman" w:hAnsi="Times New Roman" w:cs="Times New Roman"/>
        </w:rPr>
        <w:t xml:space="preserve"> </w:t>
      </w:r>
      <w:r>
        <w:rPr>
          <w:rFonts w:ascii="Times New Roman" w:hAnsi="Times New Roman" w:cs="Times New Roman"/>
        </w:rPr>
        <w:t>PRIVATE hash(key)</w:t>
      </w:r>
    </w:p>
    <w:p w14:paraId="5D5E8327" w14:textId="7AFA2C76" w:rsidR="00504565" w:rsidRDefault="0019596C"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CONSTRUCTOR ()</w:t>
      </w:r>
    </w:p>
    <w:p w14:paraId="280C559C" w14:textId="2401A639" w:rsidR="005642CB" w:rsidRDefault="005642CB"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3383BB2E" w14:textId="581E9378"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RESIZE nodes VECTOR TO tableSize</w:t>
      </w:r>
    </w:p>
    <w:p w14:paraId="394F5B82" w14:textId="724B91A0" w:rsidR="005642CB" w:rsidRDefault="005642CB"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14ED07C2" w14:textId="1485E87D" w:rsidR="0019596C" w:rsidRDefault="0019596C"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ENDCONSTRUCTOR</w:t>
      </w:r>
    </w:p>
    <w:p w14:paraId="4056ED93" w14:textId="295E739F" w:rsidR="0019596C" w:rsidRDefault="0019596C" w:rsidP="0019596C">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CONSTRUCTOR (size)</w:t>
      </w:r>
    </w:p>
    <w:p w14:paraId="33763F35" w14:textId="51B580FF" w:rsidR="005642CB" w:rsidRDefault="005642CB"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15C8D389" w14:textId="2633FCCE"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tableSize = size</w:t>
      </w:r>
    </w:p>
    <w:p w14:paraId="61E50614" w14:textId="759A971B"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RESIZE nodes VECTOR TO size</w:t>
      </w:r>
    </w:p>
    <w:p w14:paraId="5824A957" w14:textId="37A092FE" w:rsidR="005642CB" w:rsidRDefault="005642CB"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2A2719C3" w14:textId="77777777" w:rsidR="0019596C" w:rsidRDefault="0019596C" w:rsidP="0019596C">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ENDCONSTRUCTOR</w:t>
      </w:r>
    </w:p>
    <w:p w14:paraId="7A5B09C7" w14:textId="4031A636" w:rsidR="0019596C" w:rsidRDefault="0019596C"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DECONSTRUCTOR</w:t>
      </w:r>
    </w:p>
    <w:p w14:paraId="50F20330" w14:textId="0FB08ADB" w:rsidR="005642CB" w:rsidRDefault="005642CB"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59C70D12" w14:textId="2219C046"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ERASE all elements FROM nodes</w:t>
      </w:r>
    </w:p>
    <w:p w14:paraId="1D48B4D1" w14:textId="6C9EC5DE" w:rsidR="005642CB" w:rsidRDefault="005642CB"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440E7E70" w14:textId="6D19E431" w:rsidR="0019596C" w:rsidRDefault="0019596C"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ENDDECONSTRUCTOR</w:t>
      </w:r>
    </w:p>
    <w:p w14:paraId="7C800B06" w14:textId="4525D7A1" w:rsidR="0019596C" w:rsidRDefault="0019596C"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lastRenderedPageBreak/>
        <w:t>PUBLIC METHOD hash (key)</w:t>
      </w:r>
    </w:p>
    <w:p w14:paraId="36DB0F98" w14:textId="3A4F6AEB" w:rsidR="005642CB" w:rsidRDefault="005642CB"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1ADDE91E" w14:textId="3CC6EF67"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CALCUALTE key MOD tableSize</w:t>
      </w:r>
    </w:p>
    <w:p w14:paraId="1EAAC013" w14:textId="095F9894"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RETURN calculation result</w:t>
      </w:r>
    </w:p>
    <w:p w14:paraId="75E79E49" w14:textId="516F7ACD" w:rsidR="005642CB" w:rsidRDefault="005642CB"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21812E0A" w14:textId="5193D0A4" w:rsidR="0019596C" w:rsidRDefault="0019596C"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7A827BCC" w14:textId="1E95667A" w:rsidR="0019596C" w:rsidRDefault="0019596C"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METHOD Insert(bid)</w:t>
      </w:r>
    </w:p>
    <w:p w14:paraId="50DB2273" w14:textId="305530B1" w:rsidR="005642CB" w:rsidRDefault="005642CB"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0A73EB4F" w14:textId="794B17C0"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nodeKey</w:t>
      </w:r>
    </w:p>
    <w:p w14:paraId="330E4C82" w14:textId="02C41349"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CALL hash (</w:t>
      </w:r>
      <w:proofErr w:type="spellStart"/>
      <w:proofErr w:type="gramStart"/>
      <w:r>
        <w:rPr>
          <w:rFonts w:ascii="Times New Roman" w:hAnsi="Times New Roman" w:cs="Times New Roman"/>
        </w:rPr>
        <w:t>bid.bidId</w:t>
      </w:r>
      <w:proofErr w:type="spellEnd"/>
      <w:proofErr w:type="gramEnd"/>
      <w:r>
        <w:rPr>
          <w:rFonts w:ascii="Times New Roman" w:hAnsi="Times New Roman" w:cs="Times New Roman"/>
        </w:rPr>
        <w:t>) AND SET nodeKey = result</w:t>
      </w:r>
    </w:p>
    <w:p w14:paraId="121751BE" w14:textId="5301E121"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POINTER currNode AND POINT TO element AT nodes[nodeKey]</w:t>
      </w:r>
    </w:p>
    <w:p w14:paraId="04F9EC12" w14:textId="45923C26"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currNode IS POINTING TO null</w:t>
      </w:r>
      <w:r w:rsidR="005C1656">
        <w:rPr>
          <w:rFonts w:ascii="Times New Roman" w:hAnsi="Times New Roman" w:cs="Times New Roman"/>
        </w:rPr>
        <w:t xml:space="preserve"> THEN</w:t>
      </w:r>
    </w:p>
    <w:p w14:paraId="27464AF6" w14:textId="46436397" w:rsidR="0019596C" w:rsidRDefault="0019596C" w:rsidP="0019596C">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INIT new Node (bid, nodeKey) and POINT currNode to new Node</w:t>
      </w:r>
    </w:p>
    <w:p w14:paraId="04687CDB" w14:textId="0D69078D"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currNode-&gt;key IS EQUAL TO MAXIMUM INTEGER VALUE</w:t>
      </w:r>
      <w:r w:rsidR="005C1656">
        <w:rPr>
          <w:rFonts w:ascii="Times New Roman" w:hAnsi="Times New Roman" w:cs="Times New Roman"/>
        </w:rPr>
        <w:t xml:space="preserve"> THEN</w:t>
      </w:r>
    </w:p>
    <w:p w14:paraId="58E905A4" w14:textId="3BF180CC" w:rsidR="0019596C" w:rsidRDefault="0019596C" w:rsidP="0019596C">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currNode-&gt;bid = bid</w:t>
      </w:r>
    </w:p>
    <w:p w14:paraId="7474AC6E" w14:textId="05A8AC33" w:rsidR="0019596C" w:rsidRDefault="0019596C" w:rsidP="0019596C">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currNode-&gt;key = nodeKey</w:t>
      </w:r>
    </w:p>
    <w:p w14:paraId="453661A7" w14:textId="4CA42F45"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w:t>
      </w:r>
    </w:p>
    <w:p w14:paraId="57DF3262" w14:textId="56577ECC" w:rsidR="0019596C" w:rsidRDefault="0019596C" w:rsidP="0019596C">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WHILE currNode-&gt;next IS NOT POITING TO null</w:t>
      </w:r>
    </w:p>
    <w:p w14:paraId="4F6EB603" w14:textId="0B792340" w:rsidR="0019596C" w:rsidRDefault="0019596C" w:rsidP="0019596C">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POINT currNode TO currNode-&gt;next</w:t>
      </w:r>
    </w:p>
    <w:p w14:paraId="4F6185D2" w14:textId="13B1F7CC" w:rsidR="0019596C" w:rsidRDefault="0019596C" w:rsidP="0019596C">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ENDWHILE</w:t>
      </w:r>
    </w:p>
    <w:p w14:paraId="72C3E25C" w14:textId="4DDD8951" w:rsidR="0019596C" w:rsidRPr="0019596C" w:rsidRDefault="0019596C" w:rsidP="0019596C">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INIT new Node (bid, nodeKey) AND </w:t>
      </w:r>
      <w:r w:rsidRPr="0019596C">
        <w:rPr>
          <w:rFonts w:ascii="Times New Roman" w:hAnsi="Times New Roman" w:cs="Times New Roman"/>
        </w:rPr>
        <w:t xml:space="preserve">POINT currNode-&gt;next TO </w:t>
      </w:r>
      <w:r>
        <w:rPr>
          <w:rFonts w:ascii="Times New Roman" w:hAnsi="Times New Roman" w:cs="Times New Roman"/>
        </w:rPr>
        <w:t>new Node</w:t>
      </w:r>
    </w:p>
    <w:p w14:paraId="68951428" w14:textId="1881E25D" w:rsidR="0019596C" w:rsidRDefault="0019596C"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ENDIF</w:t>
      </w:r>
    </w:p>
    <w:p w14:paraId="68EBBDAF" w14:textId="6DD0AB5E" w:rsidR="005642CB" w:rsidRDefault="005642CB" w:rsidP="0019596C">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7B630515" w14:textId="60B09633" w:rsidR="0019596C" w:rsidRDefault="0019596C"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6FEA7AF8" w14:textId="04FB637F" w:rsidR="00603483" w:rsidRDefault="00603483"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PUBLIC METHOD </w:t>
      </w:r>
      <w:proofErr w:type="spellStart"/>
      <w:r>
        <w:rPr>
          <w:rFonts w:ascii="Times New Roman" w:hAnsi="Times New Roman" w:cs="Times New Roman"/>
        </w:rPr>
        <w:t>PrintAll</w:t>
      </w:r>
      <w:proofErr w:type="spellEnd"/>
      <w:r>
        <w:rPr>
          <w:rFonts w:ascii="Times New Roman" w:hAnsi="Times New Roman" w:cs="Times New Roman"/>
        </w:rPr>
        <w:t xml:space="preserve"> ()</w:t>
      </w:r>
    </w:p>
    <w:p w14:paraId="1574AB49" w14:textId="3DB1F2BB" w:rsidR="005642CB" w:rsidRDefault="005642CB" w:rsidP="005642C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78C63759" w14:textId="64859C9F" w:rsidR="00603483" w:rsidRDefault="00B43D95" w:rsidP="0060348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FOR index FROM 0 UNTIL GetLength(nodes)</w:t>
      </w:r>
    </w:p>
    <w:p w14:paraId="603DA356" w14:textId="5544757B" w:rsidR="00B43D95" w:rsidRDefault="00B43D95" w:rsidP="00B43D9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INIT POINTER </w:t>
      </w:r>
      <w:proofErr w:type="spellStart"/>
      <w:r>
        <w:rPr>
          <w:rFonts w:ascii="Times New Roman" w:hAnsi="Times New Roman" w:cs="Times New Roman"/>
        </w:rPr>
        <w:t>currNodes</w:t>
      </w:r>
      <w:proofErr w:type="spellEnd"/>
      <w:r>
        <w:rPr>
          <w:rFonts w:ascii="Times New Roman" w:hAnsi="Times New Roman" w:cs="Times New Roman"/>
        </w:rPr>
        <w:t xml:space="preserve"> AND POINT TO element AT nodes[index]</w:t>
      </w:r>
    </w:p>
    <w:p w14:paraId="62436BDE" w14:textId="2BAD4F63" w:rsidR="00B43D95" w:rsidRDefault="00B43D95" w:rsidP="00B43D9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IF </w:t>
      </w:r>
      <w:r w:rsidR="00B13648">
        <w:rPr>
          <w:rFonts w:ascii="Times New Roman" w:hAnsi="Times New Roman" w:cs="Times New Roman"/>
        </w:rPr>
        <w:t xml:space="preserve">currNode IS NOT PIONTING TO null AND </w:t>
      </w:r>
      <w:r>
        <w:rPr>
          <w:rFonts w:ascii="Times New Roman" w:hAnsi="Times New Roman" w:cs="Times New Roman"/>
        </w:rPr>
        <w:t>currNode-&gt;key IS NOT EQUAL TO MAXIMUM INTEGER VALUE</w:t>
      </w:r>
      <w:r w:rsidR="005C1656">
        <w:rPr>
          <w:rFonts w:ascii="Times New Roman" w:hAnsi="Times New Roman" w:cs="Times New Roman"/>
        </w:rPr>
        <w:t xml:space="preserve"> THEN</w:t>
      </w:r>
    </w:p>
    <w:p w14:paraId="442F2534" w14:textId="259A48B9" w:rsidR="00B43D95" w:rsidRDefault="00B43D95" w:rsidP="00B43D95">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WHILE currNode IS NOT POINTING TO null</w:t>
      </w:r>
    </w:p>
    <w:p w14:paraId="563C38A5" w14:textId="3F53B433" w:rsidR="00B13648" w:rsidRDefault="00B13648" w:rsidP="00B13648">
      <w:pPr>
        <w:pStyle w:val="ListParagraph"/>
        <w:numPr>
          <w:ilvl w:val="5"/>
          <w:numId w:val="1"/>
        </w:numPr>
        <w:spacing w:after="0" w:line="480" w:lineRule="auto"/>
        <w:rPr>
          <w:rFonts w:ascii="Times New Roman" w:hAnsi="Times New Roman" w:cs="Times New Roman"/>
        </w:rPr>
      </w:pPr>
      <w:r>
        <w:rPr>
          <w:rFonts w:ascii="Times New Roman" w:hAnsi="Times New Roman" w:cs="Times New Roman"/>
        </w:rPr>
        <w:t>INIT bid = currNode-&gt;bid</w:t>
      </w:r>
    </w:p>
    <w:p w14:paraId="24392F42" w14:textId="1A8F1C40" w:rsidR="00B43D95" w:rsidRDefault="00B43D95" w:rsidP="00B43D95">
      <w:pPr>
        <w:pStyle w:val="ListParagraph"/>
        <w:numPr>
          <w:ilvl w:val="5"/>
          <w:numId w:val="1"/>
        </w:numPr>
        <w:spacing w:after="0" w:line="480" w:lineRule="auto"/>
        <w:rPr>
          <w:rFonts w:ascii="Times New Roman" w:hAnsi="Times New Roman" w:cs="Times New Roman"/>
        </w:rPr>
      </w:pPr>
      <w:r>
        <w:rPr>
          <w:rFonts w:ascii="Times New Roman" w:hAnsi="Times New Roman" w:cs="Times New Roman"/>
        </w:rPr>
        <w:t>DI</w:t>
      </w:r>
      <w:r w:rsidR="00DE76FD">
        <w:rPr>
          <w:rFonts w:ascii="Times New Roman" w:hAnsi="Times New Roman" w:cs="Times New Roman"/>
        </w:rPr>
        <w:t>SP</w:t>
      </w:r>
      <w:r>
        <w:rPr>
          <w:rFonts w:ascii="Times New Roman" w:hAnsi="Times New Roman" w:cs="Times New Roman"/>
        </w:rPr>
        <w:t>LAY currNode-&gt;key</w:t>
      </w:r>
      <w:r w:rsidR="00B13648">
        <w:rPr>
          <w:rFonts w:ascii="Times New Roman" w:hAnsi="Times New Roman" w:cs="Times New Roman"/>
        </w:rPr>
        <w:t xml:space="preserve"> + </w:t>
      </w:r>
      <w:proofErr w:type="gramStart"/>
      <w:r w:rsidR="00B13648">
        <w:rPr>
          <w:rFonts w:ascii="Times New Roman" w:hAnsi="Times New Roman" w:cs="Times New Roman"/>
        </w:rPr>
        <w:t>“ |</w:t>
      </w:r>
      <w:proofErr w:type="gramEnd"/>
      <w:r w:rsidR="00B13648">
        <w:rPr>
          <w:rFonts w:ascii="Times New Roman" w:hAnsi="Times New Roman" w:cs="Times New Roman"/>
        </w:rPr>
        <w:t xml:space="preserve"> ” + </w:t>
      </w:r>
      <w:proofErr w:type="spellStart"/>
      <w:proofErr w:type="gramStart"/>
      <w:r w:rsidR="00B13648">
        <w:rPr>
          <w:rFonts w:ascii="Times New Roman" w:hAnsi="Times New Roman" w:cs="Times New Roman"/>
        </w:rPr>
        <w:t>bid.bidId</w:t>
      </w:r>
      <w:proofErr w:type="spellEnd"/>
      <w:proofErr w:type="gramEnd"/>
      <w:r w:rsidR="00B13648">
        <w:rPr>
          <w:rFonts w:ascii="Times New Roman" w:hAnsi="Times New Roman" w:cs="Times New Roman"/>
        </w:rPr>
        <w:t xml:space="preserve"> + “</w:t>
      </w:r>
      <w:proofErr w:type="gramStart"/>
      <w:r w:rsidR="00B13648">
        <w:rPr>
          <w:rFonts w:ascii="Times New Roman" w:hAnsi="Times New Roman" w:cs="Times New Roman"/>
        </w:rPr>
        <w:t>: ”</w:t>
      </w:r>
      <w:proofErr w:type="gramEnd"/>
      <w:r w:rsidR="00B13648">
        <w:rPr>
          <w:rFonts w:ascii="Times New Roman" w:hAnsi="Times New Roman" w:cs="Times New Roman"/>
        </w:rPr>
        <w:t xml:space="preserve"> + </w:t>
      </w:r>
      <w:proofErr w:type="gramStart"/>
      <w:r w:rsidR="00B13648">
        <w:rPr>
          <w:rFonts w:ascii="Times New Roman" w:hAnsi="Times New Roman" w:cs="Times New Roman"/>
        </w:rPr>
        <w:t>“ |</w:t>
      </w:r>
      <w:proofErr w:type="gramEnd"/>
      <w:r w:rsidR="00B13648">
        <w:rPr>
          <w:rFonts w:ascii="Times New Roman" w:hAnsi="Times New Roman" w:cs="Times New Roman"/>
        </w:rPr>
        <w:t xml:space="preserve"> ” + </w:t>
      </w:r>
      <w:proofErr w:type="spellStart"/>
      <w:proofErr w:type="gramStart"/>
      <w:r w:rsidR="00B13648">
        <w:rPr>
          <w:rFonts w:ascii="Times New Roman" w:hAnsi="Times New Roman" w:cs="Times New Roman"/>
        </w:rPr>
        <w:t>bid.title</w:t>
      </w:r>
      <w:proofErr w:type="spellEnd"/>
      <w:proofErr w:type="gramEnd"/>
      <w:r w:rsidR="00B13648">
        <w:rPr>
          <w:rFonts w:ascii="Times New Roman" w:hAnsi="Times New Roman" w:cs="Times New Roman"/>
        </w:rPr>
        <w:t xml:space="preserve"> + </w:t>
      </w:r>
      <w:proofErr w:type="gramStart"/>
      <w:r w:rsidR="00B13648">
        <w:rPr>
          <w:rFonts w:ascii="Times New Roman" w:hAnsi="Times New Roman" w:cs="Times New Roman"/>
        </w:rPr>
        <w:t>“ |</w:t>
      </w:r>
      <w:proofErr w:type="gramEnd"/>
      <w:r w:rsidR="00B13648">
        <w:rPr>
          <w:rFonts w:ascii="Times New Roman" w:hAnsi="Times New Roman" w:cs="Times New Roman"/>
        </w:rPr>
        <w:t xml:space="preserve"> ” + </w:t>
      </w:r>
      <w:proofErr w:type="spellStart"/>
      <w:proofErr w:type="gramStart"/>
      <w:r w:rsidR="00B13648">
        <w:rPr>
          <w:rFonts w:ascii="Times New Roman" w:hAnsi="Times New Roman" w:cs="Times New Roman"/>
        </w:rPr>
        <w:t>bid.amount</w:t>
      </w:r>
      <w:proofErr w:type="spellEnd"/>
      <w:proofErr w:type="gramEnd"/>
      <w:r w:rsidR="00B13648">
        <w:rPr>
          <w:rFonts w:ascii="Times New Roman" w:hAnsi="Times New Roman" w:cs="Times New Roman"/>
        </w:rPr>
        <w:t xml:space="preserve"> + </w:t>
      </w:r>
      <w:proofErr w:type="gramStart"/>
      <w:r w:rsidR="00B13648">
        <w:rPr>
          <w:rFonts w:ascii="Times New Roman" w:hAnsi="Times New Roman" w:cs="Times New Roman"/>
        </w:rPr>
        <w:t>“ |</w:t>
      </w:r>
      <w:proofErr w:type="gramEnd"/>
      <w:r w:rsidR="00B13648">
        <w:rPr>
          <w:rFonts w:ascii="Times New Roman" w:hAnsi="Times New Roman" w:cs="Times New Roman"/>
        </w:rPr>
        <w:t xml:space="preserve"> ” </w:t>
      </w:r>
      <w:proofErr w:type="spellStart"/>
      <w:proofErr w:type="gramStart"/>
      <w:r w:rsidR="00B13648">
        <w:rPr>
          <w:rFonts w:ascii="Times New Roman" w:hAnsi="Times New Roman" w:cs="Times New Roman"/>
        </w:rPr>
        <w:t>bid.fund</w:t>
      </w:r>
      <w:proofErr w:type="spellEnd"/>
      <w:proofErr w:type="gramEnd"/>
    </w:p>
    <w:p w14:paraId="14DDF179" w14:textId="605A148B" w:rsidR="00B43D95" w:rsidRDefault="00B43D95" w:rsidP="00B43D95">
      <w:pPr>
        <w:pStyle w:val="ListParagraph"/>
        <w:numPr>
          <w:ilvl w:val="5"/>
          <w:numId w:val="1"/>
        </w:numPr>
        <w:spacing w:after="0" w:line="480" w:lineRule="auto"/>
        <w:rPr>
          <w:rFonts w:ascii="Times New Roman" w:hAnsi="Times New Roman" w:cs="Times New Roman"/>
        </w:rPr>
      </w:pPr>
      <w:r>
        <w:rPr>
          <w:rFonts w:ascii="Times New Roman" w:hAnsi="Times New Roman" w:cs="Times New Roman"/>
        </w:rPr>
        <w:t>POINT currNode TO currNode-&gt;next</w:t>
      </w:r>
    </w:p>
    <w:p w14:paraId="0D8775F9" w14:textId="29DF9C94" w:rsidR="00B43D95" w:rsidRDefault="00B43D95" w:rsidP="00B43D95">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ENDWHILE</w:t>
      </w:r>
    </w:p>
    <w:p w14:paraId="5DCEE26F" w14:textId="6555C0EC" w:rsidR="00B43D95" w:rsidRDefault="00B43D95" w:rsidP="00B43D9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0E9BA9DB" w14:textId="24E5E238" w:rsidR="00B43D95" w:rsidRDefault="00B43D95" w:rsidP="0060348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ENDFOR</w:t>
      </w:r>
    </w:p>
    <w:p w14:paraId="117F5E83" w14:textId="7CEF53C9" w:rsidR="005642CB" w:rsidRDefault="005642CB" w:rsidP="0060348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0832F63D" w14:textId="1D2A144E" w:rsidR="00603483" w:rsidRDefault="00603483"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4C0A927C" w14:textId="12E9FB0A" w:rsidR="00024E60" w:rsidRDefault="00024E60"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METHOD REMOVE (</w:t>
      </w:r>
      <w:proofErr w:type="spellStart"/>
      <w:r>
        <w:rPr>
          <w:rFonts w:ascii="Times New Roman" w:hAnsi="Times New Roman" w:cs="Times New Roman"/>
        </w:rPr>
        <w:t>bidId</w:t>
      </w:r>
      <w:proofErr w:type="spellEnd"/>
      <w:r>
        <w:rPr>
          <w:rFonts w:ascii="Times New Roman" w:hAnsi="Times New Roman" w:cs="Times New Roman"/>
        </w:rPr>
        <w:t>)</w:t>
      </w:r>
    </w:p>
    <w:p w14:paraId="62FAF138" w14:textId="3D0E0520" w:rsidR="005642CB" w:rsidRDefault="005642CB" w:rsidP="005642C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18BAA8D1" w14:textId="77777777"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INIT nodeKey</w:t>
      </w:r>
    </w:p>
    <w:p w14:paraId="4BEB09CE" w14:textId="77777777"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CALL hash (</w:t>
      </w:r>
      <w:proofErr w:type="spellStart"/>
      <w:proofErr w:type="gramStart"/>
      <w:r>
        <w:rPr>
          <w:rFonts w:ascii="Times New Roman" w:hAnsi="Times New Roman" w:cs="Times New Roman"/>
        </w:rPr>
        <w:t>bid.bidId</w:t>
      </w:r>
      <w:proofErr w:type="spellEnd"/>
      <w:proofErr w:type="gramEnd"/>
      <w:r>
        <w:rPr>
          <w:rFonts w:ascii="Times New Roman" w:hAnsi="Times New Roman" w:cs="Times New Roman"/>
        </w:rPr>
        <w:t>) AND SET nodeKey = result</w:t>
      </w:r>
    </w:p>
    <w:p w14:paraId="12E4004D" w14:textId="77777777"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POINTER currNode AND POINT TO element AT nodes[nodeKey]</w:t>
      </w:r>
    </w:p>
    <w:p w14:paraId="4FEC42FE" w14:textId="19F72C69"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currNode IS NOT POINTING TO null AND currNode-&gt;key IS NOT MAXIMUM INTEGER VALUE</w:t>
      </w:r>
      <w:r w:rsidR="005C1656">
        <w:rPr>
          <w:rFonts w:ascii="Times New Roman" w:hAnsi="Times New Roman" w:cs="Times New Roman"/>
        </w:rPr>
        <w:t xml:space="preserve"> THEN</w:t>
      </w:r>
    </w:p>
    <w:p w14:paraId="176EC064" w14:textId="45167910" w:rsidR="00024E60" w:rsidRDefault="00024E60" w:rsidP="00024E60">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IF currNode-&gt;next IS POITING TO NULL</w:t>
      </w:r>
      <w:r w:rsidR="005C1656">
        <w:rPr>
          <w:rFonts w:ascii="Times New Roman" w:hAnsi="Times New Roman" w:cs="Times New Roman"/>
        </w:rPr>
        <w:t xml:space="preserve"> THEN</w:t>
      </w:r>
    </w:p>
    <w:p w14:paraId="61013AD8" w14:textId="73660FC8" w:rsidR="00024E60" w:rsidRDefault="00024E60" w:rsidP="00024E60">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SET currNode-&gt;key TO MAXIMUM INTEGER VALUE</w:t>
      </w:r>
    </w:p>
    <w:p w14:paraId="7FD18876" w14:textId="406B461D" w:rsidR="00024E60" w:rsidRDefault="00024E60" w:rsidP="00024E60">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RETURN</w:t>
      </w:r>
    </w:p>
    <w:p w14:paraId="2A04C7B4" w14:textId="05CEB310" w:rsidR="005642CB" w:rsidRDefault="005642CB" w:rsidP="00024E60">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END</w:t>
      </w:r>
    </w:p>
    <w:p w14:paraId="74837D97" w14:textId="397C9006" w:rsidR="00024E60" w:rsidRDefault="00024E60" w:rsidP="00024E60">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w:t>
      </w:r>
    </w:p>
    <w:p w14:paraId="01D4AB10" w14:textId="360CE9BD" w:rsidR="00024E60" w:rsidRDefault="00024E60" w:rsidP="00024E60">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WHILE currNode-&gt;next IS NOT POINTING TO null</w:t>
      </w:r>
    </w:p>
    <w:p w14:paraId="4FA98981" w14:textId="682E1EF6" w:rsidR="00024E60" w:rsidRDefault="00024E60" w:rsidP="00024E60">
      <w:pPr>
        <w:pStyle w:val="ListParagraph"/>
        <w:numPr>
          <w:ilvl w:val="5"/>
          <w:numId w:val="1"/>
        </w:numPr>
        <w:spacing w:after="0" w:line="480" w:lineRule="auto"/>
        <w:rPr>
          <w:rFonts w:ascii="Times New Roman" w:hAnsi="Times New Roman" w:cs="Times New Roman"/>
        </w:rPr>
      </w:pPr>
      <w:r>
        <w:rPr>
          <w:rFonts w:ascii="Times New Roman" w:hAnsi="Times New Roman" w:cs="Times New Roman"/>
        </w:rPr>
        <w:t>POINT currNode TO currNode-&gt;next</w:t>
      </w:r>
    </w:p>
    <w:p w14:paraId="1AAF0924" w14:textId="63E887CD" w:rsidR="00024E60" w:rsidRDefault="00024E60" w:rsidP="00024E60">
      <w:pPr>
        <w:pStyle w:val="ListParagraph"/>
        <w:numPr>
          <w:ilvl w:val="5"/>
          <w:numId w:val="1"/>
        </w:numPr>
        <w:spacing w:after="0" w:line="480" w:lineRule="auto"/>
        <w:rPr>
          <w:rFonts w:ascii="Times New Roman" w:hAnsi="Times New Roman" w:cs="Times New Roman"/>
        </w:rPr>
      </w:pPr>
      <w:r>
        <w:rPr>
          <w:rFonts w:ascii="Times New Roman" w:hAnsi="Times New Roman" w:cs="Times New Roman"/>
        </w:rPr>
        <w:t>IF currNode-&gt;</w:t>
      </w:r>
      <w:proofErr w:type="spellStart"/>
      <w:proofErr w:type="gramStart"/>
      <w:r>
        <w:rPr>
          <w:rFonts w:ascii="Times New Roman" w:hAnsi="Times New Roman" w:cs="Times New Roman"/>
        </w:rPr>
        <w:t>bid.bidId</w:t>
      </w:r>
      <w:proofErr w:type="spellEnd"/>
      <w:proofErr w:type="gramEnd"/>
      <w:r>
        <w:rPr>
          <w:rFonts w:ascii="Times New Roman" w:hAnsi="Times New Roman" w:cs="Times New Roman"/>
        </w:rPr>
        <w:t xml:space="preserve"> IS EQUAL TO </w:t>
      </w:r>
      <w:proofErr w:type="spellStart"/>
      <w:r>
        <w:rPr>
          <w:rFonts w:ascii="Times New Roman" w:hAnsi="Times New Roman" w:cs="Times New Roman"/>
        </w:rPr>
        <w:t>bidId</w:t>
      </w:r>
      <w:proofErr w:type="spellEnd"/>
      <w:r w:rsidR="005C1656">
        <w:rPr>
          <w:rFonts w:ascii="Times New Roman" w:hAnsi="Times New Roman" w:cs="Times New Roman"/>
        </w:rPr>
        <w:t xml:space="preserve"> THEN</w:t>
      </w:r>
    </w:p>
    <w:p w14:paraId="6891352D" w14:textId="5598305C" w:rsidR="00024E60" w:rsidRDefault="00024E60" w:rsidP="00024E60">
      <w:pPr>
        <w:pStyle w:val="ListParagraph"/>
        <w:numPr>
          <w:ilvl w:val="6"/>
          <w:numId w:val="1"/>
        </w:numPr>
        <w:spacing w:after="0" w:line="480" w:lineRule="auto"/>
        <w:rPr>
          <w:rFonts w:ascii="Times New Roman" w:hAnsi="Times New Roman" w:cs="Times New Roman"/>
        </w:rPr>
      </w:pPr>
      <w:r>
        <w:rPr>
          <w:rFonts w:ascii="Times New Roman" w:hAnsi="Times New Roman" w:cs="Times New Roman"/>
        </w:rPr>
        <w:t>INIT bid</w:t>
      </w:r>
    </w:p>
    <w:p w14:paraId="47BE64B1" w14:textId="2280D7DC" w:rsidR="00024E60" w:rsidRDefault="00024E60" w:rsidP="00024E60">
      <w:pPr>
        <w:pStyle w:val="ListParagraph"/>
        <w:numPr>
          <w:ilvl w:val="6"/>
          <w:numId w:val="1"/>
        </w:numPr>
        <w:spacing w:after="0" w:line="480" w:lineRule="auto"/>
        <w:rPr>
          <w:rFonts w:ascii="Times New Roman" w:hAnsi="Times New Roman" w:cs="Times New Roman"/>
        </w:rPr>
      </w:pPr>
      <w:r>
        <w:rPr>
          <w:rFonts w:ascii="Times New Roman" w:hAnsi="Times New Roman" w:cs="Times New Roman"/>
        </w:rPr>
        <w:t>SET bid = currNode-&gt;bid</w:t>
      </w:r>
    </w:p>
    <w:p w14:paraId="1B828B13" w14:textId="35FF3488" w:rsidR="00DE76FD" w:rsidRDefault="00DE76FD" w:rsidP="00DE76FD">
      <w:pPr>
        <w:pStyle w:val="ListParagraph"/>
        <w:numPr>
          <w:ilvl w:val="6"/>
          <w:numId w:val="1"/>
        </w:numPr>
        <w:spacing w:after="0" w:line="480" w:lineRule="auto"/>
        <w:rPr>
          <w:rFonts w:ascii="Times New Roman" w:hAnsi="Times New Roman" w:cs="Times New Roman"/>
        </w:rPr>
      </w:pPr>
      <w:r>
        <w:rPr>
          <w:rFonts w:ascii="Times New Roman" w:hAnsi="Times New Roman" w:cs="Times New Roman"/>
        </w:rPr>
        <w:t>DI</w:t>
      </w:r>
      <w:r>
        <w:rPr>
          <w:rFonts w:ascii="Times New Roman" w:hAnsi="Times New Roman" w:cs="Times New Roman"/>
        </w:rPr>
        <w:t>SP</w:t>
      </w:r>
      <w:r>
        <w:rPr>
          <w:rFonts w:ascii="Times New Roman" w:hAnsi="Times New Roman" w:cs="Times New Roman"/>
        </w:rPr>
        <w:t xml:space="preserve">LAY currNode-&gt;key + </w:t>
      </w:r>
      <w:proofErr w:type="gramStart"/>
      <w:r>
        <w:rPr>
          <w:rFonts w:ascii="Times New Roman" w:hAnsi="Times New Roman" w:cs="Times New Roman"/>
        </w:rPr>
        <w:t>“ |</w:t>
      </w:r>
      <w:proofErr w:type="gramEnd"/>
      <w:r>
        <w:rPr>
          <w:rFonts w:ascii="Times New Roman" w:hAnsi="Times New Roman" w:cs="Times New Roman"/>
        </w:rPr>
        <w:t xml:space="preserve"> ” + </w:t>
      </w:r>
      <w:proofErr w:type="spellStart"/>
      <w:proofErr w:type="gramStart"/>
      <w:r>
        <w:rPr>
          <w:rFonts w:ascii="Times New Roman" w:hAnsi="Times New Roman" w:cs="Times New Roman"/>
        </w:rPr>
        <w:t>bid.bidId</w:t>
      </w:r>
      <w:proofErr w:type="spellEnd"/>
      <w:proofErr w:type="gramEnd"/>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 + </w:t>
      </w:r>
      <w:proofErr w:type="spellStart"/>
      <w:proofErr w:type="gramStart"/>
      <w:r>
        <w:rPr>
          <w:rFonts w:ascii="Times New Roman" w:hAnsi="Times New Roman" w:cs="Times New Roman"/>
        </w:rPr>
        <w:t>bid.title</w:t>
      </w:r>
      <w:proofErr w:type="spellEnd"/>
      <w:proofErr w:type="gramEnd"/>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 + </w:t>
      </w:r>
      <w:proofErr w:type="spellStart"/>
      <w:proofErr w:type="gramStart"/>
      <w:r>
        <w:rPr>
          <w:rFonts w:ascii="Times New Roman" w:hAnsi="Times New Roman" w:cs="Times New Roman"/>
        </w:rPr>
        <w:t>bid.amount</w:t>
      </w:r>
      <w:proofErr w:type="spellEnd"/>
      <w:proofErr w:type="gramEnd"/>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 </w:t>
      </w:r>
      <w:proofErr w:type="spellStart"/>
      <w:proofErr w:type="gramStart"/>
      <w:r>
        <w:rPr>
          <w:rFonts w:ascii="Times New Roman" w:hAnsi="Times New Roman" w:cs="Times New Roman"/>
        </w:rPr>
        <w:t>bid.fund</w:t>
      </w:r>
      <w:proofErr w:type="spellEnd"/>
      <w:proofErr w:type="gramEnd"/>
    </w:p>
    <w:p w14:paraId="6576D4FF" w14:textId="269B28DA" w:rsidR="00024E60" w:rsidRDefault="00024E60" w:rsidP="00024E60">
      <w:pPr>
        <w:pStyle w:val="ListParagraph"/>
        <w:numPr>
          <w:ilvl w:val="6"/>
          <w:numId w:val="1"/>
        </w:numPr>
        <w:spacing w:after="0" w:line="480" w:lineRule="auto"/>
        <w:rPr>
          <w:rFonts w:ascii="Times New Roman" w:hAnsi="Times New Roman" w:cs="Times New Roman"/>
        </w:rPr>
      </w:pPr>
      <w:r>
        <w:rPr>
          <w:rFonts w:ascii="Times New Roman" w:hAnsi="Times New Roman" w:cs="Times New Roman"/>
        </w:rPr>
        <w:t>SET element AT nodes[nodeKey] TO currNode-&gt;next node</w:t>
      </w:r>
    </w:p>
    <w:p w14:paraId="6DBBE5F4" w14:textId="43034889" w:rsidR="00024E60" w:rsidRDefault="00024E60" w:rsidP="00024E60">
      <w:pPr>
        <w:pStyle w:val="ListParagraph"/>
        <w:numPr>
          <w:ilvl w:val="6"/>
          <w:numId w:val="1"/>
        </w:numPr>
        <w:spacing w:after="0" w:line="480" w:lineRule="auto"/>
        <w:rPr>
          <w:rFonts w:ascii="Times New Roman" w:hAnsi="Times New Roman" w:cs="Times New Roman"/>
        </w:rPr>
      </w:pPr>
      <w:r>
        <w:rPr>
          <w:rFonts w:ascii="Times New Roman" w:hAnsi="Times New Roman" w:cs="Times New Roman"/>
        </w:rPr>
        <w:t>DISPLAY “Removed Bid”</w:t>
      </w:r>
    </w:p>
    <w:p w14:paraId="2B8E610B" w14:textId="676B34E0" w:rsidR="00024E60" w:rsidRDefault="00024E60" w:rsidP="00024E60">
      <w:pPr>
        <w:pStyle w:val="ListParagraph"/>
        <w:numPr>
          <w:ilvl w:val="6"/>
          <w:numId w:val="1"/>
        </w:numPr>
        <w:spacing w:after="0" w:line="480" w:lineRule="auto"/>
        <w:rPr>
          <w:rFonts w:ascii="Times New Roman" w:hAnsi="Times New Roman" w:cs="Times New Roman"/>
        </w:rPr>
      </w:pPr>
      <w:r>
        <w:rPr>
          <w:rFonts w:ascii="Times New Roman" w:hAnsi="Times New Roman" w:cs="Times New Roman"/>
        </w:rPr>
        <w:t>RETURN</w:t>
      </w:r>
    </w:p>
    <w:p w14:paraId="41363380" w14:textId="419E2CD1" w:rsidR="005642CB" w:rsidRDefault="005642CB" w:rsidP="00024E60">
      <w:pPr>
        <w:pStyle w:val="ListParagraph"/>
        <w:numPr>
          <w:ilvl w:val="6"/>
          <w:numId w:val="1"/>
        </w:numPr>
        <w:spacing w:after="0" w:line="480" w:lineRule="auto"/>
        <w:rPr>
          <w:rFonts w:ascii="Times New Roman" w:hAnsi="Times New Roman" w:cs="Times New Roman"/>
        </w:rPr>
      </w:pPr>
      <w:r>
        <w:rPr>
          <w:rFonts w:ascii="Times New Roman" w:hAnsi="Times New Roman" w:cs="Times New Roman"/>
        </w:rPr>
        <w:t>END</w:t>
      </w:r>
    </w:p>
    <w:p w14:paraId="5648B8E7" w14:textId="0C007299" w:rsidR="00024E60" w:rsidRDefault="00024E60" w:rsidP="00024E60">
      <w:pPr>
        <w:pStyle w:val="ListParagraph"/>
        <w:numPr>
          <w:ilvl w:val="5"/>
          <w:numId w:val="1"/>
        </w:numPr>
        <w:spacing w:after="0" w:line="480" w:lineRule="auto"/>
        <w:rPr>
          <w:rFonts w:ascii="Times New Roman" w:hAnsi="Times New Roman" w:cs="Times New Roman"/>
        </w:rPr>
      </w:pPr>
      <w:r>
        <w:rPr>
          <w:rFonts w:ascii="Times New Roman" w:hAnsi="Times New Roman" w:cs="Times New Roman"/>
        </w:rPr>
        <w:lastRenderedPageBreak/>
        <w:t>ENDIF</w:t>
      </w:r>
    </w:p>
    <w:p w14:paraId="4B04738F" w14:textId="4DFF4E9F" w:rsidR="00024E60" w:rsidRDefault="00024E60" w:rsidP="00024E60">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ENDWHILE</w:t>
      </w:r>
    </w:p>
    <w:p w14:paraId="7F6EEBE1" w14:textId="6D585B1C" w:rsidR="00024E60" w:rsidRPr="00024E60" w:rsidRDefault="00024E60" w:rsidP="00024E60">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01B262BB" w14:textId="5E43E10F"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0574AADC" w14:textId="744A655B"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“Associated node not found!”</w:t>
      </w:r>
    </w:p>
    <w:p w14:paraId="467B8EB1" w14:textId="37ADE32B" w:rsidR="005642CB" w:rsidRDefault="005642CB"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5ADCF32D" w14:textId="66943FA3" w:rsidR="00024E60" w:rsidRDefault="00024E60"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 METHOD</w:t>
      </w:r>
    </w:p>
    <w:p w14:paraId="7D46C7A3" w14:textId="2AEE19BF" w:rsidR="00024E60" w:rsidRDefault="00024E60"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METHOD Search (</w:t>
      </w:r>
      <w:proofErr w:type="spellStart"/>
      <w:r>
        <w:rPr>
          <w:rFonts w:ascii="Times New Roman" w:hAnsi="Times New Roman" w:cs="Times New Roman"/>
        </w:rPr>
        <w:t>bidId</w:t>
      </w:r>
      <w:proofErr w:type="spellEnd"/>
      <w:r>
        <w:rPr>
          <w:rFonts w:ascii="Times New Roman" w:hAnsi="Times New Roman" w:cs="Times New Roman"/>
        </w:rPr>
        <w:t>)</w:t>
      </w:r>
    </w:p>
    <w:p w14:paraId="3724C786" w14:textId="24566592" w:rsidR="005642CB" w:rsidRDefault="005642CB" w:rsidP="005642C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01F43D10" w14:textId="14F6A047"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bid = new Bid ()</w:t>
      </w:r>
    </w:p>
    <w:p w14:paraId="412B956D" w14:textId="77777777"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nodeKey</w:t>
      </w:r>
    </w:p>
    <w:p w14:paraId="40104918" w14:textId="77777777"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CALL hash (</w:t>
      </w:r>
      <w:proofErr w:type="spellStart"/>
      <w:proofErr w:type="gramStart"/>
      <w:r>
        <w:rPr>
          <w:rFonts w:ascii="Times New Roman" w:hAnsi="Times New Roman" w:cs="Times New Roman"/>
        </w:rPr>
        <w:t>bid.bidId</w:t>
      </w:r>
      <w:proofErr w:type="spellEnd"/>
      <w:proofErr w:type="gramEnd"/>
      <w:r>
        <w:rPr>
          <w:rFonts w:ascii="Times New Roman" w:hAnsi="Times New Roman" w:cs="Times New Roman"/>
        </w:rPr>
        <w:t>) AND SET nodeKey = result</w:t>
      </w:r>
    </w:p>
    <w:p w14:paraId="4BD0F708" w14:textId="77777777"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POINTER currNode AND POINT TO element AT nodes[nodeKey]</w:t>
      </w:r>
    </w:p>
    <w:p w14:paraId="2AA1DB87" w14:textId="3D463794"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IF currNode IS NOT POINTING TO null AND currNode-&gt;key IS NOT </w:t>
      </w:r>
      <w:r w:rsidR="001E04AA">
        <w:rPr>
          <w:rFonts w:ascii="Times New Roman" w:hAnsi="Times New Roman" w:cs="Times New Roman"/>
        </w:rPr>
        <w:t xml:space="preserve">EQUAL TO </w:t>
      </w:r>
      <w:r>
        <w:rPr>
          <w:rFonts w:ascii="Times New Roman" w:hAnsi="Times New Roman" w:cs="Times New Roman"/>
        </w:rPr>
        <w:t>MAXIMUM INTEGER VALUE</w:t>
      </w:r>
      <w:r w:rsidR="005C1656">
        <w:rPr>
          <w:rFonts w:ascii="Times New Roman" w:hAnsi="Times New Roman" w:cs="Times New Roman"/>
        </w:rPr>
        <w:t xml:space="preserve"> THEN</w:t>
      </w:r>
    </w:p>
    <w:p w14:paraId="61B18B0A" w14:textId="7932F1A8" w:rsidR="00024E60" w:rsidRDefault="00024E60" w:rsidP="00024E60">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WHILE currNode IS NOT POITING TO null</w:t>
      </w:r>
    </w:p>
    <w:p w14:paraId="361886EC" w14:textId="224AE753" w:rsidR="00024E60" w:rsidRDefault="00024E60" w:rsidP="00024E60">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IF currNode-&gt;</w:t>
      </w:r>
      <w:proofErr w:type="spellStart"/>
      <w:proofErr w:type="gramStart"/>
      <w:r>
        <w:rPr>
          <w:rFonts w:ascii="Times New Roman" w:hAnsi="Times New Roman" w:cs="Times New Roman"/>
        </w:rPr>
        <w:t>bid.bidId</w:t>
      </w:r>
      <w:proofErr w:type="spellEnd"/>
      <w:proofErr w:type="gramEnd"/>
      <w:r>
        <w:rPr>
          <w:rFonts w:ascii="Times New Roman" w:hAnsi="Times New Roman" w:cs="Times New Roman"/>
        </w:rPr>
        <w:t xml:space="preserve"> IS EQUAL TO </w:t>
      </w:r>
      <w:proofErr w:type="spellStart"/>
      <w:r>
        <w:rPr>
          <w:rFonts w:ascii="Times New Roman" w:hAnsi="Times New Roman" w:cs="Times New Roman"/>
        </w:rPr>
        <w:t>bidId</w:t>
      </w:r>
      <w:proofErr w:type="spellEnd"/>
      <w:r w:rsidR="005C1656">
        <w:rPr>
          <w:rFonts w:ascii="Times New Roman" w:hAnsi="Times New Roman" w:cs="Times New Roman"/>
        </w:rPr>
        <w:t xml:space="preserve"> THEN</w:t>
      </w:r>
    </w:p>
    <w:p w14:paraId="00550212" w14:textId="46A9AD23" w:rsidR="00024E60" w:rsidRDefault="00024E60" w:rsidP="00024E60">
      <w:pPr>
        <w:pStyle w:val="ListParagraph"/>
        <w:numPr>
          <w:ilvl w:val="5"/>
          <w:numId w:val="1"/>
        </w:numPr>
        <w:spacing w:after="0" w:line="480" w:lineRule="auto"/>
        <w:rPr>
          <w:rFonts w:ascii="Times New Roman" w:hAnsi="Times New Roman" w:cs="Times New Roman"/>
        </w:rPr>
      </w:pPr>
      <w:r>
        <w:rPr>
          <w:rFonts w:ascii="Times New Roman" w:hAnsi="Times New Roman" w:cs="Times New Roman"/>
        </w:rPr>
        <w:t>RETURN currNode-&gt;bid</w:t>
      </w:r>
    </w:p>
    <w:p w14:paraId="659F9338" w14:textId="0D11536C" w:rsidR="005642CB" w:rsidRDefault="005642CB" w:rsidP="00024E60">
      <w:pPr>
        <w:pStyle w:val="ListParagraph"/>
        <w:numPr>
          <w:ilvl w:val="5"/>
          <w:numId w:val="1"/>
        </w:numPr>
        <w:spacing w:after="0" w:line="480" w:lineRule="auto"/>
        <w:rPr>
          <w:rFonts w:ascii="Times New Roman" w:hAnsi="Times New Roman" w:cs="Times New Roman"/>
        </w:rPr>
      </w:pPr>
      <w:r>
        <w:rPr>
          <w:rFonts w:ascii="Times New Roman" w:hAnsi="Times New Roman" w:cs="Times New Roman"/>
        </w:rPr>
        <w:t>END</w:t>
      </w:r>
    </w:p>
    <w:p w14:paraId="0412A6AA" w14:textId="7A952762" w:rsidR="00024E60" w:rsidRDefault="00024E60" w:rsidP="00024E60">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ENDIF</w:t>
      </w:r>
    </w:p>
    <w:p w14:paraId="71F7949C" w14:textId="15B40F28" w:rsidR="00024E60" w:rsidRDefault="00024E60" w:rsidP="00024E60">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POINT currNode TO currNode-&gt;next</w:t>
      </w:r>
    </w:p>
    <w:p w14:paraId="2F6D283D" w14:textId="6D064EAD" w:rsidR="00024E60" w:rsidRDefault="00024E60" w:rsidP="00024E60">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ENDWHILE</w:t>
      </w:r>
    </w:p>
    <w:p w14:paraId="2C13F6FA" w14:textId="4F858A88"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62C4C33D" w14:textId="150E88D1" w:rsidR="00024E60" w:rsidRDefault="00024E60"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RETURN bid</w:t>
      </w:r>
    </w:p>
    <w:p w14:paraId="694F22F4" w14:textId="7830A2AE" w:rsidR="005642CB" w:rsidRDefault="005642CB" w:rsidP="00024E60">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444CA6B6" w14:textId="753A3C3C" w:rsidR="00024E60" w:rsidRDefault="00024E60" w:rsidP="005045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027FBA65" w14:textId="539A170A" w:rsidR="00504565" w:rsidRDefault="00504565" w:rsidP="00504565">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ENDCLASS</w:t>
      </w:r>
    </w:p>
    <w:p w14:paraId="2641D6CA" w14:textId="2A271C79" w:rsidR="00AE7365" w:rsidRDefault="00AE7365" w:rsidP="00504565">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FUNCTION </w:t>
      </w:r>
      <w:proofErr w:type="spellStart"/>
      <w:r w:rsidR="005642CB">
        <w:rPr>
          <w:rFonts w:ascii="Times New Roman" w:hAnsi="Times New Roman" w:cs="Times New Roman"/>
        </w:rPr>
        <w:t>displayBid</w:t>
      </w:r>
      <w:proofErr w:type="spellEnd"/>
      <w:r w:rsidR="005642CB">
        <w:rPr>
          <w:rFonts w:ascii="Times New Roman" w:hAnsi="Times New Roman" w:cs="Times New Roman"/>
        </w:rPr>
        <w:t xml:space="preserve"> </w:t>
      </w:r>
      <w:r>
        <w:rPr>
          <w:rFonts w:ascii="Times New Roman" w:hAnsi="Times New Roman" w:cs="Times New Roman"/>
        </w:rPr>
        <w:t>(bid)</w:t>
      </w:r>
    </w:p>
    <w:p w14:paraId="352C5A7D" w14:textId="5807A734" w:rsidR="005642CB" w:rsidRDefault="005642CB" w:rsidP="00AE73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7F3B8ABA" w14:textId="4B00633E" w:rsidR="00DE76FD" w:rsidRDefault="00DE76FD" w:rsidP="00DE76FD">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w:t>
      </w:r>
      <w:r>
        <w:rPr>
          <w:rFonts w:ascii="Times New Roman" w:hAnsi="Times New Roman" w:cs="Times New Roman"/>
        </w:rPr>
        <w:t>S</w:t>
      </w:r>
      <w:r>
        <w:rPr>
          <w:rFonts w:ascii="Times New Roman" w:hAnsi="Times New Roman" w:cs="Times New Roman"/>
        </w:rPr>
        <w:t xml:space="preserve">PLAY </w:t>
      </w:r>
      <w:proofErr w:type="spellStart"/>
      <w:proofErr w:type="gramStart"/>
      <w:r>
        <w:rPr>
          <w:rFonts w:ascii="Times New Roman" w:hAnsi="Times New Roman" w:cs="Times New Roman"/>
        </w:rPr>
        <w:t>bid.bidId</w:t>
      </w:r>
      <w:proofErr w:type="spellEnd"/>
      <w:proofErr w:type="gramEnd"/>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 + </w:t>
      </w:r>
      <w:proofErr w:type="spellStart"/>
      <w:proofErr w:type="gramStart"/>
      <w:r>
        <w:rPr>
          <w:rFonts w:ascii="Times New Roman" w:hAnsi="Times New Roman" w:cs="Times New Roman"/>
        </w:rPr>
        <w:t>bid.title</w:t>
      </w:r>
      <w:proofErr w:type="spellEnd"/>
      <w:proofErr w:type="gramEnd"/>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 + </w:t>
      </w:r>
      <w:proofErr w:type="spellStart"/>
      <w:proofErr w:type="gramStart"/>
      <w:r>
        <w:rPr>
          <w:rFonts w:ascii="Times New Roman" w:hAnsi="Times New Roman" w:cs="Times New Roman"/>
        </w:rPr>
        <w:t>bid.amount</w:t>
      </w:r>
      <w:proofErr w:type="spellEnd"/>
      <w:proofErr w:type="gramEnd"/>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 </w:t>
      </w:r>
      <w:proofErr w:type="spellStart"/>
      <w:proofErr w:type="gramStart"/>
      <w:r>
        <w:rPr>
          <w:rFonts w:ascii="Times New Roman" w:hAnsi="Times New Roman" w:cs="Times New Roman"/>
        </w:rPr>
        <w:t>bid.fund</w:t>
      </w:r>
      <w:proofErr w:type="spellEnd"/>
      <w:proofErr w:type="gramEnd"/>
    </w:p>
    <w:p w14:paraId="1A0C3DDC" w14:textId="5A91BE53" w:rsidR="005642CB" w:rsidRDefault="005642CB" w:rsidP="00AE73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w:t>
      </w:r>
    </w:p>
    <w:p w14:paraId="4EAFC117" w14:textId="4EB87B5D" w:rsidR="005642CB" w:rsidRDefault="005642CB" w:rsidP="00AE7365">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2154503C" w14:textId="3CCB33A1" w:rsidR="00AE7365" w:rsidRDefault="00AE7365" w:rsidP="00504565">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ENDFUNCTION</w:t>
      </w:r>
    </w:p>
    <w:p w14:paraId="2F566DA2" w14:textId="33C3E732" w:rsidR="005642CB" w:rsidRDefault="005642CB" w:rsidP="00504565">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loadBids</w:t>
      </w:r>
      <w:proofErr w:type="spellEnd"/>
      <w:r>
        <w:rPr>
          <w:rFonts w:ascii="Times New Roman" w:hAnsi="Times New Roman" w:cs="Times New Roman"/>
        </w:rPr>
        <w:t xml:space="preserve"> (</w:t>
      </w:r>
      <w:proofErr w:type="spellStart"/>
      <w:r>
        <w:rPr>
          <w:rFonts w:ascii="Times New Roman" w:hAnsi="Times New Roman" w:cs="Times New Roman"/>
        </w:rPr>
        <w:t>csvPath</w:t>
      </w:r>
      <w:proofErr w:type="spellEnd"/>
      <w:r>
        <w:rPr>
          <w:rFonts w:ascii="Times New Roman" w:hAnsi="Times New Roman" w:cs="Times New Roman"/>
        </w:rPr>
        <w:t xml:space="preserve">, </w:t>
      </w:r>
      <w:proofErr w:type="spellStart"/>
      <w:r>
        <w:rPr>
          <w:rFonts w:ascii="Times New Roman" w:hAnsi="Times New Roman" w:cs="Times New Roman"/>
        </w:rPr>
        <w:t>hashtable</w:t>
      </w:r>
      <w:proofErr w:type="spellEnd"/>
      <w:r>
        <w:rPr>
          <w:rFonts w:ascii="Times New Roman" w:hAnsi="Times New Roman" w:cs="Times New Roman"/>
        </w:rPr>
        <w:t>)</w:t>
      </w:r>
    </w:p>
    <w:p w14:paraId="71D119E0" w14:textId="75469852"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6BF8683D" w14:textId="43AA2819"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DISPLAY “Loading CSV file”</w:t>
      </w:r>
    </w:p>
    <w:p w14:paraId="48690525" w14:textId="5C14EDA7"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FILE</w:t>
      </w:r>
    </w:p>
    <w:p w14:paraId="2E0D4DE9" w14:textId="6E570A6D"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CALL </w:t>
      </w:r>
      <w:proofErr w:type="gramStart"/>
      <w:r>
        <w:rPr>
          <w:rFonts w:ascii="Times New Roman" w:hAnsi="Times New Roman" w:cs="Times New Roman"/>
        </w:rPr>
        <w:t>csv::</w:t>
      </w:r>
      <w:proofErr w:type="gramEnd"/>
      <w:r>
        <w:rPr>
          <w:rFonts w:ascii="Times New Roman" w:hAnsi="Times New Roman" w:cs="Times New Roman"/>
        </w:rPr>
        <w:t>Parser (</w:t>
      </w:r>
      <w:proofErr w:type="spellStart"/>
      <w:r>
        <w:rPr>
          <w:rFonts w:ascii="Times New Roman" w:hAnsi="Times New Roman" w:cs="Times New Roman"/>
        </w:rPr>
        <w:t>csvPath</w:t>
      </w:r>
      <w:proofErr w:type="spellEnd"/>
      <w:r>
        <w:rPr>
          <w:rFonts w:ascii="Times New Roman" w:hAnsi="Times New Roman" w:cs="Times New Roman"/>
        </w:rPr>
        <w:t>) AND SET file = result // read data from the csv file</w:t>
      </w:r>
    </w:p>
    <w:p w14:paraId="4C7AF1C5" w14:textId="7DC30763"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vector&lt;string&gt; header</w:t>
      </w:r>
    </w:p>
    <w:p w14:paraId="0617C4CA" w14:textId="352314B7"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SET header = </w:t>
      </w:r>
      <w:proofErr w:type="spellStart"/>
      <w:proofErr w:type="gramStart"/>
      <w:r>
        <w:rPr>
          <w:rFonts w:ascii="Times New Roman" w:hAnsi="Times New Roman" w:cs="Times New Roman"/>
        </w:rPr>
        <w:t>file.getHeader</w:t>
      </w:r>
      <w:proofErr w:type="spellEnd"/>
      <w:proofErr w:type="gramEnd"/>
      <w:r>
        <w:rPr>
          <w:rFonts w:ascii="Times New Roman" w:hAnsi="Times New Roman" w:cs="Times New Roman"/>
        </w:rPr>
        <w:t>() // get header rows from csv file</w:t>
      </w:r>
    </w:p>
    <w:p w14:paraId="79B8A823" w14:textId="284FD1E5"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FOR EACH </w:t>
      </w:r>
      <w:proofErr w:type="spellStart"/>
      <w:r>
        <w:rPr>
          <w:rFonts w:ascii="Times New Roman" w:hAnsi="Times New Roman" w:cs="Times New Roman"/>
        </w:rPr>
        <w:t>headerName</w:t>
      </w:r>
      <w:proofErr w:type="spellEnd"/>
      <w:r>
        <w:rPr>
          <w:rFonts w:ascii="Times New Roman" w:hAnsi="Times New Roman" w:cs="Times New Roman"/>
        </w:rPr>
        <w:t xml:space="preserve"> in header</w:t>
      </w:r>
    </w:p>
    <w:p w14:paraId="7D3D4B94" w14:textId="6281E223" w:rsidR="005642CB" w:rsidRDefault="005642CB" w:rsidP="005642C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DISPLAY </w:t>
      </w:r>
      <w:proofErr w:type="spellStart"/>
      <w:r>
        <w:rPr>
          <w:rFonts w:ascii="Times New Roman" w:hAnsi="Times New Roman" w:cs="Times New Roman"/>
        </w:rPr>
        <w:t>headerName</w:t>
      </w:r>
      <w:proofErr w:type="spellEnd"/>
    </w:p>
    <w:p w14:paraId="7617C77B" w14:textId="418648F4"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ENDFOR</w:t>
      </w:r>
    </w:p>
    <w:p w14:paraId="7BDF6ED2" w14:textId="723982CC"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TRY</w:t>
      </w:r>
    </w:p>
    <w:p w14:paraId="5301C029" w14:textId="49C5E57E" w:rsidR="005642CB" w:rsidRDefault="005642CB" w:rsidP="005642C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FOR index FROM 0 UNTIL </w:t>
      </w:r>
      <w:proofErr w:type="gramStart"/>
      <w:r>
        <w:rPr>
          <w:rFonts w:ascii="Times New Roman" w:hAnsi="Times New Roman" w:cs="Times New Roman"/>
        </w:rPr>
        <w:t>file.rowCount</w:t>
      </w:r>
      <w:proofErr w:type="gramEnd"/>
      <w:r>
        <w:rPr>
          <w:rFonts w:ascii="Times New Roman" w:hAnsi="Times New Roman" w:cs="Times New Roman"/>
        </w:rPr>
        <w:t>() // iterate through all rows of the file</w:t>
      </w:r>
    </w:p>
    <w:p w14:paraId="0D9CCC2D" w14:textId="4A268330" w:rsidR="005642CB" w:rsidRDefault="005642CB" w:rsidP="005642C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lastRenderedPageBreak/>
        <w:t>INIT bid</w:t>
      </w:r>
    </w:p>
    <w:p w14:paraId="507F1DBF" w14:textId="249616B0" w:rsidR="005642CB" w:rsidRDefault="005642CB" w:rsidP="005642C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proofErr w:type="gramStart"/>
      <w:r>
        <w:rPr>
          <w:rFonts w:ascii="Times New Roman" w:hAnsi="Times New Roman" w:cs="Times New Roman"/>
        </w:rPr>
        <w:t>bid.Id</w:t>
      </w:r>
      <w:proofErr w:type="spellEnd"/>
      <w:proofErr w:type="gramEnd"/>
      <w:r>
        <w:rPr>
          <w:rFonts w:ascii="Times New Roman" w:hAnsi="Times New Roman" w:cs="Times New Roman"/>
        </w:rPr>
        <w:t xml:space="preserve"> = file[index][</w:t>
      </w:r>
      <w:r w:rsidR="00415A8D">
        <w:rPr>
          <w:rFonts w:ascii="Times New Roman" w:hAnsi="Times New Roman" w:cs="Times New Roman"/>
        </w:rPr>
        <w:t>1</w:t>
      </w:r>
      <w:r>
        <w:rPr>
          <w:rFonts w:ascii="Times New Roman" w:hAnsi="Times New Roman" w:cs="Times New Roman"/>
        </w:rPr>
        <w:t>]</w:t>
      </w:r>
    </w:p>
    <w:p w14:paraId="0694AE81" w14:textId="3C51C656" w:rsidR="005642CB" w:rsidRDefault="005642CB" w:rsidP="005642C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proofErr w:type="gramStart"/>
      <w:r>
        <w:rPr>
          <w:rFonts w:ascii="Times New Roman" w:hAnsi="Times New Roman" w:cs="Times New Roman"/>
        </w:rPr>
        <w:t>bid.Title</w:t>
      </w:r>
      <w:proofErr w:type="spellEnd"/>
      <w:proofErr w:type="gramEnd"/>
      <w:r>
        <w:rPr>
          <w:rFonts w:ascii="Times New Roman" w:hAnsi="Times New Roman" w:cs="Times New Roman"/>
        </w:rPr>
        <w:t xml:space="preserve"> = file[index][</w:t>
      </w:r>
      <w:r w:rsidR="00415A8D">
        <w:rPr>
          <w:rFonts w:ascii="Times New Roman" w:hAnsi="Times New Roman" w:cs="Times New Roman"/>
        </w:rPr>
        <w:t>0</w:t>
      </w:r>
      <w:r>
        <w:rPr>
          <w:rFonts w:ascii="Times New Roman" w:hAnsi="Times New Roman" w:cs="Times New Roman"/>
        </w:rPr>
        <w:t>]</w:t>
      </w:r>
    </w:p>
    <w:p w14:paraId="45E9A1F1" w14:textId="3B7DEEEE" w:rsidR="005642CB" w:rsidRDefault="005642CB" w:rsidP="005642C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proofErr w:type="gramStart"/>
      <w:r>
        <w:rPr>
          <w:rFonts w:ascii="Times New Roman" w:hAnsi="Times New Roman" w:cs="Times New Roman"/>
        </w:rPr>
        <w:t>bid.fund</w:t>
      </w:r>
      <w:proofErr w:type="spellEnd"/>
      <w:proofErr w:type="gramEnd"/>
      <w:r>
        <w:rPr>
          <w:rFonts w:ascii="Times New Roman" w:hAnsi="Times New Roman" w:cs="Times New Roman"/>
        </w:rPr>
        <w:t xml:space="preserve"> = file[index][</w:t>
      </w:r>
      <w:r w:rsidR="00415A8D">
        <w:rPr>
          <w:rFonts w:ascii="Times New Roman" w:hAnsi="Times New Roman" w:cs="Times New Roman"/>
        </w:rPr>
        <w:t>8</w:t>
      </w:r>
      <w:r>
        <w:rPr>
          <w:rFonts w:ascii="Times New Roman" w:hAnsi="Times New Roman" w:cs="Times New Roman"/>
        </w:rPr>
        <w:t>]</w:t>
      </w:r>
    </w:p>
    <w:p w14:paraId="66A43DF4" w14:textId="6F1FD691" w:rsidR="005642CB" w:rsidRDefault="005642CB" w:rsidP="005642C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proofErr w:type="gramStart"/>
      <w:r>
        <w:rPr>
          <w:rFonts w:ascii="Times New Roman" w:hAnsi="Times New Roman" w:cs="Times New Roman"/>
        </w:rPr>
        <w:t>bid.amount</w:t>
      </w:r>
      <w:proofErr w:type="spellEnd"/>
      <w:proofErr w:type="gramEnd"/>
      <w:r>
        <w:rPr>
          <w:rFonts w:ascii="Times New Roman" w:hAnsi="Times New Roman" w:cs="Times New Roman"/>
        </w:rPr>
        <w:t xml:space="preserve"> = file[index][</w:t>
      </w:r>
      <w:r w:rsidR="00415A8D">
        <w:rPr>
          <w:rFonts w:ascii="Times New Roman" w:hAnsi="Times New Roman" w:cs="Times New Roman"/>
        </w:rPr>
        <w:t>4</w:t>
      </w:r>
      <w:r>
        <w:rPr>
          <w:rFonts w:ascii="Times New Roman" w:hAnsi="Times New Roman" w:cs="Times New Roman"/>
        </w:rPr>
        <w:t>]</w:t>
      </w:r>
    </w:p>
    <w:p w14:paraId="613A43C1" w14:textId="51E275A4" w:rsidR="005642CB" w:rsidRDefault="005642CB" w:rsidP="005642C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INSERT bid INTO </w:t>
      </w:r>
      <w:proofErr w:type="spellStart"/>
      <w:r>
        <w:rPr>
          <w:rFonts w:ascii="Times New Roman" w:hAnsi="Times New Roman" w:cs="Times New Roman"/>
        </w:rPr>
        <w:t>hashTable</w:t>
      </w:r>
      <w:proofErr w:type="spellEnd"/>
    </w:p>
    <w:p w14:paraId="73ED6230" w14:textId="3EA9A473" w:rsidR="005642CB" w:rsidRDefault="005642CB" w:rsidP="005642C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ENDFOR</w:t>
      </w:r>
    </w:p>
    <w:p w14:paraId="11D140CC" w14:textId="2D9BFFBE"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CATCH (error)</w:t>
      </w:r>
    </w:p>
    <w:p w14:paraId="4F87A8B6" w14:textId="66A08BC1" w:rsidR="005642CB" w:rsidRDefault="005642CB" w:rsidP="005642C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error</w:t>
      </w:r>
    </w:p>
    <w:p w14:paraId="7458D607" w14:textId="0895BCC5"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ENDTRY</w:t>
      </w:r>
    </w:p>
    <w:p w14:paraId="4050DE88" w14:textId="6891FD2A" w:rsidR="005642CB" w:rsidRP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02B403A9" w14:textId="6D00EC37" w:rsidR="005642CB" w:rsidRDefault="005642CB" w:rsidP="00504565">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ENDFUNCTION</w:t>
      </w:r>
    </w:p>
    <w:p w14:paraId="7E02C265" w14:textId="626922B3" w:rsidR="005642CB" w:rsidRDefault="005642CB" w:rsidP="00504565">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strToDouble</w:t>
      </w:r>
      <w:proofErr w:type="spellEnd"/>
      <w:r>
        <w:rPr>
          <w:rFonts w:ascii="Times New Roman" w:hAnsi="Times New Roman" w:cs="Times New Roman"/>
        </w:rPr>
        <w:t xml:space="preserve"> (str, </w:t>
      </w:r>
      <w:proofErr w:type="spellStart"/>
      <w:r>
        <w:rPr>
          <w:rFonts w:ascii="Times New Roman" w:hAnsi="Times New Roman" w:cs="Times New Roman"/>
        </w:rPr>
        <w:t>ch</w:t>
      </w:r>
      <w:proofErr w:type="spellEnd"/>
      <w:r>
        <w:rPr>
          <w:rFonts w:ascii="Times New Roman" w:hAnsi="Times New Roman" w:cs="Times New Roman"/>
        </w:rPr>
        <w:t>)</w:t>
      </w:r>
    </w:p>
    <w:p w14:paraId="547484D4" w14:textId="587D4A4C"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0E56780D" w14:textId="0F5BEBDF"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REMOVE </w:t>
      </w:r>
      <w:proofErr w:type="spellStart"/>
      <w:r>
        <w:rPr>
          <w:rFonts w:ascii="Times New Roman" w:hAnsi="Times New Roman" w:cs="Times New Roman"/>
        </w:rPr>
        <w:t>ch</w:t>
      </w:r>
      <w:proofErr w:type="spellEnd"/>
      <w:r>
        <w:rPr>
          <w:rFonts w:ascii="Times New Roman" w:hAnsi="Times New Roman" w:cs="Times New Roman"/>
        </w:rPr>
        <w:t xml:space="preserve"> from str</w:t>
      </w:r>
    </w:p>
    <w:p w14:paraId="44B797D1" w14:textId="72ADD395"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 STR</w:t>
      </w:r>
    </w:p>
    <w:p w14:paraId="0FC018BB" w14:textId="1E4D1CF0"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1F6BA5CD" w14:textId="4AD62564" w:rsidR="005642CB" w:rsidRDefault="005642CB" w:rsidP="00504565">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ENDFUNCTION</w:t>
      </w:r>
    </w:p>
    <w:p w14:paraId="7728E95D" w14:textId="09FF1385" w:rsidR="005642CB" w:rsidRDefault="005642CB" w:rsidP="00504565">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FUNCTION main (</w:t>
      </w:r>
      <w:proofErr w:type="spellStart"/>
      <w:r>
        <w:rPr>
          <w:rFonts w:ascii="Times New Roman" w:hAnsi="Times New Roman" w:cs="Times New Roman"/>
        </w:rPr>
        <w:t>argc</w:t>
      </w:r>
      <w:proofErr w:type="spellEnd"/>
      <w:r>
        <w:rPr>
          <w:rFonts w:ascii="Times New Roman" w:hAnsi="Times New Roman" w:cs="Times New Roman"/>
        </w:rPr>
        <w:t xml:space="preserve">, </w:t>
      </w:r>
      <w:proofErr w:type="spellStart"/>
      <w:r>
        <w:rPr>
          <w:rFonts w:ascii="Times New Roman" w:hAnsi="Times New Roman" w:cs="Times New Roman"/>
        </w:rPr>
        <w:t>argv</w:t>
      </w:r>
      <w:proofErr w:type="spellEnd"/>
      <w:r>
        <w:rPr>
          <w:rFonts w:ascii="Times New Roman" w:hAnsi="Times New Roman" w:cs="Times New Roman"/>
        </w:rPr>
        <w:t>)</w:t>
      </w:r>
    </w:p>
    <w:p w14:paraId="2EDF627A" w14:textId="40A78ABB" w:rsidR="005642CB" w:rsidRDefault="005642CB"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2E58715D" w14:textId="6E21C6A8" w:rsidR="005C1656" w:rsidRDefault="005C1656"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csvPath</w:t>
      </w:r>
      <w:proofErr w:type="spellEnd"/>
      <w:r>
        <w:rPr>
          <w:rFonts w:ascii="Times New Roman" w:hAnsi="Times New Roman" w:cs="Times New Roman"/>
        </w:rPr>
        <w:t xml:space="preserve"> AND </w:t>
      </w:r>
      <w:proofErr w:type="spellStart"/>
      <w:r>
        <w:rPr>
          <w:rFonts w:ascii="Times New Roman" w:hAnsi="Times New Roman" w:cs="Times New Roman"/>
        </w:rPr>
        <w:t>bidKey</w:t>
      </w:r>
      <w:proofErr w:type="spellEnd"/>
    </w:p>
    <w:p w14:paraId="4169402B" w14:textId="63CF141E" w:rsidR="005C1656" w:rsidRDefault="005C1656"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argc</w:t>
      </w:r>
      <w:proofErr w:type="spellEnd"/>
      <w:r>
        <w:rPr>
          <w:rFonts w:ascii="Times New Roman" w:hAnsi="Times New Roman" w:cs="Times New Roman"/>
        </w:rPr>
        <w:t xml:space="preserve"> IS EQUAL TO 2 THEN</w:t>
      </w:r>
    </w:p>
    <w:p w14:paraId="2EEC4FD1" w14:textId="70321AD5" w:rsidR="005C1656" w:rsidRDefault="008C3A53" w:rsidP="005C165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csvPath</w:t>
      </w:r>
      <w:proofErr w:type="spellEnd"/>
      <w:r>
        <w:rPr>
          <w:rFonts w:ascii="Times New Roman" w:hAnsi="Times New Roman" w:cs="Times New Roman"/>
        </w:rPr>
        <w:t xml:space="preserve"> = element AT </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1]</w:t>
      </w:r>
    </w:p>
    <w:p w14:paraId="0476E486" w14:textId="671B0937" w:rsidR="008C3A53" w:rsidRDefault="008C3A53" w:rsidP="008C3A5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 xml:space="preserve">SET </w:t>
      </w:r>
      <w:proofErr w:type="spellStart"/>
      <w:r>
        <w:rPr>
          <w:rFonts w:ascii="Times New Roman" w:hAnsi="Times New Roman" w:cs="Times New Roman"/>
        </w:rPr>
        <w:t>bidKey</w:t>
      </w:r>
      <w:proofErr w:type="spellEnd"/>
      <w:r>
        <w:rPr>
          <w:rFonts w:ascii="Times New Roman" w:hAnsi="Times New Roman" w:cs="Times New Roman"/>
        </w:rPr>
        <w:t xml:space="preserve"> = “98223”</w:t>
      </w:r>
    </w:p>
    <w:p w14:paraId="370FD414" w14:textId="1E6870A9" w:rsidR="008C3A53" w:rsidRDefault="008C3A53" w:rsidP="008C3A53">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ELSE IF </w:t>
      </w:r>
      <w:proofErr w:type="spellStart"/>
      <w:r>
        <w:rPr>
          <w:rFonts w:ascii="Times New Roman" w:hAnsi="Times New Roman" w:cs="Times New Roman"/>
        </w:rPr>
        <w:t>argc</w:t>
      </w:r>
      <w:proofErr w:type="spellEnd"/>
      <w:r>
        <w:rPr>
          <w:rFonts w:ascii="Times New Roman" w:hAnsi="Times New Roman" w:cs="Times New Roman"/>
        </w:rPr>
        <w:t xml:space="preserve"> IS EQUAL TO 3 THEN</w:t>
      </w:r>
    </w:p>
    <w:p w14:paraId="125C5452" w14:textId="77777777" w:rsidR="008C3A53" w:rsidRDefault="008C3A53" w:rsidP="008C3A5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csvPath</w:t>
      </w:r>
      <w:proofErr w:type="spellEnd"/>
      <w:r>
        <w:rPr>
          <w:rFonts w:ascii="Times New Roman" w:hAnsi="Times New Roman" w:cs="Times New Roman"/>
        </w:rPr>
        <w:t xml:space="preserve"> = element AT </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1]</w:t>
      </w:r>
    </w:p>
    <w:p w14:paraId="28C8CCB8" w14:textId="3A986EA8" w:rsidR="008C3A53" w:rsidRDefault="008C3A53" w:rsidP="008C3A5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bidKey</w:t>
      </w:r>
      <w:proofErr w:type="spellEnd"/>
      <w:r>
        <w:rPr>
          <w:rFonts w:ascii="Times New Roman" w:hAnsi="Times New Roman" w:cs="Times New Roman"/>
        </w:rPr>
        <w:t xml:space="preserve"> = element AT </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2]</w:t>
      </w:r>
    </w:p>
    <w:p w14:paraId="380C1C9A" w14:textId="0A276589" w:rsidR="008C3A53" w:rsidRDefault="008C3A53" w:rsidP="008C3A53">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ELSE</w:t>
      </w:r>
    </w:p>
    <w:p w14:paraId="1860824F" w14:textId="38A4EAE3" w:rsidR="008C3A53" w:rsidRDefault="008C3A53" w:rsidP="008C3A5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csvPath</w:t>
      </w:r>
      <w:proofErr w:type="spellEnd"/>
      <w:r>
        <w:rPr>
          <w:rFonts w:ascii="Times New Roman" w:hAnsi="Times New Roman" w:cs="Times New Roman"/>
        </w:rPr>
        <w:t xml:space="preserve"> = “eBid_Monthly_Sales.csv”</w:t>
      </w:r>
    </w:p>
    <w:p w14:paraId="6CD03252" w14:textId="63C5C0B8" w:rsidR="008C3A53" w:rsidRPr="008C3A53" w:rsidRDefault="008C3A53" w:rsidP="008C3A5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bidKey</w:t>
      </w:r>
      <w:proofErr w:type="spellEnd"/>
      <w:r>
        <w:rPr>
          <w:rFonts w:ascii="Times New Roman" w:hAnsi="Times New Roman" w:cs="Times New Roman"/>
        </w:rPr>
        <w:t xml:space="preserve"> = “98223”</w:t>
      </w:r>
    </w:p>
    <w:p w14:paraId="10772981" w14:textId="7F144B81" w:rsidR="008C3A53" w:rsidRDefault="008C3A53"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ticks</w:t>
      </w:r>
    </w:p>
    <w:p w14:paraId="78868FAF" w14:textId="7380DDB5" w:rsidR="008C3A53" w:rsidRDefault="008C3A53"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bidtable</w:t>
      </w:r>
      <w:proofErr w:type="spellEnd"/>
    </w:p>
    <w:p w14:paraId="21A2F8A7" w14:textId="29DD881B" w:rsidR="008C3A53" w:rsidRDefault="008C3A53"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bid</w:t>
      </w:r>
    </w:p>
    <w:p w14:paraId="557F37E8" w14:textId="14F13C61" w:rsidR="008C3A53" w:rsidRDefault="008C3A53"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bidTable</w:t>
      </w:r>
      <w:proofErr w:type="spellEnd"/>
      <w:r>
        <w:rPr>
          <w:rFonts w:ascii="Times New Roman" w:hAnsi="Times New Roman" w:cs="Times New Roman"/>
        </w:rPr>
        <w:t xml:space="preserve"> TO new HashTable</w:t>
      </w:r>
    </w:p>
    <w:p w14:paraId="704B6092" w14:textId="7601279C" w:rsidR="008C3A53" w:rsidRDefault="008C3A53"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choice</w:t>
      </w:r>
    </w:p>
    <w:p w14:paraId="76F066C6" w14:textId="3798EE97" w:rsidR="008C3A53" w:rsidRDefault="008C3A53"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SET choice = 0</w:t>
      </w:r>
    </w:p>
    <w:p w14:paraId="5D59DE0A" w14:textId="21B42F7D" w:rsidR="008C3A53" w:rsidRDefault="008C3A53"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WHILE choice IS NOT EQUAL TO 9</w:t>
      </w:r>
    </w:p>
    <w:p w14:paraId="2F33FBB3" w14:textId="77777777" w:rsidR="008C3A53" w:rsidRDefault="008C3A53" w:rsidP="008C3A5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“MENU:</w:t>
      </w:r>
    </w:p>
    <w:p w14:paraId="2CC1FC21" w14:textId="77777777" w:rsidR="008C3A53" w:rsidRDefault="008C3A53" w:rsidP="008C3A53">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LOADBIDS</w:t>
      </w:r>
    </w:p>
    <w:p w14:paraId="32ED2661" w14:textId="77777777" w:rsidR="008C3A53" w:rsidRDefault="008C3A53" w:rsidP="008C3A53">
      <w:pPr>
        <w:pStyle w:val="ListParagraph"/>
        <w:numPr>
          <w:ilvl w:val="0"/>
          <w:numId w:val="2"/>
        </w:numPr>
        <w:spacing w:after="0" w:line="480" w:lineRule="auto"/>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xml:space="preserve"> ALL BIDS</w:t>
      </w:r>
    </w:p>
    <w:p w14:paraId="1ACC7F94" w14:textId="77777777" w:rsidR="008C3A53" w:rsidRDefault="008C3A53" w:rsidP="008C3A53">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FIND BID</w:t>
      </w:r>
    </w:p>
    <w:p w14:paraId="6849E23F" w14:textId="77777777" w:rsidR="008C3A53" w:rsidRDefault="008C3A53" w:rsidP="008C3A53">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REMOVE BID</w:t>
      </w:r>
    </w:p>
    <w:p w14:paraId="00EFC519" w14:textId="77777777" w:rsidR="008C3A53" w:rsidRDefault="008C3A53" w:rsidP="008C3A53">
      <w:pPr>
        <w:pStyle w:val="ListParagraph"/>
        <w:numPr>
          <w:ilvl w:val="0"/>
          <w:numId w:val="3"/>
        </w:numPr>
        <w:spacing w:after="0" w:line="480" w:lineRule="auto"/>
        <w:rPr>
          <w:rFonts w:ascii="Times New Roman" w:hAnsi="Times New Roman" w:cs="Times New Roman"/>
        </w:rPr>
      </w:pPr>
      <w:r>
        <w:rPr>
          <w:rFonts w:ascii="Times New Roman" w:hAnsi="Times New Roman" w:cs="Times New Roman"/>
        </w:rPr>
        <w:t>EXIT</w:t>
      </w:r>
    </w:p>
    <w:p w14:paraId="2ED76A9A" w14:textId="1AE86053" w:rsidR="008C3A53" w:rsidRPr="008C3A53" w:rsidRDefault="008C3A53" w:rsidP="008C3A53">
      <w:pPr>
        <w:pStyle w:val="ListParagraph"/>
        <w:spacing w:after="0" w:line="480" w:lineRule="auto"/>
        <w:ind w:left="3240"/>
        <w:rPr>
          <w:rFonts w:ascii="Times New Roman" w:hAnsi="Times New Roman" w:cs="Times New Roman"/>
        </w:rPr>
      </w:pPr>
      <w:r>
        <w:rPr>
          <w:rFonts w:ascii="Times New Roman" w:hAnsi="Times New Roman" w:cs="Times New Roman"/>
        </w:rPr>
        <w:t>Enter Choice:</w:t>
      </w:r>
      <w:r w:rsidRPr="008C3A53">
        <w:rPr>
          <w:rFonts w:ascii="Times New Roman" w:hAnsi="Times New Roman" w:cs="Times New Roman"/>
        </w:rPr>
        <w:t>”</w:t>
      </w:r>
    </w:p>
    <w:p w14:paraId="7FF9DD6B" w14:textId="4B13483B" w:rsidR="008C3A53" w:rsidRDefault="008C3A53" w:rsidP="008C3A5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GET choice</w:t>
      </w:r>
    </w:p>
    <w:p w14:paraId="116A5A04" w14:textId="2547314E" w:rsidR="008C3A53" w:rsidRDefault="008C3A53" w:rsidP="008C3A5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choice IS EQUAL TO 1 THEN</w:t>
      </w:r>
    </w:p>
    <w:p w14:paraId="549BBE20" w14:textId="773997A8"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lastRenderedPageBreak/>
        <w:t>SET ticks = clocks () // gets starting time</w:t>
      </w:r>
    </w:p>
    <w:p w14:paraId="578CA64F" w14:textId="49B05853"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loadBids</w:t>
      </w:r>
      <w:proofErr w:type="spellEnd"/>
      <w:r>
        <w:rPr>
          <w:rFonts w:ascii="Times New Roman" w:hAnsi="Times New Roman" w:cs="Times New Roman"/>
        </w:rPr>
        <w:t xml:space="preserve"> (</w:t>
      </w:r>
      <w:proofErr w:type="spellStart"/>
      <w:r>
        <w:rPr>
          <w:rFonts w:ascii="Times New Roman" w:hAnsi="Times New Roman" w:cs="Times New Roman"/>
        </w:rPr>
        <w:t>csvPath</w:t>
      </w:r>
      <w:proofErr w:type="spellEnd"/>
      <w:r>
        <w:rPr>
          <w:rFonts w:ascii="Times New Roman" w:hAnsi="Times New Roman" w:cs="Times New Roman"/>
        </w:rPr>
        <w:t xml:space="preserve">, </w:t>
      </w:r>
      <w:proofErr w:type="spellStart"/>
      <w:r>
        <w:rPr>
          <w:rFonts w:ascii="Times New Roman" w:hAnsi="Times New Roman" w:cs="Times New Roman"/>
        </w:rPr>
        <w:t>bidTable</w:t>
      </w:r>
      <w:proofErr w:type="spellEnd"/>
      <w:r>
        <w:rPr>
          <w:rFonts w:ascii="Times New Roman" w:hAnsi="Times New Roman" w:cs="Times New Roman"/>
        </w:rPr>
        <w:t>)</w:t>
      </w:r>
    </w:p>
    <w:p w14:paraId="6A0CCEC7" w14:textId="5BB767F1"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 () – ticks //gets execution run time</w:t>
      </w:r>
    </w:p>
    <w:p w14:paraId="09E43B7F" w14:textId="5736D7ED"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w:t>
      </w:r>
      <w:proofErr w:type="gramStart"/>
      <w:r>
        <w:rPr>
          <w:rFonts w:ascii="Times New Roman" w:hAnsi="Times New Roman" w:cs="Times New Roman"/>
        </w:rPr>
        <w:t>: ”</w:t>
      </w:r>
      <w:proofErr w:type="gramEnd"/>
      <w:r>
        <w:rPr>
          <w:rFonts w:ascii="Times New Roman" w:hAnsi="Times New Roman" w:cs="Times New Roman"/>
        </w:rPr>
        <w:t xml:space="preserve"> + ticks + </w:t>
      </w:r>
      <w:proofErr w:type="gramStart"/>
      <w:r>
        <w:rPr>
          <w:rFonts w:ascii="Times New Roman" w:hAnsi="Times New Roman" w:cs="Times New Roman"/>
        </w:rPr>
        <w:t>“ clock</w:t>
      </w:r>
      <w:proofErr w:type="gramEnd"/>
      <w:r>
        <w:rPr>
          <w:rFonts w:ascii="Times New Roman" w:hAnsi="Times New Roman" w:cs="Times New Roman"/>
        </w:rPr>
        <w:t xml:space="preserve"> ticks”</w:t>
      </w:r>
    </w:p>
    <w:p w14:paraId="7B1A2EA0" w14:textId="1CC405CD" w:rsidR="008C3A53" w:rsidRDefault="008C3A53" w:rsidP="008C3A53">
      <w:pPr>
        <w:pStyle w:val="ListParagraph"/>
        <w:spacing w:after="0" w:line="480" w:lineRule="auto"/>
        <w:ind w:left="2880"/>
        <w:rPr>
          <w:rFonts w:ascii="Times New Roman" w:hAnsi="Times New Roman" w:cs="Times New Roman"/>
        </w:rPr>
      </w:pPr>
      <w:r>
        <w:rPr>
          <w:rFonts w:ascii="Times New Roman" w:hAnsi="Times New Roman" w:cs="Times New Roman"/>
        </w:rPr>
        <w:t>// converts the clock ticks value to seconds using a predefined constant variable</w:t>
      </w:r>
    </w:p>
    <w:p w14:paraId="0C683DB0" w14:textId="5112AF32"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w:t>
      </w:r>
      <w:proofErr w:type="gramStart"/>
      <w:r>
        <w:rPr>
          <w:rFonts w:ascii="Times New Roman" w:hAnsi="Times New Roman" w:cs="Times New Roman"/>
        </w:rPr>
        <w:t>: ”</w:t>
      </w:r>
      <w:proofErr w:type="gramEnd"/>
      <w:r>
        <w:rPr>
          <w:rFonts w:ascii="Times New Roman" w:hAnsi="Times New Roman" w:cs="Times New Roman"/>
        </w:rPr>
        <w:t xml:space="preserve"> + ticks * 1.0 / CLOCKS_PER_SEC + </w:t>
      </w:r>
      <w:proofErr w:type="gramStart"/>
      <w:r>
        <w:rPr>
          <w:rFonts w:ascii="Times New Roman" w:hAnsi="Times New Roman" w:cs="Times New Roman"/>
        </w:rPr>
        <w:t>“ seconds</w:t>
      </w:r>
      <w:proofErr w:type="gramEnd"/>
      <w:r>
        <w:rPr>
          <w:rFonts w:ascii="Times New Roman" w:hAnsi="Times New Roman" w:cs="Times New Roman"/>
        </w:rPr>
        <w:t>”</w:t>
      </w:r>
    </w:p>
    <w:p w14:paraId="73E80E27" w14:textId="7C18A507" w:rsidR="008C3A53" w:rsidRDefault="008C3A53" w:rsidP="008C3A5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2 THEN</w:t>
      </w:r>
    </w:p>
    <w:p w14:paraId="5D97FDF0" w14:textId="6145DB99"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PrintAll</w:t>
      </w:r>
      <w:proofErr w:type="spellEnd"/>
      <w:r>
        <w:rPr>
          <w:rFonts w:ascii="Times New Roman" w:hAnsi="Times New Roman" w:cs="Times New Roman"/>
        </w:rPr>
        <w:t xml:space="preserve"> () ON </w:t>
      </w:r>
      <w:proofErr w:type="spellStart"/>
      <w:r>
        <w:rPr>
          <w:rFonts w:ascii="Times New Roman" w:hAnsi="Times New Roman" w:cs="Times New Roman"/>
        </w:rPr>
        <w:t>bidTable</w:t>
      </w:r>
      <w:proofErr w:type="spellEnd"/>
    </w:p>
    <w:p w14:paraId="21981798" w14:textId="1CCF9CF4" w:rsidR="008C3A53" w:rsidRDefault="008C3A53" w:rsidP="008C3A5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3 THEN</w:t>
      </w:r>
    </w:p>
    <w:p w14:paraId="5E889B59" w14:textId="77777777"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clocks () // gets starting time</w:t>
      </w:r>
    </w:p>
    <w:p w14:paraId="39BC87CA" w14:textId="43DA711C"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INIT bid</w:t>
      </w:r>
    </w:p>
    <w:p w14:paraId="5166CBBD" w14:textId="540A8829"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CALL Search (</w:t>
      </w:r>
      <w:proofErr w:type="spellStart"/>
      <w:r>
        <w:rPr>
          <w:rFonts w:ascii="Times New Roman" w:hAnsi="Times New Roman" w:cs="Times New Roman"/>
        </w:rPr>
        <w:t>bidKey</w:t>
      </w:r>
      <w:proofErr w:type="spellEnd"/>
      <w:r>
        <w:rPr>
          <w:rFonts w:ascii="Times New Roman" w:hAnsi="Times New Roman" w:cs="Times New Roman"/>
        </w:rPr>
        <w:t xml:space="preserve">) ON </w:t>
      </w:r>
      <w:proofErr w:type="spellStart"/>
      <w:r>
        <w:rPr>
          <w:rFonts w:ascii="Times New Roman" w:hAnsi="Times New Roman" w:cs="Times New Roman"/>
        </w:rPr>
        <w:t>bidTable</w:t>
      </w:r>
      <w:proofErr w:type="spellEnd"/>
      <w:r>
        <w:rPr>
          <w:rFonts w:ascii="Times New Roman" w:hAnsi="Times New Roman" w:cs="Times New Roman"/>
        </w:rPr>
        <w:t xml:space="preserve"> AND SET bid = result</w:t>
      </w:r>
    </w:p>
    <w:p w14:paraId="06EE5D80" w14:textId="66137C72" w:rsidR="00031D98" w:rsidRPr="00031D98" w:rsidRDefault="00031D98" w:rsidP="00031D9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 () – ticks //gets execution run time</w:t>
      </w:r>
    </w:p>
    <w:p w14:paraId="7E13E498" w14:textId="1FFAD193"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proofErr w:type="gramStart"/>
      <w:r>
        <w:rPr>
          <w:rFonts w:ascii="Times New Roman" w:hAnsi="Times New Roman" w:cs="Times New Roman"/>
        </w:rPr>
        <w:t>bid.bidId</w:t>
      </w:r>
      <w:proofErr w:type="spellEnd"/>
      <w:proofErr w:type="gramEnd"/>
      <w:r>
        <w:rPr>
          <w:rFonts w:ascii="Times New Roman" w:hAnsi="Times New Roman" w:cs="Times New Roman"/>
        </w:rPr>
        <w:t xml:space="preserve"> IS NOT EMPTY THEN</w:t>
      </w:r>
    </w:p>
    <w:p w14:paraId="58693477" w14:textId="6DDDDB07" w:rsidR="008C3A53" w:rsidRDefault="008C3A53" w:rsidP="008C3A53">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displayBid</w:t>
      </w:r>
      <w:proofErr w:type="spellEnd"/>
      <w:r>
        <w:rPr>
          <w:rFonts w:ascii="Times New Roman" w:hAnsi="Times New Roman" w:cs="Times New Roman"/>
        </w:rPr>
        <w:t xml:space="preserve"> (bid)</w:t>
      </w:r>
    </w:p>
    <w:p w14:paraId="74230BCA" w14:textId="43B4EC84"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w:t>
      </w:r>
    </w:p>
    <w:p w14:paraId="10952FAB" w14:textId="1F4147CB" w:rsidR="008C3A53" w:rsidRDefault="008C3A53" w:rsidP="008C3A53">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DISPLAY “Bid </w:t>
      </w:r>
      <w:proofErr w:type="gramStart"/>
      <w:r>
        <w:rPr>
          <w:rFonts w:ascii="Times New Roman" w:hAnsi="Times New Roman" w:cs="Times New Roman"/>
        </w:rPr>
        <w:t>Id ”</w:t>
      </w:r>
      <w:proofErr w:type="gramEnd"/>
      <w:r>
        <w:rPr>
          <w:rFonts w:ascii="Times New Roman" w:hAnsi="Times New Roman" w:cs="Times New Roman"/>
        </w:rPr>
        <w:t xml:space="preserve"> + </w:t>
      </w:r>
      <w:proofErr w:type="spellStart"/>
      <w:r>
        <w:rPr>
          <w:rFonts w:ascii="Times New Roman" w:hAnsi="Times New Roman" w:cs="Times New Roman"/>
        </w:rPr>
        <w:t>bidKey</w:t>
      </w:r>
      <w:proofErr w:type="spellEnd"/>
      <w:r w:rsidR="00031D98">
        <w:rPr>
          <w:rFonts w:ascii="Times New Roman" w:hAnsi="Times New Roman" w:cs="Times New Roman"/>
        </w:rPr>
        <w:t xml:space="preserve"> + </w:t>
      </w:r>
      <w:proofErr w:type="gramStart"/>
      <w:r w:rsidR="00031D98">
        <w:rPr>
          <w:rFonts w:ascii="Times New Roman" w:hAnsi="Times New Roman" w:cs="Times New Roman"/>
        </w:rPr>
        <w:t>“ not</w:t>
      </w:r>
      <w:proofErr w:type="gramEnd"/>
      <w:r w:rsidR="00031D98">
        <w:rPr>
          <w:rFonts w:ascii="Times New Roman" w:hAnsi="Times New Roman" w:cs="Times New Roman"/>
        </w:rPr>
        <w:t xml:space="preserve"> found.”</w:t>
      </w:r>
    </w:p>
    <w:p w14:paraId="1E65B8B6" w14:textId="0131B172"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1C2D73D9" w14:textId="77777777"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w:t>
      </w:r>
      <w:proofErr w:type="gramStart"/>
      <w:r>
        <w:rPr>
          <w:rFonts w:ascii="Times New Roman" w:hAnsi="Times New Roman" w:cs="Times New Roman"/>
        </w:rPr>
        <w:t>: ”</w:t>
      </w:r>
      <w:proofErr w:type="gramEnd"/>
      <w:r>
        <w:rPr>
          <w:rFonts w:ascii="Times New Roman" w:hAnsi="Times New Roman" w:cs="Times New Roman"/>
        </w:rPr>
        <w:t xml:space="preserve"> + ticks + </w:t>
      </w:r>
      <w:proofErr w:type="gramStart"/>
      <w:r>
        <w:rPr>
          <w:rFonts w:ascii="Times New Roman" w:hAnsi="Times New Roman" w:cs="Times New Roman"/>
        </w:rPr>
        <w:t>“ clock</w:t>
      </w:r>
      <w:proofErr w:type="gramEnd"/>
      <w:r>
        <w:rPr>
          <w:rFonts w:ascii="Times New Roman" w:hAnsi="Times New Roman" w:cs="Times New Roman"/>
        </w:rPr>
        <w:t xml:space="preserve"> ticks”</w:t>
      </w:r>
    </w:p>
    <w:p w14:paraId="16C21EC8" w14:textId="77777777" w:rsidR="008C3A53" w:rsidRDefault="008C3A53" w:rsidP="008C3A53">
      <w:pPr>
        <w:pStyle w:val="ListParagraph"/>
        <w:spacing w:after="0" w:line="480" w:lineRule="auto"/>
        <w:ind w:left="2880"/>
        <w:rPr>
          <w:rFonts w:ascii="Times New Roman" w:hAnsi="Times New Roman" w:cs="Times New Roman"/>
        </w:rPr>
      </w:pPr>
      <w:r>
        <w:rPr>
          <w:rFonts w:ascii="Times New Roman" w:hAnsi="Times New Roman" w:cs="Times New Roman"/>
        </w:rPr>
        <w:t>// converts the clock ticks value to seconds using a predefined constant variable</w:t>
      </w:r>
    </w:p>
    <w:p w14:paraId="1A1368D5" w14:textId="42EC668F" w:rsidR="008C3A53" w:rsidRDefault="008C3A53" w:rsidP="008C3A5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lastRenderedPageBreak/>
        <w:t>DISPLAY “time</w:t>
      </w:r>
      <w:proofErr w:type="gramStart"/>
      <w:r>
        <w:rPr>
          <w:rFonts w:ascii="Times New Roman" w:hAnsi="Times New Roman" w:cs="Times New Roman"/>
        </w:rPr>
        <w:t>: ”</w:t>
      </w:r>
      <w:proofErr w:type="gramEnd"/>
      <w:r>
        <w:rPr>
          <w:rFonts w:ascii="Times New Roman" w:hAnsi="Times New Roman" w:cs="Times New Roman"/>
        </w:rPr>
        <w:t xml:space="preserve"> + ticks * 1.0 / CLOCKS_PER_SEC + </w:t>
      </w:r>
      <w:proofErr w:type="gramStart"/>
      <w:r>
        <w:rPr>
          <w:rFonts w:ascii="Times New Roman" w:hAnsi="Times New Roman" w:cs="Times New Roman"/>
        </w:rPr>
        <w:t>“ seconds</w:t>
      </w:r>
      <w:proofErr w:type="gramEnd"/>
      <w:r>
        <w:rPr>
          <w:rFonts w:ascii="Times New Roman" w:hAnsi="Times New Roman" w:cs="Times New Roman"/>
        </w:rPr>
        <w:t>”</w:t>
      </w:r>
    </w:p>
    <w:p w14:paraId="7767834F" w14:textId="619A7542" w:rsidR="00031D98" w:rsidRDefault="00031D98" w:rsidP="00031D9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4 THEN</w:t>
      </w:r>
    </w:p>
    <w:p w14:paraId="48FB3FE6" w14:textId="46667854" w:rsidR="00031D98" w:rsidRDefault="00031D98" w:rsidP="00031D9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CALL Remove (</w:t>
      </w:r>
      <w:proofErr w:type="spellStart"/>
      <w:r>
        <w:rPr>
          <w:rFonts w:ascii="Times New Roman" w:hAnsi="Times New Roman" w:cs="Times New Roman"/>
        </w:rPr>
        <w:t>bidKey</w:t>
      </w:r>
      <w:proofErr w:type="spellEnd"/>
      <w:r>
        <w:rPr>
          <w:rFonts w:ascii="Times New Roman" w:hAnsi="Times New Roman" w:cs="Times New Roman"/>
        </w:rPr>
        <w:t xml:space="preserve">) ON </w:t>
      </w:r>
      <w:proofErr w:type="spellStart"/>
      <w:r>
        <w:rPr>
          <w:rFonts w:ascii="Times New Roman" w:hAnsi="Times New Roman" w:cs="Times New Roman"/>
        </w:rPr>
        <w:t>bidTable</w:t>
      </w:r>
      <w:proofErr w:type="spellEnd"/>
    </w:p>
    <w:p w14:paraId="3EFB77B9" w14:textId="15D2B7E2" w:rsidR="00031D98" w:rsidRDefault="00031D98" w:rsidP="00031D9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9 THEN</w:t>
      </w:r>
    </w:p>
    <w:p w14:paraId="2519EDA8" w14:textId="1B8C0D29" w:rsidR="00031D98" w:rsidRDefault="00031D98" w:rsidP="00031D9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BREAK</w:t>
      </w:r>
    </w:p>
    <w:p w14:paraId="78E000AB" w14:textId="4E8EAA68" w:rsidR="00031D98" w:rsidRDefault="00031D98" w:rsidP="00031D9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ELSE </w:t>
      </w:r>
    </w:p>
    <w:p w14:paraId="07A5EDD7" w14:textId="4AA39DA8" w:rsidR="00031D98" w:rsidRDefault="00031D98" w:rsidP="00031D9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“Invalid Input”</w:t>
      </w:r>
    </w:p>
    <w:p w14:paraId="2860CBBC" w14:textId="5E954A32" w:rsidR="00031D98" w:rsidRDefault="00031D98" w:rsidP="00031D9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choice = 0</w:t>
      </w:r>
    </w:p>
    <w:p w14:paraId="4E9BDDED" w14:textId="6382BE63" w:rsidR="00031D98" w:rsidRPr="00031D98" w:rsidRDefault="00031D98" w:rsidP="00031D9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CLEAR user input</w:t>
      </w:r>
    </w:p>
    <w:p w14:paraId="79053C9B" w14:textId="0E1A56D7" w:rsidR="008C3A53" w:rsidRDefault="008C3A53" w:rsidP="008C3A5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14968294" w14:textId="7119A5C8" w:rsidR="008C3A53" w:rsidRDefault="008C3A53" w:rsidP="005642CB">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ENDWHILE</w:t>
      </w:r>
    </w:p>
    <w:p w14:paraId="7D6BAB9D" w14:textId="5F4EE462" w:rsidR="00031D98" w:rsidRDefault="00031D98" w:rsidP="00031D9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DISPLAY “</w:t>
      </w:r>
      <w:proofErr w:type="gramStart"/>
      <w:r>
        <w:rPr>
          <w:rFonts w:ascii="Times New Roman" w:hAnsi="Times New Roman" w:cs="Times New Roman"/>
        </w:rPr>
        <w:t>Good bye</w:t>
      </w:r>
      <w:proofErr w:type="gramEnd"/>
      <w:r>
        <w:rPr>
          <w:rFonts w:ascii="Times New Roman" w:hAnsi="Times New Roman" w:cs="Times New Roman"/>
        </w:rPr>
        <w:t>.”</w:t>
      </w:r>
    </w:p>
    <w:p w14:paraId="3CB90731" w14:textId="503C185D" w:rsidR="00031D98" w:rsidRDefault="00031D98" w:rsidP="00031D9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266C3795" w14:textId="4B8FDDDB" w:rsidR="005642CB" w:rsidRPr="0053252A" w:rsidRDefault="005642CB" w:rsidP="00504565">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ENDFUNCTION</w:t>
      </w:r>
    </w:p>
    <w:sectPr w:rsidR="005642CB" w:rsidRPr="005325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B7A2A" w14:textId="77777777" w:rsidR="00FC70F1" w:rsidRDefault="00FC70F1" w:rsidP="00B23309">
      <w:pPr>
        <w:spacing w:after="0" w:line="240" w:lineRule="auto"/>
      </w:pPr>
      <w:r>
        <w:separator/>
      </w:r>
    </w:p>
  </w:endnote>
  <w:endnote w:type="continuationSeparator" w:id="0">
    <w:p w14:paraId="7CE37CE5" w14:textId="77777777" w:rsidR="00FC70F1" w:rsidRDefault="00FC70F1" w:rsidP="00B2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2355B" w14:textId="77777777" w:rsidR="00FC70F1" w:rsidRDefault="00FC70F1" w:rsidP="00B23309">
      <w:pPr>
        <w:spacing w:after="0" w:line="240" w:lineRule="auto"/>
      </w:pPr>
      <w:r>
        <w:separator/>
      </w:r>
    </w:p>
  </w:footnote>
  <w:footnote w:type="continuationSeparator" w:id="0">
    <w:p w14:paraId="224B0B0F" w14:textId="77777777" w:rsidR="00FC70F1" w:rsidRDefault="00FC70F1" w:rsidP="00B2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775854"/>
      <w:docPartObj>
        <w:docPartGallery w:val="Page Numbers (Top of Page)"/>
        <w:docPartUnique/>
      </w:docPartObj>
    </w:sdtPr>
    <w:sdtEndPr>
      <w:rPr>
        <w:noProof/>
      </w:rPr>
    </w:sdtEndPr>
    <w:sdtContent>
      <w:p w14:paraId="60B9CAF9" w14:textId="77777777" w:rsidR="00B23309" w:rsidRDefault="00B233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AC9E94" w14:textId="77777777" w:rsidR="00B23309" w:rsidRDefault="00B23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40EB4"/>
    <w:multiLevelType w:val="hybridMultilevel"/>
    <w:tmpl w:val="2AAC53C2"/>
    <w:lvl w:ilvl="0" w:tplc="D616CB8A">
      <w:start w:val="9"/>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36EA6F52"/>
    <w:multiLevelType w:val="hybridMultilevel"/>
    <w:tmpl w:val="B4FE1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873DC"/>
    <w:multiLevelType w:val="hybridMultilevel"/>
    <w:tmpl w:val="B7D4E8DE"/>
    <w:lvl w:ilvl="0" w:tplc="13B0C5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923099898">
    <w:abstractNumId w:val="1"/>
  </w:num>
  <w:num w:numId="2" w16cid:durableId="57092825">
    <w:abstractNumId w:val="2"/>
  </w:num>
  <w:num w:numId="3" w16cid:durableId="777338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2A"/>
    <w:rsid w:val="00024E60"/>
    <w:rsid w:val="00031D98"/>
    <w:rsid w:val="001321FF"/>
    <w:rsid w:val="00175BE6"/>
    <w:rsid w:val="0019596C"/>
    <w:rsid w:val="001C1E2E"/>
    <w:rsid w:val="001D5DDC"/>
    <w:rsid w:val="001E04AA"/>
    <w:rsid w:val="002420B4"/>
    <w:rsid w:val="00263B79"/>
    <w:rsid w:val="00386FF6"/>
    <w:rsid w:val="0041050E"/>
    <w:rsid w:val="00415A8D"/>
    <w:rsid w:val="00415FA4"/>
    <w:rsid w:val="004B2FBE"/>
    <w:rsid w:val="00504565"/>
    <w:rsid w:val="0053252A"/>
    <w:rsid w:val="005642CB"/>
    <w:rsid w:val="005C1656"/>
    <w:rsid w:val="00603483"/>
    <w:rsid w:val="00664AB2"/>
    <w:rsid w:val="006B0BBC"/>
    <w:rsid w:val="00757777"/>
    <w:rsid w:val="007D4025"/>
    <w:rsid w:val="0084120D"/>
    <w:rsid w:val="00864E91"/>
    <w:rsid w:val="008C3A53"/>
    <w:rsid w:val="00931C2B"/>
    <w:rsid w:val="00944852"/>
    <w:rsid w:val="00A5324C"/>
    <w:rsid w:val="00A77000"/>
    <w:rsid w:val="00AE7365"/>
    <w:rsid w:val="00B13648"/>
    <w:rsid w:val="00B23309"/>
    <w:rsid w:val="00B43D95"/>
    <w:rsid w:val="00B544D6"/>
    <w:rsid w:val="00B6106B"/>
    <w:rsid w:val="00BB6CB2"/>
    <w:rsid w:val="00C47267"/>
    <w:rsid w:val="00C9022E"/>
    <w:rsid w:val="00DB660A"/>
    <w:rsid w:val="00DE76FD"/>
    <w:rsid w:val="00EC6F7D"/>
    <w:rsid w:val="00F30E36"/>
    <w:rsid w:val="00FC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B2C8"/>
  <w15:chartTrackingRefBased/>
  <w15:docId w15:val="{EC079DE7-5AB0-480A-816E-B0CB3D89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09"/>
  </w:style>
  <w:style w:type="paragraph" w:styleId="Heading1">
    <w:name w:val="heading 1"/>
    <w:basedOn w:val="Normal"/>
    <w:next w:val="Normal"/>
    <w:link w:val="Heading1Char"/>
    <w:uiPriority w:val="9"/>
    <w:qFormat/>
    <w:rsid w:val="004B2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FBE"/>
    <w:rPr>
      <w:rFonts w:eastAsiaTheme="majorEastAsia" w:cstheme="majorBidi"/>
      <w:color w:val="272727" w:themeColor="text1" w:themeTint="D8"/>
    </w:rPr>
  </w:style>
  <w:style w:type="paragraph" w:styleId="Title">
    <w:name w:val="Title"/>
    <w:basedOn w:val="Normal"/>
    <w:next w:val="Normal"/>
    <w:link w:val="TitleChar"/>
    <w:uiPriority w:val="10"/>
    <w:qFormat/>
    <w:rsid w:val="004B2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FBE"/>
    <w:pPr>
      <w:spacing w:before="160"/>
      <w:jc w:val="center"/>
    </w:pPr>
    <w:rPr>
      <w:i/>
      <w:iCs/>
      <w:color w:val="404040" w:themeColor="text1" w:themeTint="BF"/>
    </w:rPr>
  </w:style>
  <w:style w:type="character" w:customStyle="1" w:styleId="QuoteChar">
    <w:name w:val="Quote Char"/>
    <w:basedOn w:val="DefaultParagraphFont"/>
    <w:link w:val="Quote"/>
    <w:uiPriority w:val="29"/>
    <w:rsid w:val="004B2FBE"/>
    <w:rPr>
      <w:i/>
      <w:iCs/>
      <w:color w:val="404040" w:themeColor="text1" w:themeTint="BF"/>
    </w:rPr>
  </w:style>
  <w:style w:type="paragraph" w:styleId="ListParagraph">
    <w:name w:val="List Paragraph"/>
    <w:basedOn w:val="Normal"/>
    <w:uiPriority w:val="34"/>
    <w:qFormat/>
    <w:rsid w:val="004B2FBE"/>
    <w:pPr>
      <w:ind w:left="720"/>
      <w:contextualSpacing/>
    </w:pPr>
  </w:style>
  <w:style w:type="character" w:styleId="IntenseEmphasis">
    <w:name w:val="Intense Emphasis"/>
    <w:basedOn w:val="DefaultParagraphFont"/>
    <w:uiPriority w:val="21"/>
    <w:qFormat/>
    <w:rsid w:val="004B2FBE"/>
    <w:rPr>
      <w:i/>
      <w:iCs/>
      <w:color w:val="0F4761" w:themeColor="accent1" w:themeShade="BF"/>
    </w:rPr>
  </w:style>
  <w:style w:type="paragraph" w:styleId="IntenseQuote">
    <w:name w:val="Intense Quote"/>
    <w:basedOn w:val="Normal"/>
    <w:next w:val="Normal"/>
    <w:link w:val="IntenseQuoteChar"/>
    <w:uiPriority w:val="30"/>
    <w:qFormat/>
    <w:rsid w:val="004B2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FBE"/>
    <w:rPr>
      <w:i/>
      <w:iCs/>
      <w:color w:val="0F4761" w:themeColor="accent1" w:themeShade="BF"/>
    </w:rPr>
  </w:style>
  <w:style w:type="character" w:styleId="IntenseReference">
    <w:name w:val="Intense Reference"/>
    <w:basedOn w:val="DefaultParagraphFont"/>
    <w:uiPriority w:val="32"/>
    <w:qFormat/>
    <w:rsid w:val="004B2FBE"/>
    <w:rPr>
      <w:b/>
      <w:bCs/>
      <w:smallCaps/>
      <w:color w:val="0F4761" w:themeColor="accent1" w:themeShade="BF"/>
      <w:spacing w:val="5"/>
    </w:rPr>
  </w:style>
  <w:style w:type="paragraph" w:styleId="Header">
    <w:name w:val="header"/>
    <w:basedOn w:val="Normal"/>
    <w:link w:val="HeaderChar"/>
    <w:uiPriority w:val="99"/>
    <w:unhideWhenUsed/>
    <w:rsid w:val="00B23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09"/>
  </w:style>
  <w:style w:type="paragraph" w:styleId="Footer">
    <w:name w:val="footer"/>
    <w:basedOn w:val="Normal"/>
    <w:link w:val="FooterChar"/>
    <w:uiPriority w:val="99"/>
    <w:unhideWhenUsed/>
    <w:rsid w:val="00B23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ol-User\Excess%20Documents\Courses\Word%20Document%20Template%20(AP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0E27E-74DE-4D77-848E-1A588E8A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 (APA Format).dotx</Template>
  <TotalTime>121</TotalTime>
  <Pages>15</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School-User</dc:creator>
  <cp:keywords/>
  <dc:description/>
  <cp:lastModifiedBy>Miranda, Cristiano</cp:lastModifiedBy>
  <cp:revision>19</cp:revision>
  <dcterms:created xsi:type="dcterms:W3CDTF">2025-09-24T14:53:00Z</dcterms:created>
  <dcterms:modified xsi:type="dcterms:W3CDTF">2025-09-28T20:10:00Z</dcterms:modified>
</cp:coreProperties>
</file>