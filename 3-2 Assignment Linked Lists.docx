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0CAD5" w14:textId="77777777" w:rsidR="00B23309" w:rsidRDefault="001D5DDC" w:rsidP="00B23309">
      <w:pPr>
        <w:spacing w:after="0" w:line="480" w:lineRule="auto"/>
        <w:contextualSpacing/>
        <w:rPr>
          <w:rFonts w:ascii="Times New Roman" w:hAnsi="Times New Roman" w:cs="Times New Roman"/>
        </w:rPr>
      </w:pPr>
      <w:r>
        <w:rPr>
          <w:rFonts w:ascii="Times New Roman" w:hAnsi="Times New Roman" w:cs="Times New Roman"/>
        </w:rPr>
        <w:tab/>
      </w:r>
    </w:p>
    <w:p w14:paraId="6902384D" w14:textId="77777777" w:rsidR="00B23309" w:rsidRDefault="00B23309" w:rsidP="00B23309">
      <w:pPr>
        <w:spacing w:after="0" w:line="480" w:lineRule="auto"/>
        <w:contextualSpacing/>
        <w:rPr>
          <w:rFonts w:ascii="Times New Roman" w:hAnsi="Times New Roman" w:cs="Times New Roman"/>
        </w:rPr>
      </w:pPr>
    </w:p>
    <w:p w14:paraId="1536C388" w14:textId="77777777" w:rsidR="00B23309" w:rsidRDefault="00B23309" w:rsidP="00B23309">
      <w:pPr>
        <w:spacing w:after="0" w:line="480" w:lineRule="auto"/>
        <w:contextualSpacing/>
        <w:rPr>
          <w:rFonts w:ascii="Times New Roman" w:hAnsi="Times New Roman" w:cs="Times New Roman"/>
        </w:rPr>
      </w:pPr>
    </w:p>
    <w:p w14:paraId="70F7FEE9" w14:textId="77777777" w:rsidR="00B23309" w:rsidRDefault="00B23309" w:rsidP="00B23309">
      <w:pPr>
        <w:spacing w:after="0" w:line="480" w:lineRule="auto"/>
        <w:contextualSpacing/>
        <w:rPr>
          <w:rFonts w:ascii="Times New Roman" w:hAnsi="Times New Roman" w:cs="Times New Roman"/>
        </w:rPr>
      </w:pPr>
    </w:p>
    <w:p w14:paraId="74FB2DEC" w14:textId="77777777" w:rsidR="00B23309" w:rsidRDefault="00B23309" w:rsidP="00B23309">
      <w:pPr>
        <w:spacing w:after="0" w:line="480" w:lineRule="auto"/>
        <w:contextualSpacing/>
        <w:rPr>
          <w:rFonts w:ascii="Times New Roman" w:hAnsi="Times New Roman" w:cs="Times New Roman"/>
        </w:rPr>
      </w:pPr>
    </w:p>
    <w:p w14:paraId="349CF0EA" w14:textId="77777777" w:rsidR="00735F95" w:rsidRPr="00735F95" w:rsidRDefault="00735F95" w:rsidP="00735F95">
      <w:pPr>
        <w:spacing w:after="0" w:line="480" w:lineRule="auto"/>
        <w:contextualSpacing/>
        <w:jc w:val="center"/>
        <w:rPr>
          <w:rFonts w:ascii="Times New Roman" w:hAnsi="Times New Roman" w:cs="Times New Roman"/>
          <w:b/>
          <w:bCs/>
        </w:rPr>
      </w:pPr>
      <w:r w:rsidRPr="00735F95">
        <w:rPr>
          <w:rFonts w:ascii="Times New Roman" w:hAnsi="Times New Roman" w:cs="Times New Roman"/>
          <w:b/>
          <w:bCs/>
        </w:rPr>
        <w:t>3-2 Assignment: Linked Lists</w:t>
      </w:r>
    </w:p>
    <w:p w14:paraId="044AFA99" w14:textId="77777777" w:rsidR="00B23309" w:rsidRDefault="00B23309" w:rsidP="00B23309">
      <w:pPr>
        <w:spacing w:after="0" w:line="480" w:lineRule="auto"/>
        <w:contextualSpacing/>
        <w:rPr>
          <w:rFonts w:ascii="Times New Roman" w:hAnsi="Times New Roman" w:cs="Times New Roman"/>
        </w:rPr>
      </w:pPr>
    </w:p>
    <w:p w14:paraId="4B7C5FCD"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Cristiano Miranda</w:t>
      </w:r>
    </w:p>
    <w:p w14:paraId="7D74195B" w14:textId="77777777"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Southern New Hampshire University</w:t>
      </w:r>
    </w:p>
    <w:p w14:paraId="69FDA8C0" w14:textId="189E5A7C" w:rsidR="00B23309" w:rsidRDefault="00735F95" w:rsidP="00B23309">
      <w:pPr>
        <w:spacing w:after="0" w:line="480" w:lineRule="auto"/>
        <w:contextualSpacing/>
        <w:jc w:val="center"/>
        <w:rPr>
          <w:rFonts w:ascii="Times New Roman" w:hAnsi="Times New Roman" w:cs="Times New Roman"/>
        </w:rPr>
      </w:pPr>
      <w:r>
        <w:rPr>
          <w:rFonts w:ascii="Times New Roman" w:hAnsi="Times New Roman" w:cs="Times New Roman"/>
        </w:rPr>
        <w:t>CS-300</w:t>
      </w:r>
      <w:r w:rsidR="00B23309">
        <w:rPr>
          <w:rFonts w:ascii="Times New Roman" w:hAnsi="Times New Roman" w:cs="Times New Roman"/>
        </w:rPr>
        <w:t xml:space="preserve">: </w:t>
      </w:r>
      <w:r>
        <w:rPr>
          <w:rFonts w:ascii="Times New Roman" w:hAnsi="Times New Roman" w:cs="Times New Roman"/>
        </w:rPr>
        <w:t>Analysis and Design</w:t>
      </w:r>
    </w:p>
    <w:p w14:paraId="433FAEC8" w14:textId="6A8288D5" w:rsidR="00B23309" w:rsidRDefault="00B23309" w:rsidP="00B23309">
      <w:pPr>
        <w:spacing w:after="0" w:line="480" w:lineRule="auto"/>
        <w:contextualSpacing/>
        <w:jc w:val="center"/>
        <w:rPr>
          <w:rFonts w:ascii="Times New Roman" w:hAnsi="Times New Roman" w:cs="Times New Roman"/>
        </w:rPr>
      </w:pPr>
      <w:r>
        <w:rPr>
          <w:rFonts w:ascii="Times New Roman" w:hAnsi="Times New Roman" w:cs="Times New Roman"/>
        </w:rPr>
        <w:t>Professor</w:t>
      </w:r>
      <w:r w:rsidR="00735F95">
        <w:rPr>
          <w:rFonts w:ascii="Times New Roman" w:hAnsi="Times New Roman" w:cs="Times New Roman"/>
        </w:rPr>
        <w:t xml:space="preserve"> Muthukudage</w:t>
      </w:r>
    </w:p>
    <w:p w14:paraId="7D21111C" w14:textId="5C4862A1" w:rsidR="00B23309" w:rsidRDefault="00735F95" w:rsidP="00B23309">
      <w:pPr>
        <w:spacing w:after="0" w:line="480" w:lineRule="auto"/>
        <w:contextualSpacing/>
        <w:jc w:val="center"/>
        <w:rPr>
          <w:rFonts w:ascii="Times New Roman" w:hAnsi="Times New Roman" w:cs="Times New Roman"/>
        </w:rPr>
      </w:pPr>
      <w:r>
        <w:rPr>
          <w:rFonts w:ascii="Times New Roman" w:hAnsi="Times New Roman" w:cs="Times New Roman"/>
        </w:rPr>
        <w:t>21</w:t>
      </w:r>
      <w:r w:rsidR="00B23309">
        <w:rPr>
          <w:rFonts w:ascii="Times New Roman" w:hAnsi="Times New Roman" w:cs="Times New Roman"/>
        </w:rPr>
        <w:t xml:space="preserve"> </w:t>
      </w:r>
      <w:r>
        <w:rPr>
          <w:rFonts w:ascii="Times New Roman" w:hAnsi="Times New Roman" w:cs="Times New Roman"/>
        </w:rPr>
        <w:t>September</w:t>
      </w:r>
      <w:r w:rsidR="00B23309">
        <w:rPr>
          <w:rFonts w:ascii="Times New Roman" w:hAnsi="Times New Roman" w:cs="Times New Roman"/>
        </w:rPr>
        <w:t xml:space="preserve"> 2025</w:t>
      </w:r>
    </w:p>
    <w:p w14:paraId="789A52EF" w14:textId="77777777" w:rsidR="00B23309" w:rsidRDefault="00B23309" w:rsidP="00B23309">
      <w:pPr>
        <w:rPr>
          <w:rFonts w:ascii="Times New Roman" w:hAnsi="Times New Roman" w:cs="Times New Roman"/>
        </w:rPr>
      </w:pPr>
      <w:r>
        <w:rPr>
          <w:rFonts w:ascii="Times New Roman" w:hAnsi="Times New Roman" w:cs="Times New Roman"/>
        </w:rPr>
        <w:br w:type="page"/>
      </w:r>
    </w:p>
    <w:p w14:paraId="40CC2BF9" w14:textId="77777777" w:rsidR="00735F95" w:rsidRPr="00735F95" w:rsidRDefault="00735F95" w:rsidP="00735F95">
      <w:pPr>
        <w:spacing w:after="0" w:line="480" w:lineRule="auto"/>
        <w:contextualSpacing/>
        <w:jc w:val="center"/>
        <w:rPr>
          <w:rFonts w:ascii="Times New Roman" w:hAnsi="Times New Roman" w:cs="Times New Roman"/>
          <w:b/>
          <w:bCs/>
        </w:rPr>
      </w:pPr>
      <w:r w:rsidRPr="00735F95">
        <w:rPr>
          <w:rFonts w:ascii="Times New Roman" w:hAnsi="Times New Roman" w:cs="Times New Roman"/>
          <w:b/>
          <w:bCs/>
        </w:rPr>
        <w:lastRenderedPageBreak/>
        <w:t>3-2 Assignment: Linked Lists</w:t>
      </w:r>
    </w:p>
    <w:p w14:paraId="536C8D17" w14:textId="52AA97B3" w:rsidR="0084120D" w:rsidRDefault="00735F95" w:rsidP="00735F95">
      <w:pPr>
        <w:spacing w:after="0" w:line="480" w:lineRule="auto"/>
        <w:contextualSpacing/>
        <w:rPr>
          <w:rFonts w:ascii="Times New Roman" w:hAnsi="Times New Roman" w:cs="Times New Roman"/>
        </w:rPr>
      </w:pPr>
      <w:r>
        <w:rPr>
          <w:rFonts w:ascii="Times New Roman" w:hAnsi="Times New Roman" w:cs="Times New Roman"/>
        </w:rPr>
        <w:t>Code Reflection:</w:t>
      </w:r>
    </w:p>
    <w:p w14:paraId="7BD88E43" w14:textId="6E35CDCD" w:rsidR="00735F95" w:rsidRDefault="00C8443A" w:rsidP="00735F95">
      <w:pPr>
        <w:spacing w:after="0" w:line="480" w:lineRule="auto"/>
        <w:contextualSpacing/>
        <w:rPr>
          <w:rFonts w:ascii="Times New Roman" w:hAnsi="Times New Roman" w:cs="Times New Roman"/>
        </w:rPr>
      </w:pPr>
      <w:r w:rsidRPr="00C8443A">
        <w:rPr>
          <w:rFonts w:ascii="Times New Roman" w:hAnsi="Times New Roman" w:cs="Times New Roman"/>
        </w:rPr>
        <w:t xml:space="preserve">            The main goal of this program was to load bid information from a CSV file, allow the user to enter new bids, display the bids, remove a specific bid, and search for a specific bid. The purpose of creating this program was to implement the singly linked list data structure in a program to learn how to navigate, alter, and display its data nodes. Additionally, the program required that we implement these features using multiple methods, such as adding both prepend and append functions for adding data. In doing this, we practiced the most critical features of utilizing a singly linked list. We had the chance to properly implement this data structure in situations where it was most effective. In terms of implementing the singly linked list, a class was utilized to encapsulate all the methods and attributes associated with a singly linked list, making it easier to use in the program. Using a class encapsulated all the logic and data needed to add, remove, search, and navigate the list. Within the class, two methods were added to allow for the addition of data nodes to the singly linked list. One being append, which adds a new data node to the end of the list by pointing the current tail to the new node and then setting the tail to said node, and the second being prepend, which adds the new node to the front of the singular linked list by having the new node point to the current head node and then setting the head of the list to the new node. For printing and searching, both utilize a while loop that iterates through the entire list until a null pointer is reached, but in the case of searching, the method will exit early if the appropriate data point is found. Finally, for removing elements, a singular method is used. Within the method, a base case is set before entering a while loop, in which the head of the list is confirmed to be populated with data and is checked to see if the associated bid ID is housed within it. If this is the case, the head of the list is moved to the next node, and the previous head </w:t>
      </w:r>
      <w:r w:rsidRPr="00C8443A">
        <w:rPr>
          <w:rFonts w:ascii="Times New Roman" w:hAnsi="Times New Roman" w:cs="Times New Roman"/>
        </w:rPr>
        <w:lastRenderedPageBreak/>
        <w:t>is removed from memory. However, if this is not the case, a while executes until a null pointer is reached, and within the while loop, the next node after the current node is confirmed to be populated and checked if the associated bid is housed within it. If so, the node after the next node is stored in a variable, and the next node is freed from memory, and the current node's next pointer is then set to the temporary variable, which removes the desired node from the list. By far, implementing the remove method was the biggest challenge I faced, as it was a complex process that, if done incorrectly, could lead to a plethora of errors and easy-to-overlook problems, with one being that if the tail node of the list was removed, then the tail needed to point to the new last element of the list. To help identify all possible issues that I could overlook or encounter while implementing this method, I thoroughly consider the problem first and write the pseudocode before attempting to implement a solution. By doing this, I gave myself a better chance of avoiding errors or unforeseen issues, as thinking through the process helped me implement the necessary steps to prevent problems. For instance, I realized that I needed first to check if a pointer was not null before attempting to access data from it. In the end, my decision to take the time to think through the process and understand what I was trying to accomplish helped me account for potential errors or issues that would have caused the program to produce an error.</w:t>
      </w:r>
    </w:p>
    <w:p w14:paraId="29689D2F" w14:textId="77777777" w:rsidR="00C8443A" w:rsidRDefault="00C8443A" w:rsidP="00735F95">
      <w:pPr>
        <w:spacing w:after="0" w:line="480" w:lineRule="auto"/>
        <w:contextualSpacing/>
        <w:rPr>
          <w:rFonts w:ascii="Times New Roman" w:hAnsi="Times New Roman" w:cs="Times New Roman"/>
        </w:rPr>
      </w:pPr>
    </w:p>
    <w:p w14:paraId="71F4C4F6" w14:textId="2CB04C0F" w:rsidR="00735F95" w:rsidRDefault="00735F95" w:rsidP="00735F95">
      <w:pPr>
        <w:spacing w:after="0" w:line="480" w:lineRule="auto"/>
        <w:contextualSpacing/>
        <w:rPr>
          <w:rFonts w:ascii="Times New Roman" w:hAnsi="Times New Roman" w:cs="Times New Roman"/>
        </w:rPr>
      </w:pPr>
      <w:r>
        <w:rPr>
          <w:rFonts w:ascii="Times New Roman" w:hAnsi="Times New Roman" w:cs="Times New Roman"/>
        </w:rPr>
        <w:t>Pseudocode:</w:t>
      </w:r>
    </w:p>
    <w:p w14:paraId="1CBB2D1F" w14:textId="4BD0E092" w:rsidR="00735F95" w:rsidRDefault="001D28B7" w:rsidP="00735F95">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CLASS LinkedList</w:t>
      </w:r>
    </w:p>
    <w:p w14:paraId="79AB6836" w14:textId="169D1C36"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PRIVATE OBJECT Node ()</w:t>
      </w:r>
    </w:p>
    <w:p w14:paraId="65C0A892" w14:textId="67D81FAF"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bid</w:t>
      </w:r>
    </w:p>
    <w:p w14:paraId="02CCF778" w14:textId="5B344919"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next: POINTER TO Node</w:t>
      </w:r>
    </w:p>
    <w:p w14:paraId="16577A47" w14:textId="30F5A3E3"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CONSTRUCTOR () // no passed in value</w:t>
      </w:r>
    </w:p>
    <w:p w14:paraId="3EF5DE12" w14:textId="6B03873F" w:rsidR="00932BD8" w:rsidRDefault="00932BD8"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START</w:t>
      </w:r>
    </w:p>
    <w:p w14:paraId="33A739EA" w14:textId="28A4379A"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next TO null</w:t>
      </w:r>
    </w:p>
    <w:p w14:paraId="1BF263A1" w14:textId="33F86E6F" w:rsidR="00932BD8" w:rsidRDefault="00932BD8"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w:t>
      </w:r>
    </w:p>
    <w:p w14:paraId="044E6C2F" w14:textId="1CD8188F"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CONSTRUCTOR (</w:t>
      </w:r>
      <w:proofErr w:type="spellStart"/>
      <w:r>
        <w:rPr>
          <w:rFonts w:ascii="Times New Roman" w:hAnsi="Times New Roman" w:cs="Times New Roman"/>
        </w:rPr>
        <w:t>aBid</w:t>
      </w:r>
      <w:proofErr w:type="spellEnd"/>
      <w:r>
        <w:rPr>
          <w:rFonts w:ascii="Times New Roman" w:hAnsi="Times New Roman" w:cs="Times New Roman"/>
        </w:rPr>
        <w:t>) // with a passed in value</w:t>
      </w:r>
    </w:p>
    <w:p w14:paraId="1673B05E" w14:textId="239F12E2" w:rsidR="00932BD8" w:rsidRDefault="00932BD8"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START</w:t>
      </w:r>
    </w:p>
    <w:p w14:paraId="2E018EE2" w14:textId="380E44D7"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SET bid TO </w:t>
      </w:r>
      <w:proofErr w:type="spellStart"/>
      <w:r>
        <w:rPr>
          <w:rFonts w:ascii="Times New Roman" w:hAnsi="Times New Roman" w:cs="Times New Roman"/>
        </w:rPr>
        <w:t>aBid</w:t>
      </w:r>
      <w:proofErr w:type="spellEnd"/>
    </w:p>
    <w:p w14:paraId="247E57F6" w14:textId="1E012BFF"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next TO null</w:t>
      </w:r>
    </w:p>
    <w:p w14:paraId="4031560F" w14:textId="7066EFE6" w:rsidR="00932BD8" w:rsidRDefault="00932BD8"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w:t>
      </w:r>
    </w:p>
    <w:p w14:paraId="08B66D00" w14:textId="3FC6AB00" w:rsidR="001D28B7" w:rsidRP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CONSTRUCTOR</w:t>
      </w:r>
    </w:p>
    <w:p w14:paraId="55D8D917" w14:textId="39A4A376"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PRIVATE head</w:t>
      </w:r>
    </w:p>
    <w:p w14:paraId="550B1054" w14:textId="26A461BA"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PRIVATE tail</w:t>
      </w:r>
    </w:p>
    <w:p w14:paraId="13EE8422" w14:textId="190D37F1"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PRIVATE size = 0</w:t>
      </w:r>
    </w:p>
    <w:p w14:paraId="6F23CCA8" w14:textId="02B53ADF"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CONSTRUCTOR LinkedList ()</w:t>
      </w:r>
    </w:p>
    <w:p w14:paraId="2F397A77" w14:textId="090A9C05" w:rsidR="00932BD8" w:rsidRDefault="00932BD8"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3C3CC743" w14:textId="622E8F39"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POINT head TO null</w:t>
      </w:r>
    </w:p>
    <w:p w14:paraId="47E357A9" w14:textId="7451BD25"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POINT tail TO null</w:t>
      </w:r>
    </w:p>
    <w:p w14:paraId="5B8C7761" w14:textId="592E598E" w:rsidR="00932BD8" w:rsidRDefault="00932BD8"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61402F6E" w14:textId="1E0D5675"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CONSTRUCTOR</w:t>
      </w:r>
    </w:p>
    <w:p w14:paraId="2C6B74B8" w14:textId="3B6D2346"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DESTRUCTOR ~LinkedList ()</w:t>
      </w:r>
    </w:p>
    <w:p w14:paraId="13336D98" w14:textId="61EE4B0A" w:rsidR="00932BD8" w:rsidRDefault="00932BD8" w:rsidP="00932BD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0317B4E5" w14:textId="1910AE07"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current AND POINT TO head</w:t>
      </w:r>
    </w:p>
    <w:p w14:paraId="4A152FBF" w14:textId="06E0721D"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temp</w:t>
      </w:r>
    </w:p>
    <w:p w14:paraId="206FE281" w14:textId="763C0496"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WHILE current IS NOT POITING TO null</w:t>
      </w:r>
    </w:p>
    <w:p w14:paraId="779D7C67" w14:textId="141AD680"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POINT temp TO current</w:t>
      </w:r>
    </w:p>
    <w:p w14:paraId="7368550F" w14:textId="101CB874"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POINT current TO current-&gt;next</w:t>
      </w:r>
    </w:p>
    <w:p w14:paraId="0E8638B8" w14:textId="669A971F"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DELETE temp</w:t>
      </w:r>
    </w:p>
    <w:p w14:paraId="5779DF9B" w14:textId="641AFDED"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4EF4AF52" w14:textId="405CE601" w:rsidR="00932BD8" w:rsidRDefault="00932BD8"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43566F7A" w14:textId="575E38BC"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DESTRUCTOR</w:t>
      </w:r>
    </w:p>
    <w:p w14:paraId="63A5A32B" w14:textId="03817E85"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Append (bid)</w:t>
      </w:r>
    </w:p>
    <w:p w14:paraId="18895B34" w14:textId="04BDD778" w:rsidR="00932BD8" w:rsidRDefault="00932BD8"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5803E806" w14:textId="410283DC"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INIT new bid OBJECT using passed in bid details</w:t>
      </w:r>
    </w:p>
    <w:p w14:paraId="6976236D" w14:textId="6FADE1DD"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newNode</w:t>
      </w:r>
      <w:proofErr w:type="spellEnd"/>
      <w:r>
        <w:rPr>
          <w:rFonts w:ascii="Times New Roman" w:hAnsi="Times New Roman" w:cs="Times New Roman"/>
        </w:rPr>
        <w:t xml:space="preserve"> AND POINT TO new bid OBJECT</w:t>
      </w:r>
    </w:p>
    <w:p w14:paraId="3FE32893" w14:textId="5BEA6AB1"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(head POINTS TO null) THEN</w:t>
      </w:r>
    </w:p>
    <w:p w14:paraId="3EB1C75F" w14:textId="300A1C55"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head TO </w:t>
      </w:r>
      <w:proofErr w:type="spellStart"/>
      <w:r>
        <w:rPr>
          <w:rFonts w:ascii="Times New Roman" w:hAnsi="Times New Roman" w:cs="Times New Roman"/>
        </w:rPr>
        <w:t>newNode</w:t>
      </w:r>
      <w:proofErr w:type="spellEnd"/>
    </w:p>
    <w:p w14:paraId="66F7CF82" w14:textId="0008138F"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tail TO </w:t>
      </w:r>
      <w:proofErr w:type="spellStart"/>
      <w:r>
        <w:rPr>
          <w:rFonts w:ascii="Times New Roman" w:hAnsi="Times New Roman" w:cs="Times New Roman"/>
        </w:rPr>
        <w:t>newNode</w:t>
      </w:r>
      <w:proofErr w:type="spellEnd"/>
    </w:p>
    <w:p w14:paraId="30C42F67" w14:textId="4572E909"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ELSE </w:t>
      </w:r>
    </w:p>
    <w:p w14:paraId="3FB8D3F5" w14:textId="5646FCEA"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tail-&gt;next TO </w:t>
      </w:r>
      <w:proofErr w:type="spellStart"/>
      <w:r>
        <w:rPr>
          <w:rFonts w:ascii="Times New Roman" w:hAnsi="Times New Roman" w:cs="Times New Roman"/>
        </w:rPr>
        <w:t>newNode</w:t>
      </w:r>
      <w:proofErr w:type="spellEnd"/>
    </w:p>
    <w:p w14:paraId="41EE1672" w14:textId="732335E6" w:rsidR="001D28B7" w:rsidRP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tail TO </w:t>
      </w:r>
      <w:proofErr w:type="spellStart"/>
      <w:r>
        <w:rPr>
          <w:rFonts w:ascii="Times New Roman" w:hAnsi="Times New Roman" w:cs="Times New Roman"/>
        </w:rPr>
        <w:t>newNode</w:t>
      </w:r>
      <w:proofErr w:type="spellEnd"/>
    </w:p>
    <w:p w14:paraId="52C70448" w14:textId="677249CA"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744299F7" w14:textId="41BC2202"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INCREMENT size</w:t>
      </w:r>
    </w:p>
    <w:p w14:paraId="5AA72C7B" w14:textId="117B4493" w:rsidR="00932BD8" w:rsidRDefault="00932BD8"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29811539" w14:textId="4D7A1C8E"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METHOD</w:t>
      </w:r>
    </w:p>
    <w:p w14:paraId="1AE5956B" w14:textId="5050F707" w:rsidR="001D28B7"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Prepend (bid)</w:t>
      </w:r>
    </w:p>
    <w:p w14:paraId="51840E5F" w14:textId="6D362C29" w:rsidR="00932BD8" w:rsidRDefault="00932BD8"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74A1D913" w14:textId="138E3496"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INIT new bid OBJECT using passed in bid details</w:t>
      </w:r>
    </w:p>
    <w:p w14:paraId="00119861" w14:textId="77777777"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newNode</w:t>
      </w:r>
      <w:proofErr w:type="spellEnd"/>
      <w:r>
        <w:rPr>
          <w:rFonts w:ascii="Times New Roman" w:hAnsi="Times New Roman" w:cs="Times New Roman"/>
        </w:rPr>
        <w:t xml:space="preserve"> AND POINT TO new bid OBJECT</w:t>
      </w:r>
    </w:p>
    <w:p w14:paraId="3E0F790F" w14:textId="77777777"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(head POINTS TO null) THEN</w:t>
      </w:r>
    </w:p>
    <w:p w14:paraId="72A41AA6" w14:textId="77777777"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head TO </w:t>
      </w:r>
      <w:proofErr w:type="spellStart"/>
      <w:r>
        <w:rPr>
          <w:rFonts w:ascii="Times New Roman" w:hAnsi="Times New Roman" w:cs="Times New Roman"/>
        </w:rPr>
        <w:t>newNode</w:t>
      </w:r>
      <w:proofErr w:type="spellEnd"/>
    </w:p>
    <w:p w14:paraId="1C9F56DB" w14:textId="77777777"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tail TO </w:t>
      </w:r>
      <w:proofErr w:type="spellStart"/>
      <w:r>
        <w:rPr>
          <w:rFonts w:ascii="Times New Roman" w:hAnsi="Times New Roman" w:cs="Times New Roman"/>
        </w:rPr>
        <w:t>newNode</w:t>
      </w:r>
      <w:proofErr w:type="spellEnd"/>
    </w:p>
    <w:p w14:paraId="27D3CF79" w14:textId="77777777"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ELSE </w:t>
      </w:r>
    </w:p>
    <w:p w14:paraId="03CB2C7A" w14:textId="31D69061" w:rsid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sidR="005E6C37">
        <w:rPr>
          <w:rFonts w:ascii="Times New Roman" w:hAnsi="Times New Roman" w:cs="Times New Roman"/>
        </w:rPr>
        <w:t>newNode</w:t>
      </w:r>
      <w:proofErr w:type="spellEnd"/>
      <w:r>
        <w:rPr>
          <w:rFonts w:ascii="Times New Roman" w:hAnsi="Times New Roman" w:cs="Times New Roman"/>
        </w:rPr>
        <w:t xml:space="preserve">-&gt;next TO </w:t>
      </w:r>
      <w:r w:rsidR="005E6C37">
        <w:rPr>
          <w:rFonts w:ascii="Times New Roman" w:hAnsi="Times New Roman" w:cs="Times New Roman"/>
        </w:rPr>
        <w:t>head</w:t>
      </w:r>
    </w:p>
    <w:p w14:paraId="2475FDCB" w14:textId="16302074" w:rsidR="001D28B7" w:rsidRPr="001D28B7" w:rsidRDefault="001D28B7" w:rsidP="001D28B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w:t>
      </w:r>
      <w:r w:rsidR="005E6C37">
        <w:rPr>
          <w:rFonts w:ascii="Times New Roman" w:hAnsi="Times New Roman" w:cs="Times New Roman"/>
        </w:rPr>
        <w:t>head</w:t>
      </w:r>
      <w:r>
        <w:rPr>
          <w:rFonts w:ascii="Times New Roman" w:hAnsi="Times New Roman" w:cs="Times New Roman"/>
        </w:rPr>
        <w:t xml:space="preserve"> TO </w:t>
      </w:r>
      <w:proofErr w:type="spellStart"/>
      <w:r>
        <w:rPr>
          <w:rFonts w:ascii="Times New Roman" w:hAnsi="Times New Roman" w:cs="Times New Roman"/>
        </w:rPr>
        <w:t>newNode</w:t>
      </w:r>
      <w:proofErr w:type="spellEnd"/>
    </w:p>
    <w:p w14:paraId="5D96146F" w14:textId="77777777"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619ACF4C" w14:textId="77777777" w:rsidR="001D28B7" w:rsidRDefault="001D28B7"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INCREMENT size</w:t>
      </w:r>
    </w:p>
    <w:p w14:paraId="2B3BE22B" w14:textId="74CA64E9" w:rsidR="00932BD8" w:rsidRDefault="00932BD8" w:rsidP="001D28B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0B0F82CF" w14:textId="77777777" w:rsidR="001D28B7" w:rsidRPr="00735F95" w:rsidRDefault="001D28B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METHOD</w:t>
      </w:r>
    </w:p>
    <w:p w14:paraId="58B2A875" w14:textId="38956EAD" w:rsidR="001D28B7" w:rsidRDefault="005E6C3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PUBLIC METHOD </w:t>
      </w:r>
      <w:proofErr w:type="spellStart"/>
      <w:r>
        <w:rPr>
          <w:rFonts w:ascii="Times New Roman" w:hAnsi="Times New Roman" w:cs="Times New Roman"/>
        </w:rPr>
        <w:t>PrintList</w:t>
      </w:r>
      <w:proofErr w:type="spellEnd"/>
      <w:r>
        <w:rPr>
          <w:rFonts w:ascii="Times New Roman" w:hAnsi="Times New Roman" w:cs="Times New Roman"/>
        </w:rPr>
        <w:t xml:space="preserve"> ()</w:t>
      </w:r>
    </w:p>
    <w:p w14:paraId="6203247E" w14:textId="2D7AC186" w:rsidR="00932BD8" w:rsidRDefault="00932BD8" w:rsidP="00932BD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6765F549" w14:textId="26C912E2" w:rsidR="005E6C37" w:rsidRDefault="005E6C37" w:rsidP="005E6C3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currNode</w:t>
      </w:r>
      <w:proofErr w:type="spellEnd"/>
      <w:r>
        <w:rPr>
          <w:rFonts w:ascii="Times New Roman" w:hAnsi="Times New Roman" w:cs="Times New Roman"/>
        </w:rPr>
        <w:t xml:space="preserve"> AND POINT TO head</w:t>
      </w:r>
    </w:p>
    <w:p w14:paraId="76FA0646" w14:textId="633B6DB5" w:rsidR="005E6C37" w:rsidRDefault="005E6C37" w:rsidP="005E6C3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currNode</w:t>
      </w:r>
      <w:proofErr w:type="spellEnd"/>
      <w:r>
        <w:rPr>
          <w:rFonts w:ascii="Times New Roman" w:hAnsi="Times New Roman" w:cs="Times New Roman"/>
        </w:rPr>
        <w:t xml:space="preserve"> IS NOT POITING TO null</w:t>
      </w:r>
    </w:p>
    <w:p w14:paraId="060B0883" w14:textId="1B7E7E64" w:rsidR="005E6C37" w:rsidRDefault="005E6C37" w:rsidP="005E6C3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currBid</w:t>
      </w:r>
      <w:proofErr w:type="spellEnd"/>
      <w:r>
        <w:rPr>
          <w:rFonts w:ascii="Times New Roman" w:hAnsi="Times New Roman" w:cs="Times New Roman"/>
        </w:rPr>
        <w:t xml:space="preserve"> AND SET EQUAL TO </w:t>
      </w:r>
      <w:proofErr w:type="spellStart"/>
      <w:r>
        <w:rPr>
          <w:rFonts w:ascii="Times New Roman" w:hAnsi="Times New Roman" w:cs="Times New Roman"/>
        </w:rPr>
        <w:t>currNode</w:t>
      </w:r>
      <w:proofErr w:type="spellEnd"/>
      <w:r>
        <w:rPr>
          <w:rFonts w:ascii="Times New Roman" w:hAnsi="Times New Roman" w:cs="Times New Roman"/>
        </w:rPr>
        <w:t>-&gt;bid</w:t>
      </w:r>
    </w:p>
    <w:p w14:paraId="0FEF1EF2" w14:textId="05D44C4C" w:rsidR="005E6C37" w:rsidRDefault="005E6C37" w:rsidP="005E6C3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DISPLAY </w:t>
      </w:r>
      <w:proofErr w:type="spellStart"/>
      <w:r>
        <w:rPr>
          <w:rFonts w:ascii="Times New Roman" w:hAnsi="Times New Roman" w:cs="Times New Roman"/>
        </w:rPr>
        <w:t>currBid.bidId</w:t>
      </w:r>
      <w:proofErr w:type="spellEnd"/>
      <w:r>
        <w:rPr>
          <w:rFonts w:ascii="Times New Roman" w:hAnsi="Times New Roman" w:cs="Times New Roman"/>
        </w:rPr>
        <w:t xml:space="preserve"> + “: ” + </w:t>
      </w:r>
      <w:proofErr w:type="spellStart"/>
      <w:r>
        <w:rPr>
          <w:rFonts w:ascii="Times New Roman" w:hAnsi="Times New Roman" w:cs="Times New Roman"/>
        </w:rPr>
        <w:t>currBid.title</w:t>
      </w:r>
      <w:proofErr w:type="spellEnd"/>
      <w:r>
        <w:rPr>
          <w:rFonts w:ascii="Times New Roman" w:hAnsi="Times New Roman" w:cs="Times New Roman"/>
        </w:rPr>
        <w:t xml:space="preserve"> + “ | ” + </w:t>
      </w:r>
      <w:proofErr w:type="spellStart"/>
      <w:r>
        <w:rPr>
          <w:rFonts w:ascii="Times New Roman" w:hAnsi="Times New Roman" w:cs="Times New Roman"/>
        </w:rPr>
        <w:t>currBid.amount</w:t>
      </w:r>
      <w:proofErr w:type="spellEnd"/>
      <w:r>
        <w:rPr>
          <w:rFonts w:ascii="Times New Roman" w:hAnsi="Times New Roman" w:cs="Times New Roman"/>
        </w:rPr>
        <w:t xml:space="preserve"> + “ | “ + </w:t>
      </w:r>
      <w:proofErr w:type="spellStart"/>
      <w:r>
        <w:rPr>
          <w:rFonts w:ascii="Times New Roman" w:hAnsi="Times New Roman" w:cs="Times New Roman"/>
        </w:rPr>
        <w:t>currBid.fund</w:t>
      </w:r>
      <w:proofErr w:type="spellEnd"/>
    </w:p>
    <w:p w14:paraId="0740249C" w14:textId="04413D5E" w:rsidR="005E6C37" w:rsidRDefault="005E6C37" w:rsidP="005E6C37">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 TO </w:t>
      </w:r>
      <w:proofErr w:type="spellStart"/>
      <w:r>
        <w:rPr>
          <w:rFonts w:ascii="Times New Roman" w:hAnsi="Times New Roman" w:cs="Times New Roman"/>
        </w:rPr>
        <w:t>currNode</w:t>
      </w:r>
      <w:proofErr w:type="spellEnd"/>
      <w:r>
        <w:rPr>
          <w:rFonts w:ascii="Times New Roman" w:hAnsi="Times New Roman" w:cs="Times New Roman"/>
        </w:rPr>
        <w:t>-&gt;next</w:t>
      </w:r>
    </w:p>
    <w:p w14:paraId="7B3762D8" w14:textId="1B8D2135" w:rsidR="005E6C37" w:rsidRDefault="005E6C37" w:rsidP="005E6C3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7C901277" w14:textId="0A8E9552" w:rsidR="00932BD8" w:rsidRDefault="00932BD8" w:rsidP="005E6C37">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07D4C406" w14:textId="0F507182" w:rsidR="005E6C37" w:rsidRDefault="005E6C37"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METHOD</w:t>
      </w:r>
    </w:p>
    <w:p w14:paraId="38957199" w14:textId="0091F2BD" w:rsidR="00532E25" w:rsidRDefault="00532E25"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PUBLIC METHOD Remove (</w:t>
      </w:r>
      <w:proofErr w:type="spellStart"/>
      <w:r>
        <w:rPr>
          <w:rFonts w:ascii="Times New Roman" w:hAnsi="Times New Roman" w:cs="Times New Roman"/>
        </w:rPr>
        <w:t>bidId</w:t>
      </w:r>
      <w:proofErr w:type="spellEnd"/>
      <w:r>
        <w:rPr>
          <w:rFonts w:ascii="Times New Roman" w:hAnsi="Times New Roman" w:cs="Times New Roman"/>
        </w:rPr>
        <w:t>)</w:t>
      </w:r>
    </w:p>
    <w:p w14:paraId="7D061714" w14:textId="4A7285AE" w:rsidR="00932BD8" w:rsidRDefault="00932BD8"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63AEEE14" w14:textId="117CD50D" w:rsidR="00532E25" w:rsidRDefault="00532E25"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currNode</w:t>
      </w:r>
      <w:proofErr w:type="spellEnd"/>
      <w:r>
        <w:rPr>
          <w:rFonts w:ascii="Times New Roman" w:hAnsi="Times New Roman" w:cs="Times New Roman"/>
        </w:rPr>
        <w:t xml:space="preserve"> AND POINT TO head</w:t>
      </w:r>
    </w:p>
    <w:p w14:paraId="51940692" w14:textId="42036679" w:rsidR="00532E25" w:rsidRDefault="00532E25"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currNode</w:t>
      </w:r>
      <w:proofErr w:type="spellEnd"/>
      <w:r>
        <w:rPr>
          <w:rFonts w:ascii="Times New Roman" w:hAnsi="Times New Roman" w:cs="Times New Roman"/>
        </w:rPr>
        <w:t xml:space="preserve"> IS NOT POINTING TO null AND </w:t>
      </w:r>
      <w:proofErr w:type="spellStart"/>
      <w:r>
        <w:rPr>
          <w:rFonts w:ascii="Times New Roman" w:hAnsi="Times New Roman" w:cs="Times New Roman"/>
        </w:rPr>
        <w:t>currNode</w:t>
      </w:r>
      <w:proofErr w:type="spellEnd"/>
      <w:r>
        <w:rPr>
          <w:rFonts w:ascii="Times New Roman" w:hAnsi="Times New Roman" w:cs="Times New Roman"/>
        </w:rPr>
        <w:t>-&gt;</w:t>
      </w:r>
      <w:proofErr w:type="spellStart"/>
      <w:r>
        <w:rPr>
          <w:rFonts w:ascii="Times New Roman" w:hAnsi="Times New Roman" w:cs="Times New Roman"/>
        </w:rPr>
        <w:t>bid.bidId</w:t>
      </w:r>
      <w:proofErr w:type="spellEnd"/>
      <w:r>
        <w:rPr>
          <w:rFonts w:ascii="Times New Roman" w:hAnsi="Times New Roman" w:cs="Times New Roman"/>
        </w:rPr>
        <w:t xml:space="preserve"> IS EQUAL TO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7EFF3F9E" w14:textId="0645FAF4"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sucNode</w:t>
      </w:r>
      <w:proofErr w:type="spellEnd"/>
      <w:r>
        <w:rPr>
          <w:rFonts w:ascii="Times New Roman" w:hAnsi="Times New Roman" w:cs="Times New Roman"/>
        </w:rPr>
        <w:t xml:space="preserve"> AND POINT TO head-&gt;next</w:t>
      </w:r>
    </w:p>
    <w:p w14:paraId="6A839832" w14:textId="1E1FB98A"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DELETE </w:t>
      </w:r>
      <w:proofErr w:type="spellStart"/>
      <w:r w:rsidR="00A673A8">
        <w:rPr>
          <w:rFonts w:ascii="Times New Roman" w:hAnsi="Times New Roman" w:cs="Times New Roman"/>
        </w:rPr>
        <w:t>currNode</w:t>
      </w:r>
      <w:proofErr w:type="spellEnd"/>
    </w:p>
    <w:p w14:paraId="1FC4483A" w14:textId="49C27ACE"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head TO </w:t>
      </w:r>
      <w:proofErr w:type="spellStart"/>
      <w:r>
        <w:rPr>
          <w:rFonts w:ascii="Times New Roman" w:hAnsi="Times New Roman" w:cs="Times New Roman"/>
        </w:rPr>
        <w:t>sucNode</w:t>
      </w:r>
      <w:proofErr w:type="spellEnd"/>
    </w:p>
    <w:p w14:paraId="7DA6034A" w14:textId="5FFC6701"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sucNode</w:t>
      </w:r>
      <w:proofErr w:type="spellEnd"/>
      <w:r>
        <w:rPr>
          <w:rFonts w:ascii="Times New Roman" w:hAnsi="Times New Roman" w:cs="Times New Roman"/>
        </w:rPr>
        <w:t xml:space="preserve"> POINT TO null THEN</w:t>
      </w:r>
    </w:p>
    <w:p w14:paraId="388D3C46" w14:textId="0358D988" w:rsidR="00532E25" w:rsidRDefault="00532E25" w:rsidP="00532E2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POINT tail TO null</w:t>
      </w:r>
    </w:p>
    <w:p w14:paraId="6AA3BFF5" w14:textId="1CE7772E"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 IF</w:t>
      </w:r>
    </w:p>
    <w:p w14:paraId="7F58F250" w14:textId="0EC94CD7"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DECREMENT size</w:t>
      </w:r>
    </w:p>
    <w:p w14:paraId="02E9AC0F" w14:textId="77777777" w:rsidR="002050EC" w:rsidRDefault="002050EC" w:rsidP="002050EC">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RETURN </w:t>
      </w:r>
    </w:p>
    <w:p w14:paraId="79CD86D9" w14:textId="50811404" w:rsidR="00532E25" w:rsidRDefault="00532E25"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405A00C5" w14:textId="71A9A442" w:rsidR="00532E25" w:rsidRDefault="00532E25"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currNode</w:t>
      </w:r>
      <w:proofErr w:type="spellEnd"/>
      <w:r>
        <w:rPr>
          <w:rFonts w:ascii="Times New Roman" w:hAnsi="Times New Roman" w:cs="Times New Roman"/>
        </w:rPr>
        <w:t xml:space="preserve"> IS NOT POINTING TO null</w:t>
      </w:r>
    </w:p>
    <w:p w14:paraId="2E37E8D7" w14:textId="57CD2EAB"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currNode</w:t>
      </w:r>
      <w:proofErr w:type="spellEnd"/>
      <w:r>
        <w:rPr>
          <w:rFonts w:ascii="Times New Roman" w:hAnsi="Times New Roman" w:cs="Times New Roman"/>
        </w:rPr>
        <w:t xml:space="preserve">-&gt;next IS NOT POITING TO null AND </w:t>
      </w:r>
      <w:proofErr w:type="spellStart"/>
      <w:r>
        <w:rPr>
          <w:rFonts w:ascii="Times New Roman" w:hAnsi="Times New Roman" w:cs="Times New Roman"/>
        </w:rPr>
        <w:t>currNode</w:t>
      </w:r>
      <w:proofErr w:type="spellEnd"/>
      <w:r>
        <w:rPr>
          <w:rFonts w:ascii="Times New Roman" w:hAnsi="Times New Roman" w:cs="Times New Roman"/>
        </w:rPr>
        <w:t>-&gt;</w:t>
      </w:r>
      <w:proofErr w:type="spellStart"/>
      <w:r>
        <w:rPr>
          <w:rFonts w:ascii="Times New Roman" w:hAnsi="Times New Roman" w:cs="Times New Roman"/>
        </w:rPr>
        <w:t>next.bid.bidId</w:t>
      </w:r>
      <w:proofErr w:type="spellEnd"/>
      <w:r>
        <w:rPr>
          <w:rFonts w:ascii="Times New Roman" w:hAnsi="Times New Roman" w:cs="Times New Roman"/>
        </w:rPr>
        <w:t xml:space="preserve"> IS EQUAL TO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44FB0571" w14:textId="23A6ACBC" w:rsidR="00532E25" w:rsidRDefault="00532E25" w:rsidP="00532E2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sucNode</w:t>
      </w:r>
      <w:proofErr w:type="spellEnd"/>
      <w:r>
        <w:rPr>
          <w:rFonts w:ascii="Times New Roman" w:hAnsi="Times New Roman" w:cs="Times New Roman"/>
        </w:rPr>
        <w:t xml:space="preserve"> AND POINT TO </w:t>
      </w:r>
      <w:proofErr w:type="spellStart"/>
      <w:r>
        <w:rPr>
          <w:rFonts w:ascii="Times New Roman" w:hAnsi="Times New Roman" w:cs="Times New Roman"/>
        </w:rPr>
        <w:t>currNode</w:t>
      </w:r>
      <w:proofErr w:type="spellEnd"/>
      <w:r>
        <w:rPr>
          <w:rFonts w:ascii="Times New Roman" w:hAnsi="Times New Roman" w:cs="Times New Roman"/>
        </w:rPr>
        <w:t>-&gt;next-&gt;next</w:t>
      </w:r>
    </w:p>
    <w:p w14:paraId="6D0CA726" w14:textId="7139A5C6" w:rsidR="00532E25" w:rsidRDefault="00532E25" w:rsidP="00532E2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currNode</w:t>
      </w:r>
      <w:proofErr w:type="spellEnd"/>
      <w:r>
        <w:rPr>
          <w:rFonts w:ascii="Times New Roman" w:hAnsi="Times New Roman" w:cs="Times New Roman"/>
        </w:rPr>
        <w:t>-&gt;next</w:t>
      </w:r>
    </w:p>
    <w:p w14:paraId="19755A9D" w14:textId="00B1E977" w:rsidR="00532E25" w:rsidRDefault="00532E25" w:rsidP="00532E2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-&gt;next TO </w:t>
      </w:r>
      <w:proofErr w:type="spellStart"/>
      <w:r>
        <w:rPr>
          <w:rFonts w:ascii="Times New Roman" w:hAnsi="Times New Roman" w:cs="Times New Roman"/>
        </w:rPr>
        <w:t>sucNode</w:t>
      </w:r>
      <w:proofErr w:type="spellEnd"/>
    </w:p>
    <w:p w14:paraId="4621EB9D" w14:textId="77777777" w:rsidR="00532E25" w:rsidRDefault="00532E25" w:rsidP="00532E2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sucNode</w:t>
      </w:r>
      <w:proofErr w:type="spellEnd"/>
      <w:r>
        <w:rPr>
          <w:rFonts w:ascii="Times New Roman" w:hAnsi="Times New Roman" w:cs="Times New Roman"/>
        </w:rPr>
        <w:t xml:space="preserve"> POINT TO null THEN</w:t>
      </w:r>
    </w:p>
    <w:p w14:paraId="1E58B0D1" w14:textId="479B9C7E" w:rsidR="00532E25" w:rsidRDefault="00532E25" w:rsidP="00532E25">
      <w:pPr>
        <w:pStyle w:val="ListParagraph"/>
        <w:numPr>
          <w:ilvl w:val="5"/>
          <w:numId w:val="1"/>
        </w:numPr>
        <w:spacing w:after="0" w:line="480" w:lineRule="auto"/>
        <w:rPr>
          <w:rFonts w:ascii="Times New Roman" w:hAnsi="Times New Roman" w:cs="Times New Roman"/>
        </w:rPr>
      </w:pPr>
      <w:r>
        <w:rPr>
          <w:rFonts w:ascii="Times New Roman" w:hAnsi="Times New Roman" w:cs="Times New Roman"/>
        </w:rPr>
        <w:t xml:space="preserve">POINT tail TO </w:t>
      </w:r>
      <w:proofErr w:type="spellStart"/>
      <w:r>
        <w:rPr>
          <w:rFonts w:ascii="Times New Roman" w:hAnsi="Times New Roman" w:cs="Times New Roman"/>
        </w:rPr>
        <w:t>currNode</w:t>
      </w:r>
      <w:proofErr w:type="spellEnd"/>
    </w:p>
    <w:p w14:paraId="4B84000A" w14:textId="77777777" w:rsidR="00532E25" w:rsidRDefault="00532E25" w:rsidP="00532E2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END IF</w:t>
      </w:r>
    </w:p>
    <w:p w14:paraId="22026FBA" w14:textId="77777777" w:rsidR="00532E25" w:rsidRDefault="00532E25" w:rsidP="00532E25">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lastRenderedPageBreak/>
        <w:t>DECREMENT size</w:t>
      </w:r>
    </w:p>
    <w:p w14:paraId="1F5745DD" w14:textId="77777777" w:rsidR="002050EC" w:rsidRDefault="002050EC" w:rsidP="002050EC">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RETURN </w:t>
      </w:r>
    </w:p>
    <w:p w14:paraId="7EBE4822" w14:textId="652A359A"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4F097CF8" w14:textId="4D1CB7C7" w:rsidR="00532E25" w:rsidRDefault="00532E25" w:rsidP="00532E25">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 TO </w:t>
      </w:r>
      <w:proofErr w:type="spellStart"/>
      <w:r>
        <w:rPr>
          <w:rFonts w:ascii="Times New Roman" w:hAnsi="Times New Roman" w:cs="Times New Roman"/>
        </w:rPr>
        <w:t>currNode</w:t>
      </w:r>
      <w:proofErr w:type="spellEnd"/>
      <w:r>
        <w:rPr>
          <w:rFonts w:ascii="Times New Roman" w:hAnsi="Times New Roman" w:cs="Times New Roman"/>
        </w:rPr>
        <w:t>-&gt;next</w:t>
      </w:r>
    </w:p>
    <w:p w14:paraId="16CAA737" w14:textId="727FBEB8" w:rsidR="00532E25" w:rsidRDefault="00532E25"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6F0A7417" w14:textId="15344662" w:rsidR="00932BD8" w:rsidRDefault="00932BD8"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5C1A12A4" w14:textId="5098719D" w:rsidR="00532E25" w:rsidRDefault="00532E25"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METHOD</w:t>
      </w:r>
    </w:p>
    <w:p w14:paraId="19871515" w14:textId="2EAF89BD" w:rsidR="00532E25" w:rsidRDefault="00532E25" w:rsidP="001D28B7">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Search (</w:t>
      </w:r>
      <w:proofErr w:type="spellStart"/>
      <w:r>
        <w:rPr>
          <w:rFonts w:ascii="Times New Roman" w:hAnsi="Times New Roman" w:cs="Times New Roman"/>
        </w:rPr>
        <w:t>bidId</w:t>
      </w:r>
      <w:proofErr w:type="spellEnd"/>
      <w:r>
        <w:rPr>
          <w:rFonts w:ascii="Times New Roman" w:hAnsi="Times New Roman" w:cs="Times New Roman"/>
        </w:rPr>
        <w:t>)</w:t>
      </w:r>
    </w:p>
    <w:p w14:paraId="2907DC11" w14:textId="20D159C3" w:rsidR="00932BD8" w:rsidRDefault="00932BD8"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368A1DE6" w14:textId="3D2AABA6" w:rsidR="00532E25" w:rsidRDefault="00532E25"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currNode</w:t>
      </w:r>
      <w:proofErr w:type="spellEnd"/>
      <w:r>
        <w:rPr>
          <w:rFonts w:ascii="Times New Roman" w:hAnsi="Times New Roman" w:cs="Times New Roman"/>
        </w:rPr>
        <w:t xml:space="preserve"> AND POINT TO head</w:t>
      </w:r>
    </w:p>
    <w:p w14:paraId="45E9A32A" w14:textId="77777777" w:rsidR="00A673A8" w:rsidRDefault="00A673A8" w:rsidP="00A673A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currNode</w:t>
      </w:r>
      <w:proofErr w:type="spellEnd"/>
      <w:r>
        <w:rPr>
          <w:rFonts w:ascii="Times New Roman" w:hAnsi="Times New Roman" w:cs="Times New Roman"/>
        </w:rPr>
        <w:t xml:space="preserve"> IS NOT POINTING TO null AND </w:t>
      </w:r>
      <w:proofErr w:type="spellStart"/>
      <w:r>
        <w:rPr>
          <w:rFonts w:ascii="Times New Roman" w:hAnsi="Times New Roman" w:cs="Times New Roman"/>
        </w:rPr>
        <w:t>currNode</w:t>
      </w:r>
      <w:proofErr w:type="spellEnd"/>
      <w:r>
        <w:rPr>
          <w:rFonts w:ascii="Times New Roman" w:hAnsi="Times New Roman" w:cs="Times New Roman"/>
        </w:rPr>
        <w:t>-&gt;</w:t>
      </w:r>
      <w:proofErr w:type="spellStart"/>
      <w:r>
        <w:rPr>
          <w:rFonts w:ascii="Times New Roman" w:hAnsi="Times New Roman" w:cs="Times New Roman"/>
        </w:rPr>
        <w:t>bid.bidId</w:t>
      </w:r>
      <w:proofErr w:type="spellEnd"/>
      <w:r>
        <w:rPr>
          <w:rFonts w:ascii="Times New Roman" w:hAnsi="Times New Roman" w:cs="Times New Roman"/>
        </w:rPr>
        <w:t xml:space="preserve"> IS EQUAL TO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688E7E26" w14:textId="5CDEB80E" w:rsidR="00A673A8" w:rsidRDefault="00A673A8" w:rsidP="00A673A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currNode</w:t>
      </w:r>
      <w:proofErr w:type="spellEnd"/>
      <w:r>
        <w:rPr>
          <w:rFonts w:ascii="Times New Roman" w:hAnsi="Times New Roman" w:cs="Times New Roman"/>
        </w:rPr>
        <w:t>-&gt;bid</w:t>
      </w:r>
    </w:p>
    <w:p w14:paraId="3D8A6174" w14:textId="77777777" w:rsidR="00A673A8" w:rsidRDefault="00A673A8" w:rsidP="00A673A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0EF434B5" w14:textId="0ADFABF1" w:rsidR="00532E25" w:rsidRDefault="00A673A8"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currNode</w:t>
      </w:r>
      <w:proofErr w:type="spellEnd"/>
      <w:r>
        <w:rPr>
          <w:rFonts w:ascii="Times New Roman" w:hAnsi="Times New Roman" w:cs="Times New Roman"/>
        </w:rPr>
        <w:t xml:space="preserve"> IS NOT POINTING TO NULL</w:t>
      </w:r>
    </w:p>
    <w:p w14:paraId="7A0555B6" w14:textId="5167A1E3" w:rsidR="00A673A8" w:rsidRDefault="00A673A8" w:rsidP="00A673A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currNode</w:t>
      </w:r>
      <w:proofErr w:type="spellEnd"/>
      <w:r>
        <w:rPr>
          <w:rFonts w:ascii="Times New Roman" w:hAnsi="Times New Roman" w:cs="Times New Roman"/>
        </w:rPr>
        <w:t>-&gt;</w:t>
      </w:r>
      <w:proofErr w:type="spellStart"/>
      <w:r>
        <w:rPr>
          <w:rFonts w:ascii="Times New Roman" w:hAnsi="Times New Roman" w:cs="Times New Roman"/>
        </w:rPr>
        <w:t>bid.bidId</w:t>
      </w:r>
      <w:proofErr w:type="spellEnd"/>
      <w:r>
        <w:rPr>
          <w:rFonts w:ascii="Times New Roman" w:hAnsi="Times New Roman" w:cs="Times New Roman"/>
        </w:rPr>
        <w:t xml:space="preserve"> IS EQUAL TO </w:t>
      </w:r>
      <w:proofErr w:type="spellStart"/>
      <w:r>
        <w:rPr>
          <w:rFonts w:ascii="Times New Roman" w:hAnsi="Times New Roman" w:cs="Times New Roman"/>
        </w:rPr>
        <w:t>bidId</w:t>
      </w:r>
      <w:proofErr w:type="spellEnd"/>
      <w:r>
        <w:rPr>
          <w:rFonts w:ascii="Times New Roman" w:hAnsi="Times New Roman" w:cs="Times New Roman"/>
        </w:rPr>
        <w:t xml:space="preserve"> THEN</w:t>
      </w:r>
    </w:p>
    <w:p w14:paraId="7233F774" w14:textId="190A8E69" w:rsidR="00A673A8" w:rsidRDefault="00A673A8" w:rsidP="00A673A8">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currNode</w:t>
      </w:r>
      <w:proofErr w:type="spellEnd"/>
      <w:r>
        <w:rPr>
          <w:rFonts w:ascii="Times New Roman" w:hAnsi="Times New Roman" w:cs="Times New Roman"/>
        </w:rPr>
        <w:t>-&gt;bid</w:t>
      </w:r>
    </w:p>
    <w:p w14:paraId="30AEFEB5" w14:textId="35443728" w:rsidR="00A673A8" w:rsidRDefault="00A673A8" w:rsidP="00A673A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171D47E1" w14:textId="645211EF" w:rsidR="00A673A8" w:rsidRDefault="00A673A8" w:rsidP="00A673A8">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POINT </w:t>
      </w:r>
      <w:proofErr w:type="spellStart"/>
      <w:r>
        <w:rPr>
          <w:rFonts w:ascii="Times New Roman" w:hAnsi="Times New Roman" w:cs="Times New Roman"/>
        </w:rPr>
        <w:t>currNode</w:t>
      </w:r>
      <w:proofErr w:type="spellEnd"/>
      <w:r>
        <w:rPr>
          <w:rFonts w:ascii="Times New Roman" w:hAnsi="Times New Roman" w:cs="Times New Roman"/>
        </w:rPr>
        <w:t xml:space="preserve"> TO </w:t>
      </w:r>
      <w:proofErr w:type="spellStart"/>
      <w:r>
        <w:rPr>
          <w:rFonts w:ascii="Times New Roman" w:hAnsi="Times New Roman" w:cs="Times New Roman"/>
        </w:rPr>
        <w:t>currNode</w:t>
      </w:r>
      <w:proofErr w:type="spellEnd"/>
      <w:r>
        <w:rPr>
          <w:rFonts w:ascii="Times New Roman" w:hAnsi="Times New Roman" w:cs="Times New Roman"/>
        </w:rPr>
        <w:t>-&gt;next</w:t>
      </w:r>
    </w:p>
    <w:p w14:paraId="65B390CD" w14:textId="77FCE545" w:rsidR="00A673A8" w:rsidRDefault="00A673A8" w:rsidP="00A673A8">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13BED715" w14:textId="3BC03235" w:rsidR="00A673A8" w:rsidRDefault="00A673A8" w:rsidP="00532E25">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ENDWHILE</w:t>
      </w:r>
    </w:p>
    <w:p w14:paraId="42877E57" w14:textId="57F2C76E" w:rsidR="00A673A8" w:rsidRDefault="00A673A8" w:rsidP="00A673A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emptyBid</w:t>
      </w:r>
      <w:proofErr w:type="spellEnd"/>
      <w:r>
        <w:rPr>
          <w:rFonts w:ascii="Times New Roman" w:hAnsi="Times New Roman" w:cs="Times New Roman"/>
        </w:rPr>
        <w:t xml:space="preserve"> AND SET TO new bid OBJECT </w:t>
      </w:r>
      <w:r w:rsidRPr="00A673A8">
        <w:rPr>
          <w:rFonts w:ascii="Times New Roman" w:hAnsi="Times New Roman" w:cs="Times New Roman"/>
          <w:sz w:val="20"/>
          <w:szCs w:val="20"/>
        </w:rPr>
        <w:t>// creates an empty bid object</w:t>
      </w:r>
    </w:p>
    <w:p w14:paraId="5C2827BA" w14:textId="28A30905" w:rsidR="00A673A8" w:rsidRDefault="002050EC" w:rsidP="00A673A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RETURN </w:t>
      </w:r>
      <w:proofErr w:type="spellStart"/>
      <w:r w:rsidR="00A673A8">
        <w:rPr>
          <w:rFonts w:ascii="Times New Roman" w:hAnsi="Times New Roman" w:cs="Times New Roman"/>
        </w:rPr>
        <w:t>emptyBid</w:t>
      </w:r>
      <w:proofErr w:type="spellEnd"/>
    </w:p>
    <w:p w14:paraId="7F05A5CE" w14:textId="3CD7C844" w:rsidR="00932BD8" w:rsidRDefault="00932BD8" w:rsidP="00932BD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END</w:t>
      </w:r>
    </w:p>
    <w:p w14:paraId="07FCE212" w14:textId="5D26EFF5" w:rsidR="00532E25" w:rsidRDefault="00532E25" w:rsidP="00932BD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METHOD</w:t>
      </w:r>
    </w:p>
    <w:p w14:paraId="1713DAF2" w14:textId="7A5FAA62" w:rsidR="00A673A8" w:rsidRDefault="00A673A8" w:rsidP="00932BD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PUBLIC METHOD Size ()</w:t>
      </w:r>
    </w:p>
    <w:p w14:paraId="4F11CA73" w14:textId="2D67F79B" w:rsidR="00932BD8" w:rsidRDefault="00932BD8" w:rsidP="00A673A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START</w:t>
      </w:r>
    </w:p>
    <w:p w14:paraId="1C11FABD" w14:textId="1A8A84B5" w:rsidR="00A673A8" w:rsidRDefault="002050EC" w:rsidP="00A673A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RETURN</w:t>
      </w:r>
      <w:r w:rsidR="00A673A8">
        <w:rPr>
          <w:rFonts w:ascii="Times New Roman" w:hAnsi="Times New Roman" w:cs="Times New Roman"/>
        </w:rPr>
        <w:t xml:space="preserve"> size</w:t>
      </w:r>
    </w:p>
    <w:p w14:paraId="52FF0076" w14:textId="33E95C66" w:rsidR="00932BD8" w:rsidRDefault="00932BD8" w:rsidP="00A673A8">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w:t>
      </w:r>
    </w:p>
    <w:p w14:paraId="0C5C9CE0" w14:textId="67F695FB" w:rsidR="00932BD8" w:rsidRPr="00932BD8" w:rsidRDefault="00A673A8" w:rsidP="00932BD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 METHOD</w:t>
      </w:r>
    </w:p>
    <w:p w14:paraId="3FA6C3F9" w14:textId="6052F807" w:rsidR="00A673A8" w:rsidRDefault="00A673A8" w:rsidP="00A673A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displayBid</w:t>
      </w:r>
      <w:proofErr w:type="spellEnd"/>
      <w:r>
        <w:rPr>
          <w:rFonts w:ascii="Times New Roman" w:hAnsi="Times New Roman" w:cs="Times New Roman"/>
        </w:rPr>
        <w:t xml:space="preserve"> (bid)</w:t>
      </w:r>
    </w:p>
    <w:p w14:paraId="50B46047" w14:textId="23736F95" w:rsidR="00932BD8" w:rsidRDefault="00932BD8" w:rsidP="002050EC">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6BD8ECA1" w14:textId="20A40DDB" w:rsidR="00A673A8" w:rsidRDefault="00A673A8" w:rsidP="002050EC">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DISPLAY </w:t>
      </w:r>
      <w:proofErr w:type="spellStart"/>
      <w:r w:rsidR="002050EC">
        <w:rPr>
          <w:rFonts w:ascii="Times New Roman" w:hAnsi="Times New Roman" w:cs="Times New Roman"/>
        </w:rPr>
        <w:t>bid</w:t>
      </w:r>
      <w:r>
        <w:rPr>
          <w:rFonts w:ascii="Times New Roman" w:hAnsi="Times New Roman" w:cs="Times New Roman"/>
        </w:rPr>
        <w:t>.bidId</w:t>
      </w:r>
      <w:proofErr w:type="spellEnd"/>
      <w:r>
        <w:rPr>
          <w:rFonts w:ascii="Times New Roman" w:hAnsi="Times New Roman" w:cs="Times New Roman"/>
        </w:rPr>
        <w:t xml:space="preserve"> + “: ” + </w:t>
      </w:r>
      <w:proofErr w:type="spellStart"/>
      <w:r w:rsidR="002050EC">
        <w:rPr>
          <w:rFonts w:ascii="Times New Roman" w:hAnsi="Times New Roman" w:cs="Times New Roman"/>
        </w:rPr>
        <w:t>bid</w:t>
      </w:r>
      <w:r>
        <w:rPr>
          <w:rFonts w:ascii="Times New Roman" w:hAnsi="Times New Roman" w:cs="Times New Roman"/>
        </w:rPr>
        <w:t>.title</w:t>
      </w:r>
      <w:proofErr w:type="spellEnd"/>
      <w:r>
        <w:rPr>
          <w:rFonts w:ascii="Times New Roman" w:hAnsi="Times New Roman" w:cs="Times New Roman"/>
        </w:rPr>
        <w:t xml:space="preserve"> + “ | ” + </w:t>
      </w:r>
      <w:proofErr w:type="spellStart"/>
      <w:r w:rsidR="002050EC">
        <w:rPr>
          <w:rFonts w:ascii="Times New Roman" w:hAnsi="Times New Roman" w:cs="Times New Roman"/>
        </w:rPr>
        <w:t>bid</w:t>
      </w:r>
      <w:r>
        <w:rPr>
          <w:rFonts w:ascii="Times New Roman" w:hAnsi="Times New Roman" w:cs="Times New Roman"/>
        </w:rPr>
        <w:t>.amount</w:t>
      </w:r>
      <w:proofErr w:type="spellEnd"/>
      <w:r>
        <w:rPr>
          <w:rFonts w:ascii="Times New Roman" w:hAnsi="Times New Roman" w:cs="Times New Roman"/>
        </w:rPr>
        <w:t xml:space="preserve"> + “ | “ + </w:t>
      </w:r>
      <w:proofErr w:type="spellStart"/>
      <w:r w:rsidR="002050EC">
        <w:rPr>
          <w:rFonts w:ascii="Times New Roman" w:hAnsi="Times New Roman" w:cs="Times New Roman"/>
        </w:rPr>
        <w:t>bid</w:t>
      </w:r>
      <w:r>
        <w:rPr>
          <w:rFonts w:ascii="Times New Roman" w:hAnsi="Times New Roman" w:cs="Times New Roman"/>
        </w:rPr>
        <w:t>.fund</w:t>
      </w:r>
      <w:proofErr w:type="spellEnd"/>
    </w:p>
    <w:p w14:paraId="30F5C9FF" w14:textId="2AA400B2" w:rsidR="00A673A8" w:rsidRDefault="002050EC" w:rsidP="00A673A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w:t>
      </w:r>
    </w:p>
    <w:p w14:paraId="6D374E54" w14:textId="4FF90E3D" w:rsidR="00932BD8" w:rsidRDefault="00932BD8" w:rsidP="00A673A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253C3FF1" w14:textId="58A6F3BA" w:rsidR="00A673A8" w:rsidRDefault="00A673A8" w:rsidP="00A673A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 FUNCTION</w:t>
      </w:r>
    </w:p>
    <w:p w14:paraId="2D757E77" w14:textId="593FDF85" w:rsidR="002050EC" w:rsidRDefault="002050EC" w:rsidP="00A673A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getBid</w:t>
      </w:r>
      <w:proofErr w:type="spellEnd"/>
      <w:r>
        <w:rPr>
          <w:rFonts w:ascii="Times New Roman" w:hAnsi="Times New Roman" w:cs="Times New Roman"/>
        </w:rPr>
        <w:t xml:space="preserve"> ()</w:t>
      </w:r>
    </w:p>
    <w:p w14:paraId="10EC9C32"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START</w:t>
      </w:r>
    </w:p>
    <w:p w14:paraId="6030E1E9"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INIT bid</w:t>
      </w:r>
    </w:p>
    <w:p w14:paraId="4E5786E1"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DISPLAY “Enter Id: “</w:t>
      </w:r>
    </w:p>
    <w:p w14:paraId="0EDE3A69"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 xml:space="preserve">GET </w:t>
      </w:r>
      <w:proofErr w:type="spellStart"/>
      <w:r w:rsidRPr="00932BD8">
        <w:rPr>
          <w:rFonts w:ascii="Times New Roman" w:hAnsi="Times New Roman" w:cs="Times New Roman"/>
        </w:rPr>
        <w:t>bid.bidId</w:t>
      </w:r>
      <w:proofErr w:type="spellEnd"/>
    </w:p>
    <w:p w14:paraId="7E738B5C"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DISPLAY “Enter title: “</w:t>
      </w:r>
    </w:p>
    <w:p w14:paraId="31B6319F"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 xml:space="preserve">GET </w:t>
      </w:r>
      <w:proofErr w:type="spellStart"/>
      <w:r w:rsidRPr="00932BD8">
        <w:rPr>
          <w:rFonts w:ascii="Times New Roman" w:hAnsi="Times New Roman" w:cs="Times New Roman"/>
        </w:rPr>
        <w:t>bid.title</w:t>
      </w:r>
      <w:proofErr w:type="spellEnd"/>
    </w:p>
    <w:p w14:paraId="359A7B80"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DISPLAY “Enter fund: “</w:t>
      </w:r>
    </w:p>
    <w:p w14:paraId="0280B612"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 xml:space="preserve">GET </w:t>
      </w:r>
      <w:proofErr w:type="spellStart"/>
      <w:r w:rsidRPr="00932BD8">
        <w:rPr>
          <w:rFonts w:ascii="Times New Roman" w:hAnsi="Times New Roman" w:cs="Times New Roman"/>
        </w:rPr>
        <w:t>bid.fund</w:t>
      </w:r>
      <w:proofErr w:type="spellEnd"/>
    </w:p>
    <w:p w14:paraId="1ED5787A"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DISPLAY “Enter amount: “</w:t>
      </w:r>
    </w:p>
    <w:p w14:paraId="7E7BB30A"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lastRenderedPageBreak/>
        <w:t xml:space="preserve">SET </w:t>
      </w:r>
      <w:proofErr w:type="spellStart"/>
      <w:r w:rsidRPr="00932BD8">
        <w:rPr>
          <w:rFonts w:ascii="Times New Roman" w:hAnsi="Times New Roman" w:cs="Times New Roman"/>
        </w:rPr>
        <w:t>bid.amount</w:t>
      </w:r>
      <w:proofErr w:type="spellEnd"/>
    </w:p>
    <w:p w14:paraId="6A908BDA" w14:textId="77777777" w:rsidR="00932BD8"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RETURN bid</w:t>
      </w:r>
    </w:p>
    <w:p w14:paraId="54F5C1D8" w14:textId="6C16BA2B" w:rsidR="002050EC" w:rsidRPr="00932BD8" w:rsidRDefault="00932BD8" w:rsidP="00932BD8">
      <w:pPr>
        <w:pStyle w:val="ListParagraph"/>
        <w:numPr>
          <w:ilvl w:val="1"/>
          <w:numId w:val="1"/>
        </w:numPr>
        <w:spacing w:after="0" w:line="480" w:lineRule="auto"/>
        <w:rPr>
          <w:rFonts w:ascii="Times New Roman" w:hAnsi="Times New Roman" w:cs="Times New Roman"/>
        </w:rPr>
      </w:pPr>
      <w:r w:rsidRPr="00932BD8">
        <w:rPr>
          <w:rFonts w:ascii="Times New Roman" w:hAnsi="Times New Roman" w:cs="Times New Roman"/>
        </w:rPr>
        <w:t>END</w:t>
      </w:r>
    </w:p>
    <w:p w14:paraId="7331C423" w14:textId="3DECE432" w:rsidR="002050EC" w:rsidRDefault="002050EC" w:rsidP="00A673A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 FUNCTION</w:t>
      </w:r>
    </w:p>
    <w:p w14:paraId="4B21EC11" w14:textId="5EF25E7A" w:rsidR="00932BD8" w:rsidRDefault="00932BD8" w:rsidP="00932BD8">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loadBids</w:t>
      </w:r>
      <w:proofErr w:type="spellEnd"/>
      <w:r>
        <w:rPr>
          <w:rFonts w:ascii="Times New Roman" w:hAnsi="Times New Roman" w:cs="Times New Roman"/>
        </w:rPr>
        <w:t xml:space="preserve"> (</w:t>
      </w:r>
      <w:proofErr w:type="spellStart"/>
      <w:r>
        <w:rPr>
          <w:rFonts w:ascii="Times New Roman" w:hAnsi="Times New Roman" w:cs="Times New Roman"/>
        </w:rPr>
        <w:t>csvPath</w:t>
      </w:r>
      <w:proofErr w:type="spellEnd"/>
      <w:r>
        <w:rPr>
          <w:rFonts w:ascii="Times New Roman" w:hAnsi="Times New Roman" w:cs="Times New Roman"/>
        </w:rPr>
        <w:t>, LinkedList)</w:t>
      </w:r>
    </w:p>
    <w:p w14:paraId="6F6A35CB"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START</w:t>
      </w:r>
    </w:p>
    <w:p w14:paraId="589EA2FB"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DISPLAY “Loading CSV file “</w:t>
      </w:r>
    </w:p>
    <w:p w14:paraId="0DD77AF4"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INIT file</w:t>
      </w:r>
    </w:p>
    <w:p w14:paraId="1E949D29" w14:textId="77777777" w:rsidR="00932BD8" w:rsidRPr="00E51A78" w:rsidRDefault="00932BD8" w:rsidP="00932BD8">
      <w:pPr>
        <w:pStyle w:val="ListParagraph"/>
        <w:spacing w:after="0" w:line="480" w:lineRule="auto"/>
        <w:ind w:left="1440"/>
        <w:rPr>
          <w:rFonts w:ascii="Times New Roman" w:hAnsi="Times New Roman" w:cs="Times New Roman"/>
          <w:sz w:val="22"/>
          <w:szCs w:val="22"/>
        </w:rPr>
      </w:pPr>
      <w:r w:rsidRPr="00E51A78">
        <w:rPr>
          <w:rFonts w:ascii="Times New Roman" w:hAnsi="Times New Roman" w:cs="Times New Roman"/>
          <w:sz w:val="22"/>
          <w:szCs w:val="22"/>
        </w:rPr>
        <w:t>// read file associated with file path</w:t>
      </w:r>
    </w:p>
    <w:p w14:paraId="465E026A"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 xml:space="preserve">READ from file at </w:t>
      </w:r>
      <w:proofErr w:type="spellStart"/>
      <w:r>
        <w:rPr>
          <w:rFonts w:ascii="Times New Roman" w:hAnsi="Times New Roman" w:cs="Times New Roman"/>
        </w:rPr>
        <w:t>csvPath</w:t>
      </w:r>
      <w:proofErr w:type="spellEnd"/>
      <w:r>
        <w:rPr>
          <w:rFonts w:ascii="Times New Roman" w:hAnsi="Times New Roman" w:cs="Times New Roman"/>
        </w:rPr>
        <w:t xml:space="preserve"> and SET file to result</w:t>
      </w:r>
    </w:p>
    <w:p w14:paraId="1F8F7227"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TRY</w:t>
      </w:r>
    </w:p>
    <w:p w14:paraId="5D1B0D3F" w14:textId="77777777" w:rsidR="00932BD8" w:rsidRDefault="00932BD8" w:rsidP="00932BD8">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FOR index from 0 to number of rows in file</w:t>
      </w:r>
    </w:p>
    <w:p w14:paraId="71D803DF" w14:textId="77777777" w:rsidR="00932BD8" w:rsidRDefault="00932BD8" w:rsidP="00932BD8">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INIT bid</w:t>
      </w:r>
    </w:p>
    <w:p w14:paraId="071987FD" w14:textId="77777777" w:rsidR="00932BD8" w:rsidRDefault="00932BD8" w:rsidP="00932BD8">
      <w:pPr>
        <w:pStyle w:val="ListParagraph"/>
        <w:spacing w:after="0" w:line="480" w:lineRule="auto"/>
        <w:ind w:left="2880"/>
        <w:rPr>
          <w:rFonts w:ascii="Times New Roman" w:hAnsi="Times New Roman" w:cs="Times New Roman"/>
        </w:rPr>
      </w:pPr>
      <w:r>
        <w:rPr>
          <w:rFonts w:ascii="Times New Roman" w:hAnsi="Times New Roman" w:cs="Times New Roman"/>
        </w:rPr>
        <w:t>// Set all associated properties via their respective row and column location in the CSV file</w:t>
      </w:r>
    </w:p>
    <w:p w14:paraId="79829FB1" w14:textId="77777777" w:rsidR="00932BD8" w:rsidRDefault="00932BD8" w:rsidP="00932BD8">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SET bid.id = file[index][1]</w:t>
      </w:r>
    </w:p>
    <w:p w14:paraId="23353EA4" w14:textId="77777777" w:rsidR="00932BD8" w:rsidRDefault="00932BD8" w:rsidP="00932BD8">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bid.title</w:t>
      </w:r>
      <w:proofErr w:type="spellEnd"/>
      <w:r>
        <w:rPr>
          <w:rFonts w:ascii="Times New Roman" w:hAnsi="Times New Roman" w:cs="Times New Roman"/>
        </w:rPr>
        <w:t xml:space="preserve"> = file[index][0]</w:t>
      </w:r>
    </w:p>
    <w:p w14:paraId="4CB0DE70" w14:textId="77777777" w:rsidR="00932BD8" w:rsidRDefault="00932BD8" w:rsidP="00932BD8">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bid.fund</w:t>
      </w:r>
      <w:proofErr w:type="spellEnd"/>
      <w:r>
        <w:rPr>
          <w:rFonts w:ascii="Times New Roman" w:hAnsi="Times New Roman" w:cs="Times New Roman"/>
        </w:rPr>
        <w:t xml:space="preserve"> = file[index][8]</w:t>
      </w:r>
    </w:p>
    <w:p w14:paraId="385245C1" w14:textId="77777777" w:rsidR="00932BD8" w:rsidRDefault="00932BD8" w:rsidP="00932BD8">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bid.amount</w:t>
      </w:r>
      <w:proofErr w:type="spellEnd"/>
      <w:r>
        <w:rPr>
          <w:rFonts w:ascii="Times New Roman" w:hAnsi="Times New Roman" w:cs="Times New Roman"/>
        </w:rPr>
        <w:t xml:space="preserve"> = file[index][4] </w:t>
      </w:r>
    </w:p>
    <w:p w14:paraId="474AD980" w14:textId="3692C45B" w:rsidR="00932BD8" w:rsidRDefault="00932BD8" w:rsidP="00932BD8">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APPEND bid to LinkedList</w:t>
      </w:r>
    </w:p>
    <w:p w14:paraId="1D86DBEB" w14:textId="77777777" w:rsidR="00932BD8" w:rsidRDefault="00932BD8" w:rsidP="00932BD8">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ENDFOR</w:t>
      </w:r>
    </w:p>
    <w:p w14:paraId="59AF86BC"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CATCH (Error)</w:t>
      </w:r>
    </w:p>
    <w:p w14:paraId="3DD0B543" w14:textId="77777777" w:rsidR="00932BD8" w:rsidRDefault="00932BD8" w:rsidP="00932BD8">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DISPLAY Error message</w:t>
      </w:r>
    </w:p>
    <w:p w14:paraId="0AC69273"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lastRenderedPageBreak/>
        <w:t>ENDTRY</w:t>
      </w:r>
    </w:p>
    <w:p w14:paraId="664DCB53"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w:t>
      </w:r>
    </w:p>
    <w:p w14:paraId="6CA493F4" w14:textId="4E932781" w:rsidR="00932BD8" w:rsidRDefault="00932BD8" w:rsidP="00932BD8">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strToDouble</w:t>
      </w:r>
      <w:proofErr w:type="spellEnd"/>
      <w:r>
        <w:rPr>
          <w:rFonts w:ascii="Times New Roman" w:hAnsi="Times New Roman" w:cs="Times New Roman"/>
        </w:rPr>
        <w:t xml:space="preserve"> (str, </w:t>
      </w:r>
      <w:proofErr w:type="spellStart"/>
      <w:r>
        <w:rPr>
          <w:rFonts w:ascii="Times New Roman" w:hAnsi="Times New Roman" w:cs="Times New Roman"/>
        </w:rPr>
        <w:t>ch</w:t>
      </w:r>
      <w:proofErr w:type="spellEnd"/>
      <w:r>
        <w:rPr>
          <w:rFonts w:ascii="Times New Roman" w:hAnsi="Times New Roman" w:cs="Times New Roman"/>
        </w:rPr>
        <w:t>)</w:t>
      </w:r>
    </w:p>
    <w:p w14:paraId="00CCF6F3" w14:textId="77777777" w:rsidR="00932BD8" w:rsidRPr="00852A0D"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START</w:t>
      </w:r>
    </w:p>
    <w:p w14:paraId="522A6CC4" w14:textId="77777777" w:rsidR="00932BD8" w:rsidRPr="008A355E"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 xml:space="preserve">ITERATE through string and ERASE all instances of </w:t>
      </w:r>
      <w:proofErr w:type="spellStart"/>
      <w:r>
        <w:rPr>
          <w:rFonts w:ascii="Times New Roman" w:hAnsi="Times New Roman" w:cs="Times New Roman"/>
        </w:rPr>
        <w:t>ch</w:t>
      </w:r>
      <w:proofErr w:type="spellEnd"/>
      <w:r>
        <w:rPr>
          <w:rFonts w:ascii="Times New Roman" w:hAnsi="Times New Roman" w:cs="Times New Roman"/>
        </w:rPr>
        <w:t xml:space="preserve"> character variable and SET str to result</w:t>
      </w:r>
    </w:p>
    <w:p w14:paraId="409B86A7"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RETURN str</w:t>
      </w:r>
    </w:p>
    <w:p w14:paraId="298985BE" w14:textId="77777777" w:rsidR="00932BD8" w:rsidRDefault="00932BD8" w:rsidP="00932BD8">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END</w:t>
      </w:r>
    </w:p>
    <w:p w14:paraId="7FA1CCD4" w14:textId="184AC4EE" w:rsidR="00932BD8" w:rsidRDefault="00932BD8" w:rsidP="00932BD8">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END FUNCTION</w:t>
      </w:r>
    </w:p>
    <w:p w14:paraId="3B1BF637" w14:textId="046E8D77" w:rsidR="00932BD8" w:rsidRDefault="00932BD8" w:rsidP="00A673A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FUNCTION main (</w:t>
      </w:r>
      <w:proofErr w:type="spellStart"/>
      <w:r>
        <w:rPr>
          <w:rFonts w:ascii="Times New Roman" w:hAnsi="Times New Roman" w:cs="Times New Roman"/>
        </w:rPr>
        <w:t>argc</w:t>
      </w:r>
      <w:proofErr w:type="spellEnd"/>
      <w:r>
        <w:rPr>
          <w:rFonts w:ascii="Times New Roman" w:hAnsi="Times New Roman" w:cs="Times New Roman"/>
        </w:rPr>
        <w:t xml:space="preserve">, </w:t>
      </w:r>
      <w:proofErr w:type="spellStart"/>
      <w:r>
        <w:rPr>
          <w:rFonts w:ascii="Times New Roman" w:hAnsi="Times New Roman" w:cs="Times New Roman"/>
        </w:rPr>
        <w:t>argv</w:t>
      </w:r>
      <w:proofErr w:type="spellEnd"/>
      <w:r>
        <w:rPr>
          <w:rFonts w:ascii="Times New Roman" w:hAnsi="Times New Roman" w:cs="Times New Roman"/>
        </w:rPr>
        <w:t>)</w:t>
      </w:r>
    </w:p>
    <w:p w14:paraId="2E3D073B" w14:textId="745CD978" w:rsidR="00932BD8" w:rsidRDefault="00932BD8" w:rsidP="00932BD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START</w:t>
      </w:r>
    </w:p>
    <w:p w14:paraId="4FE749B5" w14:textId="483CFC1A" w:rsidR="007D5373" w:rsidRDefault="007D5373" w:rsidP="00932BD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INIT </w:t>
      </w:r>
      <w:proofErr w:type="spellStart"/>
      <w:r>
        <w:rPr>
          <w:rFonts w:ascii="Times New Roman" w:hAnsi="Times New Roman" w:cs="Times New Roman"/>
        </w:rPr>
        <w:t>csvPath</w:t>
      </w:r>
      <w:proofErr w:type="spellEnd"/>
      <w:r>
        <w:rPr>
          <w:rFonts w:ascii="Times New Roman" w:hAnsi="Times New Roman" w:cs="Times New Roman"/>
        </w:rPr>
        <w:t xml:space="preserve"> AND </w:t>
      </w:r>
      <w:proofErr w:type="spellStart"/>
      <w:r>
        <w:rPr>
          <w:rFonts w:ascii="Times New Roman" w:hAnsi="Times New Roman" w:cs="Times New Roman"/>
        </w:rPr>
        <w:t>bidKey</w:t>
      </w:r>
      <w:proofErr w:type="spellEnd"/>
    </w:p>
    <w:p w14:paraId="2DD9C82D" w14:textId="4D401F76" w:rsidR="007D5373" w:rsidRDefault="007D5373" w:rsidP="00932BD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argc</w:t>
      </w:r>
      <w:proofErr w:type="spellEnd"/>
      <w:r>
        <w:rPr>
          <w:rFonts w:ascii="Times New Roman" w:hAnsi="Times New Roman" w:cs="Times New Roman"/>
        </w:rPr>
        <w:t xml:space="preserve"> IS EQUAL TO 2 THEN</w:t>
      </w:r>
    </w:p>
    <w:p w14:paraId="1DECA1F2" w14:textId="44B270AE"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TO </w:t>
      </w:r>
      <w:proofErr w:type="spellStart"/>
      <w:r>
        <w:rPr>
          <w:rFonts w:ascii="Times New Roman" w:hAnsi="Times New Roman" w:cs="Times New Roman"/>
        </w:rPr>
        <w:t>argv</w:t>
      </w:r>
      <w:proofErr w:type="spellEnd"/>
      <w:r>
        <w:rPr>
          <w:rFonts w:ascii="Times New Roman" w:hAnsi="Times New Roman" w:cs="Times New Roman"/>
        </w:rPr>
        <w:t>[1]</w:t>
      </w:r>
    </w:p>
    <w:p w14:paraId="778A5192" w14:textId="7288CD4B"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TO “98109”</w:t>
      </w:r>
    </w:p>
    <w:p w14:paraId="374C5858" w14:textId="601C0854"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argc</w:t>
      </w:r>
      <w:proofErr w:type="spellEnd"/>
      <w:r>
        <w:rPr>
          <w:rFonts w:ascii="Times New Roman" w:hAnsi="Times New Roman" w:cs="Times New Roman"/>
        </w:rPr>
        <w:t xml:space="preserve"> IS EQUAL TO 3 THEN</w:t>
      </w:r>
    </w:p>
    <w:p w14:paraId="04B6EE7B" w14:textId="77777777"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TO </w:t>
      </w:r>
      <w:proofErr w:type="spellStart"/>
      <w:r>
        <w:rPr>
          <w:rFonts w:ascii="Times New Roman" w:hAnsi="Times New Roman" w:cs="Times New Roman"/>
        </w:rPr>
        <w:t>argv</w:t>
      </w:r>
      <w:proofErr w:type="spellEnd"/>
      <w:r>
        <w:rPr>
          <w:rFonts w:ascii="Times New Roman" w:hAnsi="Times New Roman" w:cs="Times New Roman"/>
        </w:rPr>
        <w:t>[1]</w:t>
      </w:r>
    </w:p>
    <w:p w14:paraId="78E79C64" w14:textId="7706E865"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TO </w:t>
      </w:r>
      <w:proofErr w:type="spellStart"/>
      <w:r>
        <w:rPr>
          <w:rFonts w:ascii="Times New Roman" w:hAnsi="Times New Roman" w:cs="Times New Roman"/>
        </w:rPr>
        <w:t>argv</w:t>
      </w:r>
      <w:proofErr w:type="spellEnd"/>
      <w:r>
        <w:rPr>
          <w:rFonts w:ascii="Times New Roman" w:hAnsi="Times New Roman" w:cs="Times New Roman"/>
        </w:rPr>
        <w:t>[2]</w:t>
      </w:r>
    </w:p>
    <w:p w14:paraId="5DF01E0B" w14:textId="13E6DEE4"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ELSE</w:t>
      </w:r>
    </w:p>
    <w:p w14:paraId="12F4126D" w14:textId="7A4F9931" w:rsidR="007D5373" w:rsidRP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csvPath</w:t>
      </w:r>
      <w:proofErr w:type="spellEnd"/>
      <w:r>
        <w:rPr>
          <w:rFonts w:ascii="Times New Roman" w:hAnsi="Times New Roman" w:cs="Times New Roman"/>
        </w:rPr>
        <w:t xml:space="preserve"> TO </w:t>
      </w:r>
      <w:r w:rsidRPr="007D5373">
        <w:rPr>
          <w:rFonts w:ascii="Times New Roman" w:hAnsi="Times New Roman" w:cs="Times New Roman"/>
        </w:rPr>
        <w:t>"eBid_Monthly_Sales.csv"</w:t>
      </w:r>
    </w:p>
    <w:p w14:paraId="25E6E2DF" w14:textId="411A9FBF"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bidKey</w:t>
      </w:r>
      <w:proofErr w:type="spellEnd"/>
      <w:r>
        <w:rPr>
          <w:rFonts w:ascii="Times New Roman" w:hAnsi="Times New Roman" w:cs="Times New Roman"/>
        </w:rPr>
        <w:t xml:space="preserve"> TO “98109”</w:t>
      </w:r>
    </w:p>
    <w:p w14:paraId="0601DEC8" w14:textId="0CFB45F9"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ENDIF</w:t>
      </w:r>
    </w:p>
    <w:p w14:paraId="18FEEFDE" w14:textId="3B07BA8D"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ticks</w:t>
      </w:r>
    </w:p>
    <w:p w14:paraId="529F8C6B" w14:textId="69F890A3"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lastRenderedPageBreak/>
        <w:t xml:space="preserve">INIT </w:t>
      </w:r>
      <w:proofErr w:type="spellStart"/>
      <w:r>
        <w:rPr>
          <w:rFonts w:ascii="Times New Roman" w:hAnsi="Times New Roman" w:cs="Times New Roman"/>
        </w:rPr>
        <w:t>bidList</w:t>
      </w:r>
      <w:proofErr w:type="spellEnd"/>
    </w:p>
    <w:p w14:paraId="28FB4A79" w14:textId="5265C351"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bid</w:t>
      </w:r>
    </w:p>
    <w:p w14:paraId="7B3C67DA" w14:textId="6A20A0F1"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INIT choice AND SET TO 0</w:t>
      </w:r>
    </w:p>
    <w:p w14:paraId="0D0D6952" w14:textId="1C2B69E4"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WHILE choice IS NOT EQUAL TO 9</w:t>
      </w:r>
    </w:p>
    <w:p w14:paraId="3B8971DA" w14:textId="77777777"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“MENU:”</w:t>
      </w:r>
    </w:p>
    <w:p w14:paraId="22E186A6" w14:textId="1946FBB6"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1. Enter a Bid”</w:t>
      </w:r>
    </w:p>
    <w:p w14:paraId="40F74899" w14:textId="20CCCAF8"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2. Load Bids”</w:t>
      </w:r>
    </w:p>
    <w:p w14:paraId="69A8FB8F" w14:textId="18910E26"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3. Display All Bids”</w:t>
      </w:r>
    </w:p>
    <w:p w14:paraId="12C77EF5" w14:textId="42831CE9"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4. Find Bid”</w:t>
      </w:r>
    </w:p>
    <w:p w14:paraId="163E2B6C" w14:textId="38460AF5" w:rsidR="007D5373" w:rsidRP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5. Remove Bid”</w:t>
      </w:r>
    </w:p>
    <w:p w14:paraId="0A5E46F6" w14:textId="7A3D2194" w:rsidR="007D5373" w:rsidRPr="00B16A1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9. Exit”</w:t>
      </w:r>
    </w:p>
    <w:p w14:paraId="5DD5098E" w14:textId="77777777"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DISPLAY “ Enter choice: ”</w:t>
      </w:r>
    </w:p>
    <w:p w14:paraId="50DC83A5" w14:textId="77777777"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GET choice</w:t>
      </w:r>
    </w:p>
    <w:p w14:paraId="2E98A08D" w14:textId="24C2FAD0" w:rsidR="007D5373" w:rsidRDefault="007D5373" w:rsidP="007D5373">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IF choice IS EQUAL TO 1 THEN</w:t>
      </w:r>
    </w:p>
    <w:p w14:paraId="16CA47B0" w14:textId="787F7FFD" w:rsidR="007D5373" w:rsidRDefault="0025130F" w:rsidP="007D537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sidR="007D5373">
        <w:rPr>
          <w:rFonts w:ascii="Times New Roman" w:hAnsi="Times New Roman" w:cs="Times New Roman"/>
        </w:rPr>
        <w:t>getBid</w:t>
      </w:r>
      <w:proofErr w:type="spellEnd"/>
      <w:r>
        <w:rPr>
          <w:rFonts w:ascii="Times New Roman" w:hAnsi="Times New Roman" w:cs="Times New Roman"/>
        </w:rPr>
        <w:t xml:space="preserve"> </w:t>
      </w:r>
      <w:r w:rsidR="007D5373">
        <w:rPr>
          <w:rFonts w:ascii="Times New Roman" w:hAnsi="Times New Roman" w:cs="Times New Roman"/>
        </w:rPr>
        <w:t>()</w:t>
      </w:r>
      <w:r>
        <w:rPr>
          <w:rFonts w:ascii="Times New Roman" w:hAnsi="Times New Roman" w:cs="Times New Roman"/>
        </w:rPr>
        <w:t xml:space="preserve"> AND SET bid TO result</w:t>
      </w:r>
    </w:p>
    <w:p w14:paraId="3F7B0FF2" w14:textId="69AB1613" w:rsidR="0025130F" w:rsidRDefault="0025130F" w:rsidP="007D537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APPEND bid TO </w:t>
      </w:r>
      <w:proofErr w:type="spellStart"/>
      <w:r>
        <w:rPr>
          <w:rFonts w:ascii="Times New Roman" w:hAnsi="Times New Roman" w:cs="Times New Roman"/>
        </w:rPr>
        <w:t>bidList</w:t>
      </w:r>
      <w:proofErr w:type="spellEnd"/>
    </w:p>
    <w:p w14:paraId="792DE8E7" w14:textId="63F3AE36" w:rsidR="0025130F" w:rsidRDefault="0025130F" w:rsidP="007D5373">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displayBid</w:t>
      </w:r>
      <w:proofErr w:type="spellEnd"/>
      <w:r>
        <w:rPr>
          <w:rFonts w:ascii="Times New Roman" w:hAnsi="Times New Roman" w:cs="Times New Roman"/>
        </w:rPr>
        <w:t>(bid)</w:t>
      </w:r>
    </w:p>
    <w:p w14:paraId="2A4C3541" w14:textId="243A78F5" w:rsidR="0025130F" w:rsidRP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44770094" w14:textId="4767C5D8" w:rsidR="0025130F" w:rsidRDefault="0025130F" w:rsidP="0025130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ELSEIF choice IS EQUAL TO 2 THEN</w:t>
      </w:r>
    </w:p>
    <w:p w14:paraId="5A41DC0A" w14:textId="32C6C482"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clock AND SET ticks TO result</w:t>
      </w:r>
    </w:p>
    <w:p w14:paraId="16E33462" w14:textId="4E5E046C"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loadBids</w:t>
      </w:r>
      <w:proofErr w:type="spellEnd"/>
      <w:r>
        <w:rPr>
          <w:rFonts w:ascii="Times New Roman" w:hAnsi="Times New Roman" w:cs="Times New Roman"/>
        </w:rPr>
        <w:t xml:space="preserve"> (</w:t>
      </w:r>
      <w:proofErr w:type="spellStart"/>
      <w:r>
        <w:rPr>
          <w:rFonts w:ascii="Times New Roman" w:hAnsi="Times New Roman" w:cs="Times New Roman"/>
        </w:rPr>
        <w:t>csvpath</w:t>
      </w:r>
      <w:proofErr w:type="spellEnd"/>
      <w:r>
        <w:rPr>
          <w:rFonts w:ascii="Times New Roman" w:hAnsi="Times New Roman" w:cs="Times New Roman"/>
        </w:rPr>
        <w:t xml:space="preserve">, </w:t>
      </w:r>
      <w:proofErr w:type="spellStart"/>
      <w:r>
        <w:rPr>
          <w:rFonts w:ascii="Times New Roman" w:hAnsi="Times New Roman" w:cs="Times New Roman"/>
        </w:rPr>
        <w:t>bidList</w:t>
      </w:r>
      <w:proofErr w:type="spellEnd"/>
      <w:r>
        <w:rPr>
          <w:rFonts w:ascii="Times New Roman" w:hAnsi="Times New Roman" w:cs="Times New Roman"/>
        </w:rPr>
        <w:t>)</w:t>
      </w:r>
    </w:p>
    <w:p w14:paraId="7B0FEB12" w14:textId="77777777"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ticks</w:t>
      </w:r>
    </w:p>
    <w:p w14:paraId="2CBA1112" w14:textId="77777777"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 clock ticks”</w:t>
      </w:r>
    </w:p>
    <w:p w14:paraId="792D9902" w14:textId="77777777" w:rsidR="0025130F" w:rsidRPr="00E51A78" w:rsidRDefault="0025130F" w:rsidP="0025130F">
      <w:pPr>
        <w:pStyle w:val="ListParagraph"/>
        <w:spacing w:after="0" w:line="480" w:lineRule="auto"/>
        <w:ind w:left="2880"/>
        <w:rPr>
          <w:rFonts w:ascii="Times New Roman" w:hAnsi="Times New Roman" w:cs="Times New Roman"/>
          <w:sz w:val="28"/>
          <w:szCs w:val="28"/>
        </w:rPr>
      </w:pPr>
      <w:r w:rsidRPr="00E51A78">
        <w:rPr>
          <w:rFonts w:ascii="Times New Roman" w:hAnsi="Times New Roman" w:cs="Times New Roman"/>
          <w:sz w:val="22"/>
          <w:szCs w:val="22"/>
        </w:rPr>
        <w:lastRenderedPageBreak/>
        <w:t xml:space="preserve">// </w:t>
      </w:r>
      <w:r>
        <w:rPr>
          <w:rFonts w:ascii="Times New Roman" w:hAnsi="Times New Roman" w:cs="Times New Roman"/>
          <w:sz w:val="22"/>
          <w:szCs w:val="22"/>
        </w:rPr>
        <w:t>convert</w:t>
      </w:r>
      <w:r w:rsidRPr="00E51A78">
        <w:rPr>
          <w:rFonts w:ascii="Times New Roman" w:hAnsi="Times New Roman" w:cs="Times New Roman"/>
          <w:sz w:val="22"/>
          <w:szCs w:val="22"/>
        </w:rPr>
        <w:t xml:space="preserve"> the clock time to seconds</w:t>
      </w:r>
      <w:r>
        <w:rPr>
          <w:rFonts w:ascii="Times New Roman" w:hAnsi="Times New Roman" w:cs="Times New Roman"/>
          <w:sz w:val="22"/>
          <w:szCs w:val="22"/>
        </w:rPr>
        <w:t xml:space="preserve"> using a predefined constant variable</w:t>
      </w:r>
    </w:p>
    <w:p w14:paraId="1F4A17CB" w14:textId="198E4E8F"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1.0 / constant variable CLOCKS_PER_TICK + “ seconds”</w:t>
      </w:r>
    </w:p>
    <w:p w14:paraId="33881EF4" w14:textId="7B87572C" w:rsidR="0025130F" w:rsidRP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5D60983D" w14:textId="5115D3F0" w:rsidR="0025130F" w:rsidRDefault="0025130F" w:rsidP="0025130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3 THEN</w:t>
      </w:r>
    </w:p>
    <w:p w14:paraId="7EE6A11A" w14:textId="60F199E2"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bidList.PrintList</w:t>
      </w:r>
      <w:proofErr w:type="spellEnd"/>
      <w:r>
        <w:rPr>
          <w:rFonts w:ascii="Times New Roman" w:hAnsi="Times New Roman" w:cs="Times New Roman"/>
        </w:rPr>
        <w:t xml:space="preserve"> ()</w:t>
      </w:r>
    </w:p>
    <w:p w14:paraId="414E69B8" w14:textId="06CB00BA" w:rsidR="0025130F" w:rsidRP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0B7B116E" w14:textId="09DF9495" w:rsidR="0025130F" w:rsidRDefault="0025130F" w:rsidP="0025130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4 THEN</w:t>
      </w:r>
    </w:p>
    <w:p w14:paraId="01664DD8" w14:textId="77777777"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CALL clock AND SET ticks TO result</w:t>
      </w:r>
    </w:p>
    <w:p w14:paraId="4CC51249" w14:textId="02904DFC"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bidList.Search</w:t>
      </w:r>
      <w:proofErr w:type="spellEnd"/>
      <w:r>
        <w:rPr>
          <w:rFonts w:ascii="Times New Roman" w:hAnsi="Times New Roman" w:cs="Times New Roman"/>
        </w:rPr>
        <w:t xml:space="preserve"> (</w:t>
      </w:r>
      <w:proofErr w:type="spellStart"/>
      <w:r>
        <w:rPr>
          <w:rFonts w:ascii="Times New Roman" w:hAnsi="Times New Roman" w:cs="Times New Roman"/>
        </w:rPr>
        <w:t>bidKey</w:t>
      </w:r>
      <w:proofErr w:type="spellEnd"/>
      <w:r>
        <w:rPr>
          <w:rFonts w:ascii="Times New Roman" w:hAnsi="Times New Roman" w:cs="Times New Roman"/>
        </w:rPr>
        <w:t>) AND SET bid TO result</w:t>
      </w:r>
    </w:p>
    <w:p w14:paraId="3F5B6AEA" w14:textId="798BAD23"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ticks = clock() – ticks</w:t>
      </w:r>
    </w:p>
    <w:p w14:paraId="76276AE6" w14:textId="6891DD2A"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bid.bidId</w:t>
      </w:r>
      <w:proofErr w:type="spellEnd"/>
      <w:r>
        <w:rPr>
          <w:rFonts w:ascii="Times New Roman" w:hAnsi="Times New Roman" w:cs="Times New Roman"/>
        </w:rPr>
        <w:t xml:space="preserve"> IS NOT EMPTYTHEN</w:t>
      </w:r>
    </w:p>
    <w:p w14:paraId="38C44552" w14:textId="1D6B5935" w:rsidR="0025130F" w:rsidRDefault="0025130F" w:rsidP="0025130F">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displayBid</w:t>
      </w:r>
      <w:proofErr w:type="spellEnd"/>
      <w:r>
        <w:rPr>
          <w:rFonts w:ascii="Times New Roman" w:hAnsi="Times New Roman" w:cs="Times New Roman"/>
        </w:rPr>
        <w:t xml:space="preserve"> (bid)</w:t>
      </w:r>
    </w:p>
    <w:p w14:paraId="45C44CA9" w14:textId="524C94A6"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ELSE</w:t>
      </w:r>
    </w:p>
    <w:p w14:paraId="26B58CDF" w14:textId="2674B923" w:rsidR="0025130F" w:rsidRDefault="0025130F" w:rsidP="0025130F">
      <w:pPr>
        <w:pStyle w:val="ListParagraph"/>
        <w:numPr>
          <w:ilvl w:val="4"/>
          <w:numId w:val="1"/>
        </w:numPr>
        <w:spacing w:after="0" w:line="480" w:lineRule="auto"/>
        <w:rPr>
          <w:rFonts w:ascii="Times New Roman" w:hAnsi="Times New Roman" w:cs="Times New Roman"/>
        </w:rPr>
      </w:pPr>
      <w:r>
        <w:rPr>
          <w:rFonts w:ascii="Times New Roman" w:hAnsi="Times New Roman" w:cs="Times New Roman"/>
        </w:rPr>
        <w:t xml:space="preserve">DISPLAY “Bid id ” + </w:t>
      </w:r>
      <w:proofErr w:type="spellStart"/>
      <w:r>
        <w:rPr>
          <w:rFonts w:ascii="Times New Roman" w:hAnsi="Times New Roman" w:cs="Times New Roman"/>
        </w:rPr>
        <w:t>bidKey</w:t>
      </w:r>
      <w:proofErr w:type="spellEnd"/>
      <w:r>
        <w:rPr>
          <w:rFonts w:ascii="Times New Roman" w:hAnsi="Times New Roman" w:cs="Times New Roman"/>
        </w:rPr>
        <w:t xml:space="preserve"> + “ not found.”</w:t>
      </w:r>
    </w:p>
    <w:p w14:paraId="27351D41" w14:textId="22F8C2F7"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ENDIF</w:t>
      </w:r>
    </w:p>
    <w:p w14:paraId="312163A2" w14:textId="77777777"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 clock ticks”</w:t>
      </w:r>
    </w:p>
    <w:p w14:paraId="68F80269" w14:textId="77777777" w:rsidR="0025130F" w:rsidRPr="00E51A78" w:rsidRDefault="0025130F" w:rsidP="0025130F">
      <w:pPr>
        <w:pStyle w:val="ListParagraph"/>
        <w:spacing w:after="0" w:line="480" w:lineRule="auto"/>
        <w:ind w:left="2880"/>
        <w:rPr>
          <w:rFonts w:ascii="Times New Roman" w:hAnsi="Times New Roman" w:cs="Times New Roman"/>
          <w:sz w:val="28"/>
          <w:szCs w:val="28"/>
        </w:rPr>
      </w:pPr>
      <w:r w:rsidRPr="00E51A78">
        <w:rPr>
          <w:rFonts w:ascii="Times New Roman" w:hAnsi="Times New Roman" w:cs="Times New Roman"/>
          <w:sz w:val="22"/>
          <w:szCs w:val="22"/>
        </w:rPr>
        <w:t xml:space="preserve">// </w:t>
      </w:r>
      <w:r>
        <w:rPr>
          <w:rFonts w:ascii="Times New Roman" w:hAnsi="Times New Roman" w:cs="Times New Roman"/>
          <w:sz w:val="22"/>
          <w:szCs w:val="22"/>
        </w:rPr>
        <w:t>convert</w:t>
      </w:r>
      <w:r w:rsidRPr="00E51A78">
        <w:rPr>
          <w:rFonts w:ascii="Times New Roman" w:hAnsi="Times New Roman" w:cs="Times New Roman"/>
          <w:sz w:val="22"/>
          <w:szCs w:val="22"/>
        </w:rPr>
        <w:t xml:space="preserve"> the clock time to seconds</w:t>
      </w:r>
      <w:r>
        <w:rPr>
          <w:rFonts w:ascii="Times New Roman" w:hAnsi="Times New Roman" w:cs="Times New Roman"/>
          <w:sz w:val="22"/>
          <w:szCs w:val="22"/>
        </w:rPr>
        <w:t xml:space="preserve"> using a predefined constant variable</w:t>
      </w:r>
    </w:p>
    <w:p w14:paraId="0D8157B4" w14:textId="77777777"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“time: ” + ticks * 1.0 / constant variable CLOCKS_PER_TICK + “ seconds”</w:t>
      </w:r>
    </w:p>
    <w:p w14:paraId="1BA5DEEF" w14:textId="3D3CEDCA" w:rsidR="0025130F" w:rsidRP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1E40142A" w14:textId="7D30746C" w:rsidR="0025130F" w:rsidRDefault="0025130F" w:rsidP="0025130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5 THEN</w:t>
      </w:r>
    </w:p>
    <w:p w14:paraId="630B07EB" w14:textId="4F4656B2"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bidList.Remove</w:t>
      </w:r>
      <w:proofErr w:type="spellEnd"/>
      <w:r>
        <w:rPr>
          <w:rFonts w:ascii="Times New Roman" w:hAnsi="Times New Roman" w:cs="Times New Roman"/>
        </w:rPr>
        <w:t xml:space="preserve"> (</w:t>
      </w:r>
      <w:proofErr w:type="spellStart"/>
      <w:r>
        <w:rPr>
          <w:rFonts w:ascii="Times New Roman" w:hAnsi="Times New Roman" w:cs="Times New Roman"/>
        </w:rPr>
        <w:t>bidkey</w:t>
      </w:r>
      <w:proofErr w:type="spellEnd"/>
      <w:r>
        <w:rPr>
          <w:rFonts w:ascii="Times New Roman" w:hAnsi="Times New Roman" w:cs="Times New Roman"/>
        </w:rPr>
        <w:t>)</w:t>
      </w:r>
    </w:p>
    <w:p w14:paraId="744E0752" w14:textId="42D571AE" w:rsidR="0025130F" w:rsidRP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lastRenderedPageBreak/>
        <w:t>BREAK</w:t>
      </w:r>
    </w:p>
    <w:p w14:paraId="2DACA84D" w14:textId="29DF2784" w:rsidR="0025130F" w:rsidRDefault="0025130F" w:rsidP="0025130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 IF choice IS EQUAL TO 9 THEN</w:t>
      </w:r>
    </w:p>
    <w:p w14:paraId="0611E340" w14:textId="53EB6ED9"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2D661078" w14:textId="6081471F" w:rsidR="0025130F" w:rsidRDefault="0025130F" w:rsidP="0025130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ELSE</w:t>
      </w:r>
    </w:p>
    <w:p w14:paraId="3CDD8ED4" w14:textId="47B7EA18"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DISPLAY “Invalid Input”</w:t>
      </w:r>
    </w:p>
    <w:p w14:paraId="10B166C9" w14:textId="1BE0D923"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SET choice TO 0</w:t>
      </w:r>
    </w:p>
    <w:p w14:paraId="66C5A324" w14:textId="12F88F5A" w:rsid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CLEAR user input</w:t>
      </w:r>
    </w:p>
    <w:p w14:paraId="6F131969" w14:textId="61BC9065" w:rsidR="0025130F" w:rsidRPr="0025130F" w:rsidRDefault="0025130F" w:rsidP="0025130F">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BREAK</w:t>
      </w:r>
    </w:p>
    <w:p w14:paraId="0E8ED8FE" w14:textId="57AA1AAD" w:rsidR="0025130F" w:rsidRPr="0025130F" w:rsidRDefault="007D5373" w:rsidP="0025130F">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ENDIF</w:t>
      </w:r>
    </w:p>
    <w:p w14:paraId="739C968B" w14:textId="4873FE85" w:rsidR="007D5373" w:rsidRDefault="007D5373" w:rsidP="007D5373">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ENDWHILE</w:t>
      </w:r>
    </w:p>
    <w:p w14:paraId="3B13206F" w14:textId="1B82EA85" w:rsidR="0025130F" w:rsidRDefault="0025130F" w:rsidP="0025130F">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DISPLAY “Good bye.”</w:t>
      </w:r>
    </w:p>
    <w:p w14:paraId="290C3FA8" w14:textId="4BCBDAC2" w:rsidR="0025130F" w:rsidRPr="0025130F" w:rsidRDefault="0025130F" w:rsidP="0025130F">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RETURN</w:t>
      </w:r>
    </w:p>
    <w:p w14:paraId="5C688F46" w14:textId="28D9CF39" w:rsidR="00932BD8" w:rsidRDefault="00932BD8" w:rsidP="00932BD8">
      <w:pPr>
        <w:pStyle w:val="ListParagraph"/>
        <w:numPr>
          <w:ilvl w:val="1"/>
          <w:numId w:val="1"/>
        </w:numPr>
        <w:spacing w:after="0" w:line="480" w:lineRule="auto"/>
        <w:rPr>
          <w:rFonts w:ascii="Times New Roman" w:hAnsi="Times New Roman" w:cs="Times New Roman"/>
        </w:rPr>
      </w:pPr>
      <w:r>
        <w:rPr>
          <w:rFonts w:ascii="Times New Roman" w:hAnsi="Times New Roman" w:cs="Times New Roman"/>
        </w:rPr>
        <w:t>END</w:t>
      </w:r>
    </w:p>
    <w:p w14:paraId="492430A0" w14:textId="4C694CA6" w:rsidR="00932BD8" w:rsidRPr="00735F95" w:rsidRDefault="00932BD8" w:rsidP="00A673A8">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END FUNCTION</w:t>
      </w:r>
    </w:p>
    <w:sectPr w:rsidR="00932BD8" w:rsidRPr="00735F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9930E" w14:textId="77777777" w:rsidR="00516277" w:rsidRDefault="00516277" w:rsidP="00B23309">
      <w:pPr>
        <w:spacing w:after="0" w:line="240" w:lineRule="auto"/>
      </w:pPr>
      <w:r>
        <w:separator/>
      </w:r>
    </w:p>
  </w:endnote>
  <w:endnote w:type="continuationSeparator" w:id="0">
    <w:p w14:paraId="5592F042" w14:textId="77777777" w:rsidR="00516277" w:rsidRDefault="00516277"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96744" w14:textId="77777777" w:rsidR="00516277" w:rsidRDefault="00516277" w:rsidP="00B23309">
      <w:pPr>
        <w:spacing w:after="0" w:line="240" w:lineRule="auto"/>
      </w:pPr>
      <w:r>
        <w:separator/>
      </w:r>
    </w:p>
  </w:footnote>
  <w:footnote w:type="continuationSeparator" w:id="0">
    <w:p w14:paraId="2A1D4203" w14:textId="77777777" w:rsidR="00516277" w:rsidRDefault="00516277"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7870CD42"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7F4368" w14:textId="77777777" w:rsidR="00B23309" w:rsidRDefault="00B23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2194"/>
    <w:multiLevelType w:val="hybridMultilevel"/>
    <w:tmpl w:val="CA3C1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24B06"/>
    <w:multiLevelType w:val="hybridMultilevel"/>
    <w:tmpl w:val="C92C2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870859">
    <w:abstractNumId w:val="1"/>
  </w:num>
  <w:num w:numId="2" w16cid:durableId="47160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95"/>
    <w:rsid w:val="001D28B7"/>
    <w:rsid w:val="001D5DDC"/>
    <w:rsid w:val="002050EC"/>
    <w:rsid w:val="0025130F"/>
    <w:rsid w:val="002B0595"/>
    <w:rsid w:val="003627A4"/>
    <w:rsid w:val="00415FA4"/>
    <w:rsid w:val="004B2FBE"/>
    <w:rsid w:val="00516277"/>
    <w:rsid w:val="00532E25"/>
    <w:rsid w:val="005E6C37"/>
    <w:rsid w:val="006B0BBC"/>
    <w:rsid w:val="00735F95"/>
    <w:rsid w:val="00757777"/>
    <w:rsid w:val="007D5373"/>
    <w:rsid w:val="008025C4"/>
    <w:rsid w:val="0084120D"/>
    <w:rsid w:val="00932BD8"/>
    <w:rsid w:val="009B6029"/>
    <w:rsid w:val="00A673A8"/>
    <w:rsid w:val="00B23309"/>
    <w:rsid w:val="00B544D6"/>
    <w:rsid w:val="00BB6CB2"/>
    <w:rsid w:val="00C47267"/>
    <w:rsid w:val="00C8443A"/>
    <w:rsid w:val="00C9022E"/>
    <w:rsid w:val="00CF4A85"/>
    <w:rsid w:val="00EC6F7D"/>
    <w:rsid w:val="00F3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CC86"/>
  <w15:chartTrackingRefBased/>
  <w15:docId w15:val="{3F1E0DD5-3131-4E10-A2F1-BC1307BA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85</TotalTime>
  <Pages>14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7</cp:revision>
  <dcterms:created xsi:type="dcterms:W3CDTF">2025-09-16T17:42:00Z</dcterms:created>
  <dcterms:modified xsi:type="dcterms:W3CDTF">2025-09-17T17:05:00Z</dcterms:modified>
</cp:coreProperties>
</file>