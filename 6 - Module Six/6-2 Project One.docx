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EC7BB" w14:textId="77777777" w:rsidR="00B23309" w:rsidRDefault="001D5DDC" w:rsidP="00B23309">
      <w:pPr>
        <w:spacing w:after="0" w:line="480" w:lineRule="auto"/>
        <w:contextualSpacing/>
        <w:rPr>
          <w:rFonts w:ascii="Times New Roman" w:hAnsi="Times New Roman" w:cs="Times New Roman"/>
        </w:rPr>
      </w:pPr>
      <w:r>
        <w:rPr>
          <w:rFonts w:ascii="Times New Roman" w:hAnsi="Times New Roman" w:cs="Times New Roman"/>
        </w:rPr>
        <w:tab/>
      </w:r>
    </w:p>
    <w:p w14:paraId="2CE14F1D" w14:textId="77777777" w:rsidR="00B23309" w:rsidRDefault="00B23309" w:rsidP="00B23309">
      <w:pPr>
        <w:spacing w:after="0" w:line="480" w:lineRule="auto"/>
        <w:contextualSpacing/>
        <w:rPr>
          <w:rFonts w:ascii="Times New Roman" w:hAnsi="Times New Roman" w:cs="Times New Roman"/>
        </w:rPr>
      </w:pPr>
    </w:p>
    <w:p w14:paraId="5AA4E0E1" w14:textId="77777777" w:rsidR="00B23309" w:rsidRDefault="00B23309" w:rsidP="00B23309">
      <w:pPr>
        <w:spacing w:after="0" w:line="480" w:lineRule="auto"/>
        <w:contextualSpacing/>
        <w:rPr>
          <w:rFonts w:ascii="Times New Roman" w:hAnsi="Times New Roman" w:cs="Times New Roman"/>
        </w:rPr>
      </w:pPr>
    </w:p>
    <w:p w14:paraId="0253ED4F" w14:textId="77777777" w:rsidR="00B23309" w:rsidRDefault="00B23309" w:rsidP="00B23309">
      <w:pPr>
        <w:spacing w:after="0" w:line="480" w:lineRule="auto"/>
        <w:contextualSpacing/>
        <w:rPr>
          <w:rFonts w:ascii="Times New Roman" w:hAnsi="Times New Roman" w:cs="Times New Roman"/>
        </w:rPr>
      </w:pPr>
    </w:p>
    <w:p w14:paraId="68C3B3CF" w14:textId="77777777" w:rsidR="00B23309" w:rsidRDefault="00B23309" w:rsidP="00B23309">
      <w:pPr>
        <w:spacing w:after="0" w:line="480" w:lineRule="auto"/>
        <w:contextualSpacing/>
        <w:rPr>
          <w:rFonts w:ascii="Times New Roman" w:hAnsi="Times New Roman" w:cs="Times New Roman"/>
        </w:rPr>
      </w:pPr>
    </w:p>
    <w:p w14:paraId="39AC50E9" w14:textId="6E4D7730" w:rsidR="00482162" w:rsidRPr="00482162" w:rsidRDefault="00482162" w:rsidP="00482162">
      <w:pPr>
        <w:spacing w:after="0" w:line="480" w:lineRule="auto"/>
        <w:contextualSpacing/>
        <w:jc w:val="center"/>
        <w:rPr>
          <w:rFonts w:ascii="Times New Roman" w:hAnsi="Times New Roman" w:cs="Times New Roman"/>
          <w:b/>
          <w:bCs/>
        </w:rPr>
      </w:pPr>
      <w:r w:rsidRPr="00482162">
        <w:rPr>
          <w:rFonts w:ascii="Times New Roman" w:hAnsi="Times New Roman" w:cs="Times New Roman"/>
          <w:b/>
          <w:bCs/>
        </w:rPr>
        <w:t>6-2</w:t>
      </w:r>
      <w:r>
        <w:rPr>
          <w:rFonts w:ascii="Times New Roman" w:hAnsi="Times New Roman" w:cs="Times New Roman"/>
          <w:b/>
          <w:bCs/>
        </w:rPr>
        <w:t>:</w:t>
      </w:r>
      <w:r w:rsidRPr="00482162">
        <w:rPr>
          <w:rFonts w:ascii="Times New Roman" w:hAnsi="Times New Roman" w:cs="Times New Roman"/>
          <w:b/>
          <w:bCs/>
        </w:rPr>
        <w:t xml:space="preserve"> Project One</w:t>
      </w:r>
    </w:p>
    <w:p w14:paraId="478ACEF0" w14:textId="77777777" w:rsidR="00B23309" w:rsidRDefault="00B23309" w:rsidP="00B23309">
      <w:pPr>
        <w:spacing w:after="0" w:line="480" w:lineRule="auto"/>
        <w:contextualSpacing/>
        <w:rPr>
          <w:rFonts w:ascii="Times New Roman" w:hAnsi="Times New Roman" w:cs="Times New Roman"/>
        </w:rPr>
      </w:pPr>
    </w:p>
    <w:p w14:paraId="333198CB" w14:textId="77777777" w:rsidR="00B23309" w:rsidRDefault="00B23309" w:rsidP="00B23309">
      <w:pPr>
        <w:spacing w:after="0" w:line="480" w:lineRule="auto"/>
        <w:contextualSpacing/>
        <w:jc w:val="center"/>
        <w:rPr>
          <w:rFonts w:ascii="Times New Roman" w:hAnsi="Times New Roman" w:cs="Times New Roman"/>
        </w:rPr>
      </w:pPr>
      <w:r>
        <w:rPr>
          <w:rFonts w:ascii="Times New Roman" w:hAnsi="Times New Roman" w:cs="Times New Roman"/>
        </w:rPr>
        <w:t>Cristiano Miranda</w:t>
      </w:r>
    </w:p>
    <w:p w14:paraId="10BF61CA" w14:textId="77777777" w:rsidR="00B23309" w:rsidRDefault="00B23309" w:rsidP="00B23309">
      <w:pPr>
        <w:spacing w:after="0" w:line="480" w:lineRule="auto"/>
        <w:contextualSpacing/>
        <w:jc w:val="center"/>
        <w:rPr>
          <w:rFonts w:ascii="Times New Roman" w:hAnsi="Times New Roman" w:cs="Times New Roman"/>
        </w:rPr>
      </w:pPr>
      <w:r>
        <w:rPr>
          <w:rFonts w:ascii="Times New Roman" w:hAnsi="Times New Roman" w:cs="Times New Roman"/>
        </w:rPr>
        <w:t>Southern New Hampshire University</w:t>
      </w:r>
    </w:p>
    <w:p w14:paraId="19174526" w14:textId="414126EF" w:rsidR="00B23309" w:rsidRDefault="00482162" w:rsidP="00B23309">
      <w:pPr>
        <w:spacing w:after="0" w:line="480" w:lineRule="auto"/>
        <w:contextualSpacing/>
        <w:jc w:val="center"/>
        <w:rPr>
          <w:rFonts w:ascii="Times New Roman" w:hAnsi="Times New Roman" w:cs="Times New Roman"/>
        </w:rPr>
      </w:pPr>
      <w:r>
        <w:rPr>
          <w:rFonts w:ascii="Times New Roman" w:hAnsi="Times New Roman" w:cs="Times New Roman"/>
        </w:rPr>
        <w:t>CS-300</w:t>
      </w:r>
      <w:r w:rsidR="00B23309">
        <w:rPr>
          <w:rFonts w:ascii="Times New Roman" w:hAnsi="Times New Roman" w:cs="Times New Roman"/>
        </w:rPr>
        <w:t xml:space="preserve">: </w:t>
      </w:r>
      <w:r>
        <w:rPr>
          <w:rFonts w:ascii="Times New Roman" w:hAnsi="Times New Roman" w:cs="Times New Roman"/>
        </w:rPr>
        <w:t>Analysis and Design</w:t>
      </w:r>
    </w:p>
    <w:p w14:paraId="2CC47036" w14:textId="0C92747A" w:rsidR="00B23309" w:rsidRDefault="00B23309" w:rsidP="00B23309">
      <w:pPr>
        <w:spacing w:after="0" w:line="480" w:lineRule="auto"/>
        <w:contextualSpacing/>
        <w:jc w:val="center"/>
        <w:rPr>
          <w:rFonts w:ascii="Times New Roman" w:hAnsi="Times New Roman" w:cs="Times New Roman"/>
        </w:rPr>
      </w:pPr>
      <w:r>
        <w:rPr>
          <w:rFonts w:ascii="Times New Roman" w:hAnsi="Times New Roman" w:cs="Times New Roman"/>
        </w:rPr>
        <w:t>Professor</w:t>
      </w:r>
      <w:r w:rsidR="00482162">
        <w:rPr>
          <w:rFonts w:ascii="Times New Roman" w:hAnsi="Times New Roman" w:cs="Times New Roman"/>
        </w:rPr>
        <w:t xml:space="preserve"> Muthukudage</w:t>
      </w:r>
    </w:p>
    <w:p w14:paraId="0711A44F" w14:textId="7C00B667" w:rsidR="00B23309" w:rsidRDefault="00482162" w:rsidP="00B23309">
      <w:pPr>
        <w:spacing w:after="0" w:line="480" w:lineRule="auto"/>
        <w:contextualSpacing/>
        <w:jc w:val="center"/>
        <w:rPr>
          <w:rFonts w:ascii="Times New Roman" w:hAnsi="Times New Roman" w:cs="Times New Roman"/>
        </w:rPr>
      </w:pPr>
      <w:r>
        <w:rPr>
          <w:rFonts w:ascii="Times New Roman" w:hAnsi="Times New Roman" w:cs="Times New Roman"/>
        </w:rPr>
        <w:t>12</w:t>
      </w:r>
      <w:r w:rsidR="00B23309">
        <w:rPr>
          <w:rFonts w:ascii="Times New Roman" w:hAnsi="Times New Roman" w:cs="Times New Roman"/>
        </w:rPr>
        <w:t xml:space="preserve"> </w:t>
      </w:r>
      <w:r>
        <w:rPr>
          <w:rFonts w:ascii="Times New Roman" w:hAnsi="Times New Roman" w:cs="Times New Roman"/>
        </w:rPr>
        <w:t>October</w:t>
      </w:r>
      <w:r w:rsidR="00B23309">
        <w:rPr>
          <w:rFonts w:ascii="Times New Roman" w:hAnsi="Times New Roman" w:cs="Times New Roman"/>
        </w:rPr>
        <w:t xml:space="preserve"> 2025</w:t>
      </w:r>
    </w:p>
    <w:p w14:paraId="4AD91243" w14:textId="77777777" w:rsidR="00B23309" w:rsidRDefault="00B23309" w:rsidP="00B23309">
      <w:pPr>
        <w:rPr>
          <w:rFonts w:ascii="Times New Roman" w:hAnsi="Times New Roman" w:cs="Times New Roman"/>
        </w:rPr>
      </w:pPr>
      <w:r>
        <w:rPr>
          <w:rFonts w:ascii="Times New Roman" w:hAnsi="Times New Roman" w:cs="Times New Roman"/>
        </w:rPr>
        <w:br w:type="page"/>
      </w:r>
    </w:p>
    <w:p w14:paraId="49798210" w14:textId="6556FAF0" w:rsidR="00A36E21" w:rsidRPr="00846C5A" w:rsidRDefault="00482162" w:rsidP="00846C5A">
      <w:pPr>
        <w:spacing w:after="0" w:line="480" w:lineRule="auto"/>
        <w:contextualSpacing/>
        <w:jc w:val="center"/>
        <w:rPr>
          <w:rFonts w:ascii="Times New Roman" w:hAnsi="Times New Roman" w:cs="Times New Roman"/>
          <w:b/>
          <w:bCs/>
        </w:rPr>
      </w:pPr>
      <w:r w:rsidRPr="00482162">
        <w:rPr>
          <w:rFonts w:ascii="Times New Roman" w:hAnsi="Times New Roman" w:cs="Times New Roman"/>
          <w:b/>
          <w:bCs/>
        </w:rPr>
        <w:lastRenderedPageBreak/>
        <w:t>6-2</w:t>
      </w:r>
      <w:r>
        <w:rPr>
          <w:rFonts w:ascii="Times New Roman" w:hAnsi="Times New Roman" w:cs="Times New Roman"/>
          <w:b/>
          <w:bCs/>
        </w:rPr>
        <w:t>:</w:t>
      </w:r>
      <w:r w:rsidRPr="00482162">
        <w:rPr>
          <w:rFonts w:ascii="Times New Roman" w:hAnsi="Times New Roman" w:cs="Times New Roman"/>
          <w:b/>
          <w:bCs/>
        </w:rPr>
        <w:t xml:space="preserve"> Project One</w:t>
      </w:r>
    </w:p>
    <w:p w14:paraId="6D6E3243" w14:textId="56745F51" w:rsidR="004E342B" w:rsidRPr="004E342B" w:rsidRDefault="004E342B" w:rsidP="004E342B">
      <w:pPr>
        <w:spacing w:after="0" w:line="480" w:lineRule="auto"/>
        <w:rPr>
          <w:rFonts w:ascii="Times New Roman" w:hAnsi="Times New Roman" w:cs="Times New Roman"/>
        </w:rPr>
      </w:pPr>
      <w:r>
        <w:rPr>
          <w:rFonts w:ascii="Times New Roman" w:hAnsi="Times New Roman" w:cs="Times New Roman"/>
        </w:rPr>
        <w:t>Global Pseudocode:</w:t>
      </w:r>
    </w:p>
    <w:p w14:paraId="37C30D86" w14:textId="5B8F48E8" w:rsidR="004E342B" w:rsidRPr="00732815" w:rsidRDefault="004E342B" w:rsidP="004E342B">
      <w:pPr>
        <w:pStyle w:val="ListParagraph"/>
        <w:numPr>
          <w:ilvl w:val="0"/>
          <w:numId w:val="2"/>
        </w:numPr>
        <w:spacing w:after="0" w:line="480" w:lineRule="auto"/>
        <w:rPr>
          <w:rFonts w:ascii="Times New Roman" w:hAnsi="Times New Roman" w:cs="Times New Roman"/>
        </w:rPr>
      </w:pPr>
      <w:r>
        <w:rPr>
          <w:rFonts w:ascii="Times New Roman" w:hAnsi="Times New Roman" w:cs="Times New Roman"/>
        </w:rPr>
        <w:t>STRUT</w:t>
      </w:r>
      <w:r w:rsidRPr="00732815">
        <w:rPr>
          <w:rFonts w:ascii="Times New Roman" w:hAnsi="Times New Roman" w:cs="Times New Roman"/>
        </w:rPr>
        <w:t xml:space="preserve"> Course</w:t>
      </w:r>
    </w:p>
    <w:p w14:paraId="50EAAF9C" w14:textId="77777777" w:rsidR="004E342B" w:rsidRPr="00732815" w:rsidRDefault="004E342B" w:rsidP="004E342B">
      <w:pPr>
        <w:pStyle w:val="ListParagraph"/>
        <w:numPr>
          <w:ilvl w:val="1"/>
          <w:numId w:val="2"/>
        </w:numPr>
        <w:spacing w:after="0" w:line="480" w:lineRule="auto"/>
        <w:rPr>
          <w:rFonts w:ascii="Times New Roman" w:hAnsi="Times New Roman" w:cs="Times New Roman"/>
        </w:rPr>
      </w:pPr>
      <w:r w:rsidRPr="00732815">
        <w:rPr>
          <w:rFonts w:ascii="Times New Roman" w:hAnsi="Times New Roman" w:cs="Times New Roman"/>
        </w:rPr>
        <w:t>INIT number</w:t>
      </w:r>
    </w:p>
    <w:p w14:paraId="565FDD05" w14:textId="77777777" w:rsidR="004E342B" w:rsidRPr="00732815" w:rsidRDefault="004E342B" w:rsidP="004E342B">
      <w:pPr>
        <w:pStyle w:val="ListParagraph"/>
        <w:numPr>
          <w:ilvl w:val="1"/>
          <w:numId w:val="2"/>
        </w:numPr>
        <w:spacing w:after="0" w:line="480" w:lineRule="auto"/>
        <w:rPr>
          <w:rFonts w:ascii="Times New Roman" w:hAnsi="Times New Roman" w:cs="Times New Roman"/>
        </w:rPr>
      </w:pPr>
      <w:r w:rsidRPr="00732815">
        <w:rPr>
          <w:rFonts w:ascii="Times New Roman" w:hAnsi="Times New Roman" w:cs="Times New Roman"/>
        </w:rPr>
        <w:t>INIT name</w:t>
      </w:r>
    </w:p>
    <w:p w14:paraId="36AEF17E" w14:textId="77777777" w:rsidR="004E342B" w:rsidRDefault="004E342B" w:rsidP="004E342B">
      <w:pPr>
        <w:pStyle w:val="ListParagraph"/>
        <w:numPr>
          <w:ilvl w:val="1"/>
          <w:numId w:val="2"/>
        </w:numPr>
        <w:spacing w:after="0" w:line="480" w:lineRule="auto"/>
        <w:rPr>
          <w:rFonts w:ascii="Times New Roman" w:hAnsi="Times New Roman" w:cs="Times New Roman"/>
        </w:rPr>
      </w:pPr>
      <w:r w:rsidRPr="00732815">
        <w:rPr>
          <w:rFonts w:ascii="Times New Roman" w:hAnsi="Times New Roman" w:cs="Times New Roman"/>
        </w:rPr>
        <w:t>INIT Vector&lt;Strings&gt; preReqs</w:t>
      </w:r>
    </w:p>
    <w:p w14:paraId="70733F18" w14:textId="77777777" w:rsidR="004E342B" w:rsidRPr="00732815" w:rsidRDefault="004E342B" w:rsidP="004E342B">
      <w:pPr>
        <w:pStyle w:val="ListParagraph"/>
        <w:numPr>
          <w:ilvl w:val="0"/>
          <w:numId w:val="2"/>
        </w:numPr>
        <w:spacing w:after="0" w:line="480" w:lineRule="auto"/>
        <w:rPr>
          <w:rFonts w:ascii="Times New Roman" w:hAnsi="Times New Roman" w:cs="Times New Roman"/>
        </w:rPr>
      </w:pPr>
      <w:r>
        <w:rPr>
          <w:rFonts w:ascii="Times New Roman" w:hAnsi="Times New Roman" w:cs="Times New Roman"/>
        </w:rPr>
        <w:t>ENDSTRUCT</w:t>
      </w:r>
    </w:p>
    <w:p w14:paraId="00417072" w14:textId="3D5828F1" w:rsidR="000F4933" w:rsidRDefault="000F4933" w:rsidP="000F4933">
      <w:pPr>
        <w:pStyle w:val="ListParagraph"/>
        <w:numPr>
          <w:ilvl w:val="0"/>
          <w:numId w:val="2"/>
        </w:numPr>
        <w:spacing w:after="0" w:line="480" w:lineRule="auto"/>
        <w:rPr>
          <w:rFonts w:ascii="Times New Roman" w:hAnsi="Times New Roman" w:cs="Times New Roman"/>
        </w:rPr>
      </w:pPr>
      <w:r>
        <w:rPr>
          <w:rFonts w:ascii="Times New Roman" w:hAnsi="Times New Roman" w:cs="Times New Roman"/>
        </w:rPr>
        <w:t xml:space="preserve">PUBLIC FUNCTION printCourse (course) </w:t>
      </w:r>
    </w:p>
    <w:p w14:paraId="6983797D" w14:textId="77777777" w:rsidR="000F4933" w:rsidRDefault="000F4933" w:rsidP="000F4933">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START</w:t>
      </w:r>
    </w:p>
    <w:p w14:paraId="73D89377" w14:textId="77777777" w:rsidR="000F4933" w:rsidRDefault="000F4933" w:rsidP="000F4933">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DISPLAY “Course: ” + course.number + “ | ” + course.name + “ | ”</w:t>
      </w:r>
    </w:p>
    <w:p w14:paraId="569E2966" w14:textId="77777777" w:rsidR="000F4933" w:rsidRDefault="000F4933" w:rsidP="000F4933">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INIT numPreReqs = GetLength (course.preReqs)</w:t>
      </w:r>
    </w:p>
    <w:p w14:paraId="0CA720EC" w14:textId="77777777" w:rsidR="000F4933" w:rsidRDefault="000F4933" w:rsidP="000F4933">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IF numPreReqs IS NOT EQUAL TO 0 THEN</w:t>
      </w:r>
    </w:p>
    <w:p w14:paraId="02A6C2AC" w14:textId="77777777" w:rsidR="000F4933" w:rsidRDefault="000F4933" w:rsidP="000F4933">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FOR index FROM 0 UNTIL numPreReqs</w:t>
      </w:r>
    </w:p>
    <w:p w14:paraId="5286F828" w14:textId="77777777" w:rsidR="000F4933" w:rsidRDefault="000F4933" w:rsidP="000F4933">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DISPLAY course.preReqs[index] + “, ”</w:t>
      </w:r>
    </w:p>
    <w:p w14:paraId="1EEAEECD" w14:textId="77777777" w:rsidR="000F4933" w:rsidRDefault="000F4933" w:rsidP="000F4933">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ENDFOR</w:t>
      </w:r>
    </w:p>
    <w:p w14:paraId="35D7F7E7" w14:textId="77777777" w:rsidR="000F4933" w:rsidRDefault="000F4933" w:rsidP="000F4933">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ELSE</w:t>
      </w:r>
    </w:p>
    <w:p w14:paraId="394E330F" w14:textId="77777777" w:rsidR="000F4933" w:rsidRDefault="000F4933" w:rsidP="000F4933">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DISPLAY “No prerequisites for this course.”</w:t>
      </w:r>
    </w:p>
    <w:p w14:paraId="08098DA3" w14:textId="77777777" w:rsidR="000F4933" w:rsidRDefault="000F4933" w:rsidP="000F4933">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ENDIF</w:t>
      </w:r>
    </w:p>
    <w:p w14:paraId="718B48C1" w14:textId="77777777" w:rsidR="000F4933" w:rsidRDefault="000F4933" w:rsidP="000F4933">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END</w:t>
      </w:r>
    </w:p>
    <w:p w14:paraId="7BB23FAB" w14:textId="32D5FE13" w:rsidR="000F4933" w:rsidRPr="000F4933" w:rsidRDefault="000F4933" w:rsidP="000F4933">
      <w:pPr>
        <w:pStyle w:val="ListParagraph"/>
        <w:numPr>
          <w:ilvl w:val="0"/>
          <w:numId w:val="2"/>
        </w:numPr>
        <w:spacing w:after="0" w:line="480" w:lineRule="auto"/>
        <w:rPr>
          <w:rFonts w:ascii="Times New Roman" w:hAnsi="Times New Roman" w:cs="Times New Roman"/>
        </w:rPr>
      </w:pPr>
      <w:r>
        <w:rPr>
          <w:rFonts w:ascii="Times New Roman" w:hAnsi="Times New Roman" w:cs="Times New Roman"/>
        </w:rPr>
        <w:t>ENDMETHOD</w:t>
      </w:r>
    </w:p>
    <w:p w14:paraId="4D8955A1" w14:textId="31FAC05B" w:rsidR="001C4D75" w:rsidRDefault="001C4D75" w:rsidP="001C4D75">
      <w:pPr>
        <w:pStyle w:val="ListParagraph"/>
        <w:numPr>
          <w:ilvl w:val="0"/>
          <w:numId w:val="2"/>
        </w:numPr>
        <w:spacing w:after="0" w:line="480" w:lineRule="auto"/>
        <w:rPr>
          <w:rFonts w:ascii="Times New Roman" w:hAnsi="Times New Roman" w:cs="Times New Roman"/>
        </w:rPr>
      </w:pPr>
      <w:r>
        <w:rPr>
          <w:rFonts w:ascii="Times New Roman" w:hAnsi="Times New Roman" w:cs="Times New Roman"/>
        </w:rPr>
        <w:t>FUNCTION loadCourseData</w:t>
      </w:r>
      <w:r w:rsidRPr="00732815">
        <w:rPr>
          <w:rFonts w:ascii="Times New Roman" w:hAnsi="Times New Roman" w:cs="Times New Roman"/>
        </w:rPr>
        <w:t xml:space="preserve"> (String csvFilePath</w:t>
      </w:r>
      <w:r w:rsidR="008D43DF">
        <w:rPr>
          <w:rFonts w:ascii="Times New Roman" w:hAnsi="Times New Roman" w:cs="Times New Roman"/>
        </w:rPr>
        <w:t>, courses</w:t>
      </w:r>
      <w:r w:rsidRPr="00732815">
        <w:rPr>
          <w:rFonts w:ascii="Times New Roman" w:hAnsi="Times New Roman" w:cs="Times New Roman"/>
        </w:rPr>
        <w:t>) {</w:t>
      </w:r>
    </w:p>
    <w:p w14:paraId="28A6E12C" w14:textId="77777777" w:rsidR="001C4D75" w:rsidRDefault="001C4D75" w:rsidP="001C4D75">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START</w:t>
      </w:r>
    </w:p>
    <w:p w14:paraId="51E4094C" w14:textId="77777777" w:rsidR="001C4D75" w:rsidRDefault="001C4D75" w:rsidP="001C4D75">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TRY</w:t>
      </w:r>
    </w:p>
    <w:p w14:paraId="3445940F" w14:textId="77777777" w:rsidR="001C4D75" w:rsidRDefault="001C4D75" w:rsidP="001C4D75">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lastRenderedPageBreak/>
        <w:t>DISPLAY ”Loading File”</w:t>
      </w:r>
    </w:p>
    <w:p w14:paraId="6C4DC90E" w14:textId="77777777" w:rsidR="001C4D75" w:rsidRDefault="001C4D75" w:rsidP="001C4D75">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INIT file</w:t>
      </w:r>
    </w:p>
    <w:p w14:paraId="7F271478" w14:textId="77777777" w:rsidR="001C4D75" w:rsidRPr="004141DD" w:rsidRDefault="001C4D75" w:rsidP="001C4D75">
      <w:pPr>
        <w:pStyle w:val="ListParagraph"/>
        <w:spacing w:after="0" w:line="480" w:lineRule="auto"/>
        <w:ind w:left="2160"/>
        <w:rPr>
          <w:rFonts w:ascii="Times New Roman" w:hAnsi="Times New Roman" w:cs="Times New Roman"/>
        </w:rPr>
      </w:pPr>
      <w:r>
        <w:rPr>
          <w:rFonts w:ascii="Times New Roman" w:hAnsi="Times New Roman" w:cs="Times New Roman"/>
        </w:rPr>
        <w:t>//reads data from the csv file and will throw an error if the file path is incorrect or the file is unable to be opened</w:t>
      </w:r>
    </w:p>
    <w:p w14:paraId="19493F80" w14:textId="77777777" w:rsidR="001C4D75" w:rsidRPr="004141DD" w:rsidRDefault="001C4D75" w:rsidP="001C4D75">
      <w:pPr>
        <w:pStyle w:val="ListParagraph"/>
        <w:numPr>
          <w:ilvl w:val="2"/>
          <w:numId w:val="2"/>
        </w:numPr>
        <w:spacing w:after="0" w:line="480" w:lineRule="auto"/>
        <w:rPr>
          <w:rFonts w:ascii="Times New Roman" w:hAnsi="Times New Roman" w:cs="Times New Roman"/>
        </w:rPr>
      </w:pPr>
      <w:r w:rsidRPr="004141DD">
        <w:rPr>
          <w:rFonts w:ascii="Times New Roman" w:hAnsi="Times New Roman" w:cs="Times New Roman"/>
        </w:rPr>
        <w:t xml:space="preserve">CALL csv::Parser (csvFilePath) AND SET file = result </w:t>
      </w:r>
    </w:p>
    <w:p w14:paraId="2A15C760" w14:textId="77777777" w:rsidR="001C4D75" w:rsidRDefault="001C4D75" w:rsidP="001C4D75">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FOR index from 0 until file.rowCount()</w:t>
      </w:r>
    </w:p>
    <w:p w14:paraId="208E785B" w14:textId="77777777" w:rsidR="001C4D75" w:rsidRDefault="001C4D75" w:rsidP="001C4D75">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INIT rowLength = GetLength(file[index])</w:t>
      </w:r>
    </w:p>
    <w:p w14:paraId="14AC03AB" w14:textId="5D0E7652" w:rsidR="001C4D75" w:rsidRDefault="001C4D75" w:rsidP="001C4D75">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 xml:space="preserve">IF rowLength IS </w:t>
      </w:r>
      <w:r w:rsidR="00846C5A">
        <w:rPr>
          <w:rFonts w:ascii="Times New Roman" w:hAnsi="Times New Roman" w:cs="Times New Roman"/>
        </w:rPr>
        <w:t>GREATER THAN OR EQUAL TO</w:t>
      </w:r>
      <w:r>
        <w:rPr>
          <w:rFonts w:ascii="Times New Roman" w:hAnsi="Times New Roman" w:cs="Times New Roman"/>
        </w:rPr>
        <w:t xml:space="preserve"> 2 THEN</w:t>
      </w:r>
    </w:p>
    <w:p w14:paraId="6878699A" w14:textId="77777777" w:rsidR="001C4D75" w:rsidRDefault="001C4D75" w:rsidP="001C4D75">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INIT course = new Course ()</w:t>
      </w:r>
    </w:p>
    <w:p w14:paraId="6E781973" w14:textId="77777777" w:rsidR="001C4D75" w:rsidRDefault="001C4D75" w:rsidP="001C4D75">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SET course.number = file[index][0]</w:t>
      </w:r>
    </w:p>
    <w:p w14:paraId="10754F2F" w14:textId="77777777" w:rsidR="001C4D75" w:rsidRDefault="001C4D75" w:rsidP="001C4D75">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SET course.name = file[index][1]</w:t>
      </w:r>
    </w:p>
    <w:p w14:paraId="7F6B8208" w14:textId="77777777" w:rsidR="001C4D75" w:rsidRDefault="001C4D75" w:rsidP="001C4D75">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IF rowLength IS GREATER THAN 2 THEN</w:t>
      </w:r>
    </w:p>
    <w:p w14:paraId="5A686371" w14:textId="77777777" w:rsidR="001C4D75" w:rsidRDefault="001C4D75" w:rsidP="001C4D75">
      <w:pPr>
        <w:pStyle w:val="ListParagraph"/>
        <w:numPr>
          <w:ilvl w:val="5"/>
          <w:numId w:val="2"/>
        </w:numPr>
        <w:spacing w:after="0" w:line="480" w:lineRule="auto"/>
        <w:rPr>
          <w:rFonts w:ascii="Times New Roman" w:hAnsi="Times New Roman" w:cs="Times New Roman"/>
        </w:rPr>
      </w:pPr>
      <w:r>
        <w:rPr>
          <w:rFonts w:ascii="Times New Roman" w:hAnsi="Times New Roman" w:cs="Times New Roman"/>
        </w:rPr>
        <w:t>FOR nestedIndex FROM 2 UNTIL rowLength</w:t>
      </w:r>
    </w:p>
    <w:p w14:paraId="71BBCDAD" w14:textId="5F0F3EDB" w:rsidR="001C4D75" w:rsidRDefault="001C4D75" w:rsidP="001C4D75">
      <w:pPr>
        <w:pStyle w:val="ListParagraph"/>
        <w:numPr>
          <w:ilvl w:val="6"/>
          <w:numId w:val="2"/>
        </w:numPr>
        <w:spacing w:after="0" w:line="480" w:lineRule="auto"/>
        <w:rPr>
          <w:rFonts w:ascii="Times New Roman" w:hAnsi="Times New Roman" w:cs="Times New Roman"/>
        </w:rPr>
      </w:pPr>
      <w:r>
        <w:rPr>
          <w:rFonts w:ascii="Times New Roman" w:hAnsi="Times New Roman" w:cs="Times New Roman"/>
        </w:rPr>
        <w:t xml:space="preserve">FOR fileIndex FROM 0 UNTIL </w:t>
      </w:r>
      <w:r w:rsidR="00CC4C96">
        <w:rPr>
          <w:rFonts w:ascii="Times New Roman" w:hAnsi="Times New Roman" w:cs="Times New Roman"/>
        </w:rPr>
        <w:t>file.rowCount()</w:t>
      </w:r>
    </w:p>
    <w:p w14:paraId="4CCE47B4" w14:textId="77777777" w:rsidR="001C4D75" w:rsidRDefault="001C4D75" w:rsidP="001C4D75">
      <w:pPr>
        <w:pStyle w:val="ListParagraph"/>
        <w:spacing w:after="0" w:line="480" w:lineRule="auto"/>
        <w:ind w:left="5760"/>
        <w:rPr>
          <w:rFonts w:ascii="Times New Roman" w:hAnsi="Times New Roman" w:cs="Times New Roman"/>
        </w:rPr>
      </w:pPr>
      <w:r>
        <w:rPr>
          <w:rFonts w:ascii="Times New Roman" w:hAnsi="Times New Roman" w:cs="Times New Roman"/>
        </w:rPr>
        <w:t>// check that the prerequisite is associated with a course number in the file</w:t>
      </w:r>
    </w:p>
    <w:p w14:paraId="20A1A6EC" w14:textId="77777777" w:rsidR="001C4D75" w:rsidRDefault="001C4D75" w:rsidP="001C4D75">
      <w:pPr>
        <w:pStyle w:val="ListParagraph"/>
        <w:numPr>
          <w:ilvl w:val="7"/>
          <w:numId w:val="2"/>
        </w:numPr>
        <w:spacing w:after="0" w:line="480" w:lineRule="auto"/>
        <w:rPr>
          <w:rFonts w:ascii="Times New Roman" w:hAnsi="Times New Roman" w:cs="Times New Roman"/>
        </w:rPr>
      </w:pPr>
      <w:r>
        <w:rPr>
          <w:rFonts w:ascii="Times New Roman" w:hAnsi="Times New Roman" w:cs="Times New Roman"/>
        </w:rPr>
        <w:t>IF file[index][nestedIndex] ID EQUAL TO file[fileIndex][0] THEN</w:t>
      </w:r>
    </w:p>
    <w:p w14:paraId="748D801A" w14:textId="77777777" w:rsidR="001C4D75" w:rsidRDefault="001C4D75" w:rsidP="001C4D75">
      <w:pPr>
        <w:pStyle w:val="ListParagraph"/>
        <w:numPr>
          <w:ilvl w:val="8"/>
          <w:numId w:val="2"/>
        </w:numPr>
        <w:spacing w:after="0" w:line="480" w:lineRule="auto"/>
        <w:rPr>
          <w:rFonts w:ascii="Times New Roman" w:hAnsi="Times New Roman" w:cs="Times New Roman"/>
        </w:rPr>
      </w:pPr>
      <w:r>
        <w:rPr>
          <w:rFonts w:ascii="Times New Roman" w:hAnsi="Times New Roman" w:cs="Times New Roman"/>
        </w:rPr>
        <w:t>CONTINUE</w:t>
      </w:r>
    </w:p>
    <w:p w14:paraId="73785383" w14:textId="77777777" w:rsidR="001C4D75" w:rsidRDefault="001C4D75" w:rsidP="001C4D75">
      <w:pPr>
        <w:pStyle w:val="ListParagraph"/>
        <w:numPr>
          <w:ilvl w:val="7"/>
          <w:numId w:val="2"/>
        </w:numPr>
        <w:spacing w:after="0" w:line="480" w:lineRule="auto"/>
        <w:rPr>
          <w:rFonts w:ascii="Times New Roman" w:hAnsi="Times New Roman" w:cs="Times New Roman"/>
        </w:rPr>
      </w:pPr>
      <w:r>
        <w:rPr>
          <w:rFonts w:ascii="Times New Roman" w:hAnsi="Times New Roman" w:cs="Times New Roman"/>
        </w:rPr>
        <w:t>ELSE</w:t>
      </w:r>
    </w:p>
    <w:p w14:paraId="6A28C259" w14:textId="77777777" w:rsidR="001C4D75" w:rsidRDefault="001C4D75" w:rsidP="001C4D75">
      <w:pPr>
        <w:pStyle w:val="ListParagraph"/>
        <w:numPr>
          <w:ilvl w:val="8"/>
          <w:numId w:val="2"/>
        </w:numPr>
        <w:spacing w:after="0" w:line="480" w:lineRule="auto"/>
        <w:rPr>
          <w:rFonts w:ascii="Times New Roman" w:hAnsi="Times New Roman" w:cs="Times New Roman"/>
        </w:rPr>
      </w:pPr>
      <w:r>
        <w:rPr>
          <w:rFonts w:ascii="Times New Roman" w:hAnsi="Times New Roman" w:cs="Times New Roman"/>
        </w:rPr>
        <w:lastRenderedPageBreak/>
        <w:t>INIT ERROR = “File row ” + index + “ has prerequisites for non-listed classes!”</w:t>
      </w:r>
    </w:p>
    <w:p w14:paraId="38B4B09E" w14:textId="77777777" w:rsidR="001C4D75" w:rsidRPr="008E64D1" w:rsidRDefault="001C4D75" w:rsidP="001C4D75">
      <w:pPr>
        <w:pStyle w:val="ListParagraph"/>
        <w:numPr>
          <w:ilvl w:val="8"/>
          <w:numId w:val="2"/>
        </w:numPr>
        <w:spacing w:after="0" w:line="480" w:lineRule="auto"/>
        <w:rPr>
          <w:rFonts w:ascii="Times New Roman" w:hAnsi="Times New Roman" w:cs="Times New Roman"/>
        </w:rPr>
      </w:pPr>
      <w:r>
        <w:rPr>
          <w:rFonts w:ascii="Times New Roman" w:hAnsi="Times New Roman" w:cs="Times New Roman"/>
        </w:rPr>
        <w:t>THROW ERROR</w:t>
      </w:r>
    </w:p>
    <w:p w14:paraId="06E8608A" w14:textId="77777777" w:rsidR="001C4D75" w:rsidRDefault="001C4D75" w:rsidP="001C4D75">
      <w:pPr>
        <w:pStyle w:val="ListParagraph"/>
        <w:numPr>
          <w:ilvl w:val="7"/>
          <w:numId w:val="2"/>
        </w:numPr>
        <w:spacing w:after="0" w:line="480" w:lineRule="auto"/>
        <w:rPr>
          <w:rFonts w:ascii="Times New Roman" w:hAnsi="Times New Roman" w:cs="Times New Roman"/>
        </w:rPr>
      </w:pPr>
      <w:r>
        <w:rPr>
          <w:rFonts w:ascii="Times New Roman" w:hAnsi="Times New Roman" w:cs="Times New Roman"/>
        </w:rPr>
        <w:t>ENDIF</w:t>
      </w:r>
    </w:p>
    <w:p w14:paraId="1BCC3805" w14:textId="77777777" w:rsidR="001C4D75" w:rsidRDefault="001C4D75" w:rsidP="001C4D75">
      <w:pPr>
        <w:pStyle w:val="ListParagraph"/>
        <w:numPr>
          <w:ilvl w:val="6"/>
          <w:numId w:val="2"/>
        </w:numPr>
        <w:spacing w:after="0" w:line="480" w:lineRule="auto"/>
        <w:rPr>
          <w:rFonts w:ascii="Times New Roman" w:hAnsi="Times New Roman" w:cs="Times New Roman"/>
        </w:rPr>
      </w:pPr>
      <w:r>
        <w:rPr>
          <w:rFonts w:ascii="Times New Roman" w:hAnsi="Times New Roman" w:cs="Times New Roman"/>
        </w:rPr>
        <w:t>ENDFOR</w:t>
      </w:r>
    </w:p>
    <w:p w14:paraId="048DDFE7" w14:textId="77777777" w:rsidR="001C4D75" w:rsidRDefault="001C4D75" w:rsidP="001C4D75">
      <w:pPr>
        <w:pStyle w:val="ListParagraph"/>
        <w:numPr>
          <w:ilvl w:val="6"/>
          <w:numId w:val="2"/>
        </w:numPr>
        <w:spacing w:after="0" w:line="480" w:lineRule="auto"/>
        <w:rPr>
          <w:rFonts w:ascii="Times New Roman" w:hAnsi="Times New Roman" w:cs="Times New Roman"/>
        </w:rPr>
      </w:pPr>
      <w:r>
        <w:rPr>
          <w:rFonts w:ascii="Times New Roman" w:hAnsi="Times New Roman" w:cs="Times New Roman"/>
        </w:rPr>
        <w:t>INSERT file[index][nestedIndex] INTO course.preReqs</w:t>
      </w:r>
    </w:p>
    <w:p w14:paraId="32010B91" w14:textId="07708854" w:rsidR="00846C5A" w:rsidRPr="00846C5A" w:rsidRDefault="001C4D75" w:rsidP="00846C5A">
      <w:pPr>
        <w:pStyle w:val="ListParagraph"/>
        <w:numPr>
          <w:ilvl w:val="5"/>
          <w:numId w:val="2"/>
        </w:numPr>
        <w:spacing w:after="0" w:line="480" w:lineRule="auto"/>
        <w:rPr>
          <w:rFonts w:ascii="Times New Roman" w:hAnsi="Times New Roman" w:cs="Times New Roman"/>
        </w:rPr>
      </w:pPr>
      <w:r>
        <w:rPr>
          <w:rFonts w:ascii="Times New Roman" w:hAnsi="Times New Roman" w:cs="Times New Roman"/>
        </w:rPr>
        <w:t>ENDFOR</w:t>
      </w:r>
    </w:p>
    <w:p w14:paraId="31D849B2" w14:textId="77777777" w:rsidR="001C4D75" w:rsidRDefault="001C4D75" w:rsidP="001C4D75">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ENDIF</w:t>
      </w:r>
    </w:p>
    <w:p w14:paraId="4281B172" w14:textId="09EC5CD2" w:rsidR="001C4D75" w:rsidRPr="001C4D75" w:rsidRDefault="001C4D75" w:rsidP="001C4D75">
      <w:pPr>
        <w:pStyle w:val="ListParagraph"/>
        <w:spacing w:after="0" w:line="480" w:lineRule="auto"/>
        <w:ind w:left="3600"/>
        <w:rPr>
          <w:rFonts w:ascii="Times New Roman" w:hAnsi="Times New Roman" w:cs="Times New Roman"/>
          <w:sz w:val="22"/>
          <w:szCs w:val="22"/>
        </w:rPr>
      </w:pPr>
      <w:r w:rsidRPr="001C4D75">
        <w:rPr>
          <w:rFonts w:ascii="Times New Roman" w:hAnsi="Times New Roman" w:cs="Times New Roman"/>
          <w:sz w:val="20"/>
          <w:szCs w:val="20"/>
        </w:rPr>
        <w:t>// Call associate data structure</w:t>
      </w:r>
      <w:r w:rsidR="00502FF0">
        <w:rPr>
          <w:rFonts w:ascii="Times New Roman" w:hAnsi="Times New Roman" w:cs="Times New Roman"/>
          <w:sz w:val="20"/>
          <w:szCs w:val="20"/>
        </w:rPr>
        <w:t>’s</w:t>
      </w:r>
      <w:r w:rsidR="008D43DF">
        <w:rPr>
          <w:rFonts w:ascii="Times New Roman" w:hAnsi="Times New Roman" w:cs="Times New Roman"/>
          <w:sz w:val="20"/>
          <w:szCs w:val="20"/>
        </w:rPr>
        <w:t xml:space="preserve"> insert</w:t>
      </w:r>
      <w:r w:rsidRPr="001C4D75">
        <w:rPr>
          <w:rFonts w:ascii="Times New Roman" w:hAnsi="Times New Roman" w:cs="Times New Roman"/>
          <w:sz w:val="20"/>
          <w:szCs w:val="20"/>
        </w:rPr>
        <w:t xml:space="preserve"> </w:t>
      </w:r>
      <w:r w:rsidR="008D43DF">
        <w:rPr>
          <w:rFonts w:ascii="Times New Roman" w:hAnsi="Times New Roman" w:cs="Times New Roman"/>
          <w:sz w:val="20"/>
          <w:szCs w:val="20"/>
        </w:rPr>
        <w:t>method</w:t>
      </w:r>
      <w:r w:rsidRPr="001C4D75">
        <w:rPr>
          <w:rFonts w:ascii="Times New Roman" w:hAnsi="Times New Roman" w:cs="Times New Roman"/>
          <w:sz w:val="20"/>
          <w:szCs w:val="20"/>
        </w:rPr>
        <w:t xml:space="preserve"> to insert new course object</w:t>
      </w:r>
    </w:p>
    <w:p w14:paraId="518FF3D3" w14:textId="1E5B7B03" w:rsidR="001C4D75" w:rsidRDefault="00502FF0" w:rsidP="001C4D75">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CALL courses-&gt;Insert (course)</w:t>
      </w:r>
      <w:r w:rsidR="001C4D75">
        <w:rPr>
          <w:rFonts w:ascii="Times New Roman" w:hAnsi="Times New Roman" w:cs="Times New Roman"/>
        </w:rPr>
        <w:t xml:space="preserve"> </w:t>
      </w:r>
    </w:p>
    <w:p w14:paraId="78DE4961" w14:textId="77777777" w:rsidR="00846C5A" w:rsidRDefault="00846C5A" w:rsidP="00846C5A">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ELSE</w:t>
      </w:r>
    </w:p>
    <w:p w14:paraId="02B21663" w14:textId="77777777" w:rsidR="00846C5A" w:rsidRDefault="00846C5A" w:rsidP="00846C5A">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INIT ERROR = “File row ” + index + “ has insufficient parameters!”</w:t>
      </w:r>
    </w:p>
    <w:p w14:paraId="391F17BC" w14:textId="370959C4" w:rsidR="00846C5A" w:rsidRPr="00846C5A" w:rsidRDefault="00846C5A" w:rsidP="00846C5A">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THROW ERROR</w:t>
      </w:r>
    </w:p>
    <w:p w14:paraId="1A89CE68" w14:textId="1A152AFE" w:rsidR="001C4D75" w:rsidRDefault="001C4D75" w:rsidP="001C4D75">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ENDIF</w:t>
      </w:r>
    </w:p>
    <w:p w14:paraId="33C01CB6" w14:textId="77777777" w:rsidR="001C4D75" w:rsidRDefault="001C4D75" w:rsidP="001C4D75">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ENDFOR</w:t>
      </w:r>
    </w:p>
    <w:p w14:paraId="6C1A3D0B" w14:textId="77777777" w:rsidR="001C4D75" w:rsidRDefault="001C4D75" w:rsidP="001C4D75">
      <w:pPr>
        <w:pStyle w:val="ListParagraph"/>
        <w:numPr>
          <w:ilvl w:val="2"/>
          <w:numId w:val="2"/>
        </w:numPr>
        <w:spacing w:after="0" w:line="480" w:lineRule="auto"/>
        <w:rPr>
          <w:rFonts w:ascii="Times New Roman" w:hAnsi="Times New Roman" w:cs="Times New Roman"/>
        </w:rPr>
      </w:pPr>
      <w:r w:rsidRPr="00732815">
        <w:rPr>
          <w:rFonts w:ascii="Times New Roman" w:hAnsi="Times New Roman" w:cs="Times New Roman"/>
        </w:rPr>
        <w:t>CLOSE file</w:t>
      </w:r>
    </w:p>
    <w:p w14:paraId="45A4C169" w14:textId="77777777" w:rsidR="001C4D75" w:rsidRDefault="001C4D75" w:rsidP="001C4D75">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RETURN courses</w:t>
      </w:r>
    </w:p>
    <w:p w14:paraId="5C9CC112" w14:textId="77777777" w:rsidR="001C4D75" w:rsidRPr="00B01FCE" w:rsidRDefault="001C4D75" w:rsidP="001C4D75">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END</w:t>
      </w:r>
    </w:p>
    <w:p w14:paraId="04A7A6E9" w14:textId="77777777" w:rsidR="001C4D75" w:rsidRDefault="001C4D75" w:rsidP="001C4D75">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CATCH (error)</w:t>
      </w:r>
    </w:p>
    <w:p w14:paraId="2EBAE42E" w14:textId="77777777" w:rsidR="001C4D75" w:rsidRPr="00C6061F" w:rsidRDefault="001C4D75" w:rsidP="001C4D75">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DISPLAY “Error loading data from the file!”</w:t>
      </w:r>
    </w:p>
    <w:p w14:paraId="52D080A4" w14:textId="77777777" w:rsidR="001C4D75" w:rsidRDefault="001C4D75" w:rsidP="001C4D75">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lastRenderedPageBreak/>
        <w:t>DISPLAY error message</w:t>
      </w:r>
    </w:p>
    <w:p w14:paraId="23E3FBCE" w14:textId="77777777" w:rsidR="001C4D75" w:rsidRDefault="001C4D75" w:rsidP="001C4D75">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RETURN EMPTY VECTOR</w:t>
      </w:r>
    </w:p>
    <w:p w14:paraId="7C3FDAB6" w14:textId="77777777" w:rsidR="001C4D75" w:rsidRDefault="001C4D75" w:rsidP="001C4D75">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END</w:t>
      </w:r>
    </w:p>
    <w:p w14:paraId="38B65FE5" w14:textId="77777777" w:rsidR="001C4D75" w:rsidRDefault="001C4D75" w:rsidP="001C4D75">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ENDTRY</w:t>
      </w:r>
    </w:p>
    <w:p w14:paraId="75FAAFE5" w14:textId="2082113A" w:rsidR="008F3B1A" w:rsidRPr="008F3B1A" w:rsidRDefault="001C4D75" w:rsidP="008F3B1A">
      <w:pPr>
        <w:pStyle w:val="ListParagraph"/>
        <w:numPr>
          <w:ilvl w:val="0"/>
          <w:numId w:val="2"/>
        </w:numPr>
        <w:spacing w:after="0" w:line="480" w:lineRule="auto"/>
        <w:rPr>
          <w:rFonts w:ascii="Times New Roman" w:hAnsi="Times New Roman" w:cs="Times New Roman"/>
        </w:rPr>
      </w:pPr>
      <w:r>
        <w:rPr>
          <w:rFonts w:ascii="Times New Roman" w:hAnsi="Times New Roman" w:cs="Times New Roman"/>
        </w:rPr>
        <w:t>ENDFUNCTION</w:t>
      </w:r>
    </w:p>
    <w:p w14:paraId="67D0A888" w14:textId="59C11B08" w:rsidR="00997279" w:rsidRDefault="00997279" w:rsidP="00997279">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 xml:space="preserve">FUNCTION </w:t>
      </w:r>
      <w:r w:rsidR="008F3B1A">
        <w:rPr>
          <w:rFonts w:ascii="Times New Roman" w:hAnsi="Times New Roman" w:cs="Times New Roman"/>
        </w:rPr>
        <w:t>main</w:t>
      </w:r>
      <w:r>
        <w:rPr>
          <w:rFonts w:ascii="Times New Roman" w:hAnsi="Times New Roman" w:cs="Times New Roman"/>
        </w:rPr>
        <w:t xml:space="preserve"> (argc, argv)</w:t>
      </w:r>
      <w:r w:rsidR="008F3B1A">
        <w:rPr>
          <w:rFonts w:ascii="Times New Roman" w:hAnsi="Times New Roman" w:cs="Times New Roman"/>
        </w:rPr>
        <w:t xml:space="preserve"> // Will display menu upon launching program</w:t>
      </w:r>
    </w:p>
    <w:p w14:paraId="52443FF7" w14:textId="47F674C0" w:rsidR="00997279" w:rsidRDefault="00997279" w:rsidP="00997279">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START</w:t>
      </w:r>
    </w:p>
    <w:p w14:paraId="1B5B2C90" w14:textId="2BA5C8B6" w:rsidR="008F3B1A" w:rsidRDefault="008F3B1A" w:rsidP="00997279">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csvPath</w:t>
      </w:r>
    </w:p>
    <w:p w14:paraId="4CB59042" w14:textId="7A57BF0F" w:rsidR="008F3B1A" w:rsidRDefault="008F3B1A" w:rsidP="00997279">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courseNumber</w:t>
      </w:r>
    </w:p>
    <w:p w14:paraId="743E379C" w14:textId="709F8CF2" w:rsidR="00997279" w:rsidRPr="008D43DF" w:rsidRDefault="00997279" w:rsidP="00997279">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INIT courses </w:t>
      </w:r>
      <w:r w:rsidRPr="001C4D75">
        <w:rPr>
          <w:rFonts w:ascii="Times New Roman" w:hAnsi="Times New Roman" w:cs="Times New Roman"/>
          <w:sz w:val="22"/>
          <w:szCs w:val="22"/>
        </w:rPr>
        <w:t>// Either a Vector, Hash Table, or Binary Search Tree for its data structure</w:t>
      </w:r>
    </w:p>
    <w:p w14:paraId="67ED7309" w14:textId="67BD9E90" w:rsidR="00997279" w:rsidRDefault="00997279" w:rsidP="00997279">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IF argc IS EQUAL TO 2 THEN</w:t>
      </w:r>
    </w:p>
    <w:p w14:paraId="205A9D9B" w14:textId="0F904C5F" w:rsidR="00997279" w:rsidRDefault="008F3B1A" w:rsidP="00997279">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SET csvPath = element AT argv[1]</w:t>
      </w:r>
    </w:p>
    <w:p w14:paraId="69D16414" w14:textId="48B50C50" w:rsidR="008F3B1A" w:rsidRDefault="008F3B1A" w:rsidP="00997279">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SET courseNumber = “CSCI300”</w:t>
      </w:r>
    </w:p>
    <w:p w14:paraId="4AE1BF04" w14:textId="37A0F566" w:rsidR="008F3B1A" w:rsidRDefault="008F3B1A" w:rsidP="008F3B1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ELSE IF argc IS EQUAL TO 3 THEN</w:t>
      </w:r>
    </w:p>
    <w:p w14:paraId="5169C848" w14:textId="77777777" w:rsidR="008F3B1A" w:rsidRDefault="008F3B1A" w:rsidP="008F3B1A">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SET csvPath = element AT argv[1]</w:t>
      </w:r>
    </w:p>
    <w:p w14:paraId="6235451A" w14:textId="10D7CC26" w:rsidR="008F3B1A" w:rsidRDefault="008F3B1A" w:rsidP="008F3B1A">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SET courseNumber = element AT argv[2]</w:t>
      </w:r>
    </w:p>
    <w:p w14:paraId="5D5CC440" w14:textId="57D984D4" w:rsidR="008F3B1A" w:rsidRDefault="008F3B1A" w:rsidP="008F3B1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ELSE</w:t>
      </w:r>
    </w:p>
    <w:p w14:paraId="2F3B14D4" w14:textId="7F8624B3" w:rsidR="008F3B1A" w:rsidRDefault="008F3B1A" w:rsidP="008F3B1A">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SET csvPath = “</w:t>
      </w:r>
      <w:r w:rsidRPr="008F3B1A">
        <w:rPr>
          <w:rFonts w:ascii="Times New Roman" w:hAnsi="Times New Roman" w:cs="Times New Roman"/>
        </w:rPr>
        <w:t>CS</w:t>
      </w:r>
      <w:r>
        <w:rPr>
          <w:rFonts w:ascii="Times New Roman" w:hAnsi="Times New Roman" w:cs="Times New Roman"/>
        </w:rPr>
        <w:t>_</w:t>
      </w:r>
      <w:r w:rsidRPr="008F3B1A">
        <w:rPr>
          <w:rFonts w:ascii="Times New Roman" w:hAnsi="Times New Roman" w:cs="Times New Roman"/>
        </w:rPr>
        <w:t>300</w:t>
      </w:r>
      <w:r>
        <w:rPr>
          <w:rFonts w:ascii="Times New Roman" w:hAnsi="Times New Roman" w:cs="Times New Roman"/>
        </w:rPr>
        <w:t>_</w:t>
      </w:r>
      <w:r w:rsidRPr="008F3B1A">
        <w:rPr>
          <w:rFonts w:ascii="Times New Roman" w:hAnsi="Times New Roman" w:cs="Times New Roman"/>
        </w:rPr>
        <w:t>Course</w:t>
      </w:r>
      <w:r>
        <w:rPr>
          <w:rFonts w:ascii="Times New Roman" w:hAnsi="Times New Roman" w:cs="Times New Roman"/>
        </w:rPr>
        <w:t>_</w:t>
      </w:r>
      <w:r w:rsidRPr="008F3B1A">
        <w:rPr>
          <w:rFonts w:ascii="Times New Roman" w:hAnsi="Times New Roman" w:cs="Times New Roman"/>
        </w:rPr>
        <w:t>Information</w:t>
      </w:r>
      <w:r>
        <w:rPr>
          <w:rFonts w:ascii="Times New Roman" w:hAnsi="Times New Roman" w:cs="Times New Roman"/>
        </w:rPr>
        <w:t>.csv”</w:t>
      </w:r>
    </w:p>
    <w:p w14:paraId="26E863AA" w14:textId="525B948A" w:rsidR="008F3B1A" w:rsidRPr="008F3B1A" w:rsidRDefault="008F3B1A" w:rsidP="008F3B1A">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SET courseNumber = “CSCI300”</w:t>
      </w:r>
    </w:p>
    <w:p w14:paraId="6BE4AEFC" w14:textId="4CF38B53" w:rsidR="00997279" w:rsidRDefault="00997279" w:rsidP="00997279">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ENDIF</w:t>
      </w:r>
    </w:p>
    <w:p w14:paraId="518FFE11" w14:textId="467A9686" w:rsidR="00997279" w:rsidRDefault="00997279" w:rsidP="00997279">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choice</w:t>
      </w:r>
    </w:p>
    <w:p w14:paraId="483507C5" w14:textId="5A420792" w:rsidR="00997279" w:rsidRDefault="00997279" w:rsidP="00997279">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SET choice = 0</w:t>
      </w:r>
    </w:p>
    <w:p w14:paraId="5C942426" w14:textId="79D94282" w:rsidR="00997279" w:rsidRPr="00997279" w:rsidRDefault="00997279" w:rsidP="00997279">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WHILE choice IS NOT EQUAL TO 9</w:t>
      </w:r>
    </w:p>
    <w:p w14:paraId="2605F2B7" w14:textId="695AD46C" w:rsidR="00997279" w:rsidRDefault="00997279" w:rsidP="00997279">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lastRenderedPageBreak/>
        <w:t>DISPLAY “Menu:</w:t>
      </w:r>
    </w:p>
    <w:p w14:paraId="004BF76D" w14:textId="32284BC4" w:rsidR="00997279" w:rsidRDefault="00997279" w:rsidP="00997279">
      <w:pPr>
        <w:pStyle w:val="ListParagraph"/>
        <w:spacing w:after="0" w:line="480" w:lineRule="auto"/>
        <w:ind w:left="3600"/>
        <w:rPr>
          <w:rFonts w:ascii="Times New Roman" w:hAnsi="Times New Roman" w:cs="Times New Roman"/>
        </w:rPr>
      </w:pPr>
      <w:r>
        <w:rPr>
          <w:rFonts w:ascii="Times New Roman" w:hAnsi="Times New Roman" w:cs="Times New Roman"/>
        </w:rPr>
        <w:t>1 – Load Course Data</w:t>
      </w:r>
    </w:p>
    <w:p w14:paraId="51C0A7FB" w14:textId="38419B84" w:rsidR="00997279" w:rsidRDefault="00997279" w:rsidP="00997279">
      <w:pPr>
        <w:pStyle w:val="ListParagraph"/>
        <w:spacing w:after="0" w:line="480" w:lineRule="auto"/>
        <w:ind w:left="3600"/>
        <w:rPr>
          <w:rFonts w:ascii="Times New Roman" w:hAnsi="Times New Roman" w:cs="Times New Roman"/>
        </w:rPr>
      </w:pPr>
      <w:r>
        <w:rPr>
          <w:rFonts w:ascii="Times New Roman" w:hAnsi="Times New Roman" w:cs="Times New Roman"/>
        </w:rPr>
        <w:t>2 – Display All Courses</w:t>
      </w:r>
    </w:p>
    <w:p w14:paraId="0A56D608" w14:textId="675C301A" w:rsidR="00997279" w:rsidRDefault="00997279" w:rsidP="00997279">
      <w:pPr>
        <w:pStyle w:val="ListParagraph"/>
        <w:spacing w:after="0" w:line="480" w:lineRule="auto"/>
        <w:ind w:left="3600"/>
        <w:rPr>
          <w:rFonts w:ascii="Times New Roman" w:hAnsi="Times New Roman" w:cs="Times New Roman"/>
        </w:rPr>
      </w:pPr>
      <w:r>
        <w:rPr>
          <w:rFonts w:ascii="Times New Roman" w:hAnsi="Times New Roman" w:cs="Times New Roman"/>
        </w:rPr>
        <w:t>3 – Display Course</w:t>
      </w:r>
    </w:p>
    <w:p w14:paraId="78F334A8" w14:textId="4DC3DB7A" w:rsidR="00997279" w:rsidRDefault="00997279" w:rsidP="00997279">
      <w:pPr>
        <w:pStyle w:val="ListParagraph"/>
        <w:spacing w:after="0" w:line="480" w:lineRule="auto"/>
        <w:ind w:left="3600"/>
        <w:rPr>
          <w:rFonts w:ascii="Times New Roman" w:hAnsi="Times New Roman" w:cs="Times New Roman"/>
        </w:rPr>
      </w:pPr>
      <w:r>
        <w:rPr>
          <w:rFonts w:ascii="Times New Roman" w:hAnsi="Times New Roman" w:cs="Times New Roman"/>
        </w:rPr>
        <w:t>9 – Exit</w:t>
      </w:r>
    </w:p>
    <w:p w14:paraId="02EF85E4" w14:textId="2265F1E0" w:rsidR="00997279" w:rsidRDefault="00997279" w:rsidP="00997279">
      <w:pPr>
        <w:pStyle w:val="ListParagraph"/>
        <w:spacing w:after="0" w:line="480" w:lineRule="auto"/>
        <w:ind w:left="3600"/>
        <w:rPr>
          <w:rFonts w:ascii="Times New Roman" w:hAnsi="Times New Roman" w:cs="Times New Roman"/>
        </w:rPr>
      </w:pPr>
      <w:r>
        <w:rPr>
          <w:rFonts w:ascii="Times New Roman" w:hAnsi="Times New Roman" w:cs="Times New Roman"/>
        </w:rPr>
        <w:t>Enter Choice: “</w:t>
      </w:r>
    </w:p>
    <w:p w14:paraId="3DDACF4F" w14:textId="3D657719" w:rsidR="00997279" w:rsidRDefault="00997279" w:rsidP="00997279">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GET choice</w:t>
      </w:r>
    </w:p>
    <w:p w14:paraId="4B5E6CA6" w14:textId="3B08AAD5" w:rsidR="00997279" w:rsidRDefault="00997279" w:rsidP="00997279">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IF choice IS EQUAL TO 1 THEN</w:t>
      </w:r>
    </w:p>
    <w:p w14:paraId="5B5FF5C0" w14:textId="7AC2036B" w:rsidR="008D43DF" w:rsidRPr="008D43DF" w:rsidRDefault="00997279" w:rsidP="008D43DF">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CALL loadCourseData (</w:t>
      </w:r>
      <w:r w:rsidR="008D43DF">
        <w:rPr>
          <w:rFonts w:ascii="Times New Roman" w:hAnsi="Times New Roman" w:cs="Times New Roman"/>
        </w:rPr>
        <w:t>csvPath, courses</w:t>
      </w:r>
      <w:r>
        <w:rPr>
          <w:rFonts w:ascii="Times New Roman" w:hAnsi="Times New Roman" w:cs="Times New Roman"/>
        </w:rPr>
        <w:t>)</w:t>
      </w:r>
    </w:p>
    <w:p w14:paraId="552CBD34" w14:textId="03E0A525" w:rsidR="00997279" w:rsidRDefault="00997279" w:rsidP="00997279">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ELSE IF choice IS EQUAL TO 2 THEN</w:t>
      </w:r>
    </w:p>
    <w:p w14:paraId="6CF1331D" w14:textId="1ADB2713" w:rsidR="00E1137B" w:rsidRDefault="00E1137B" w:rsidP="00E1137B">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IF GetLength(courses) IS NOT EQUAL TO 0 THEN</w:t>
      </w:r>
    </w:p>
    <w:p w14:paraId="7953ABF5" w14:textId="3BD06496" w:rsidR="00E1137B" w:rsidRDefault="00E1137B" w:rsidP="00E1137B">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 xml:space="preserve">CALL </w:t>
      </w:r>
      <w:r w:rsidR="00502FF0">
        <w:rPr>
          <w:rFonts w:ascii="Times New Roman" w:hAnsi="Times New Roman" w:cs="Times New Roman"/>
        </w:rPr>
        <w:t>courses-&gt;D</w:t>
      </w:r>
      <w:r>
        <w:rPr>
          <w:rFonts w:ascii="Times New Roman" w:hAnsi="Times New Roman" w:cs="Times New Roman"/>
        </w:rPr>
        <w:t>isplayAll ()</w:t>
      </w:r>
    </w:p>
    <w:p w14:paraId="3A79C97F" w14:textId="020D9E2B" w:rsidR="00E1137B" w:rsidRDefault="00E1137B" w:rsidP="00E1137B">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ELSE</w:t>
      </w:r>
    </w:p>
    <w:p w14:paraId="117CCFD5" w14:textId="44A1B214" w:rsidR="00E1137B" w:rsidRDefault="00E1137B" w:rsidP="00E1137B">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DISPLAY “Load Courses First!”</w:t>
      </w:r>
    </w:p>
    <w:p w14:paraId="23248BFB" w14:textId="600EB740" w:rsidR="00E1137B" w:rsidRDefault="00E1137B" w:rsidP="00E1137B">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ENDIF</w:t>
      </w:r>
    </w:p>
    <w:p w14:paraId="2696A8E5" w14:textId="006418BF" w:rsidR="00997279" w:rsidRDefault="00997279" w:rsidP="00997279">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ELSE IF choice IS EQUAL TO </w:t>
      </w:r>
      <w:r w:rsidR="008D43DF">
        <w:rPr>
          <w:rFonts w:ascii="Times New Roman" w:hAnsi="Times New Roman" w:cs="Times New Roman"/>
        </w:rPr>
        <w:t>3 THEN</w:t>
      </w:r>
    </w:p>
    <w:p w14:paraId="1006F42E" w14:textId="4E46EA56" w:rsidR="00E1137B" w:rsidRPr="00E1137B" w:rsidRDefault="00E1137B" w:rsidP="00E1137B">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IF GetLength(courses) IS NOT EQUAL TO 0 THEN</w:t>
      </w:r>
    </w:p>
    <w:p w14:paraId="104B5F31" w14:textId="70472EF7" w:rsidR="001D141B" w:rsidRPr="001D141B" w:rsidRDefault="001D141B" w:rsidP="001D141B">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INIT course</w:t>
      </w:r>
    </w:p>
    <w:p w14:paraId="224296E7" w14:textId="08963D9B" w:rsidR="008D43DF" w:rsidRDefault="008D43DF" w:rsidP="00E1137B">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 xml:space="preserve">CALL </w:t>
      </w:r>
      <w:r w:rsidR="001D141B">
        <w:rPr>
          <w:rFonts w:ascii="Times New Roman" w:hAnsi="Times New Roman" w:cs="Times New Roman"/>
        </w:rPr>
        <w:t>courses</w:t>
      </w:r>
      <w:r w:rsidR="00502FF0">
        <w:rPr>
          <w:rFonts w:ascii="Times New Roman" w:hAnsi="Times New Roman" w:cs="Times New Roman"/>
        </w:rPr>
        <w:t>-&gt;</w:t>
      </w:r>
      <w:r w:rsidR="001D141B">
        <w:rPr>
          <w:rFonts w:ascii="Times New Roman" w:hAnsi="Times New Roman" w:cs="Times New Roman"/>
        </w:rPr>
        <w:t>Search</w:t>
      </w:r>
      <w:r>
        <w:rPr>
          <w:rFonts w:ascii="Times New Roman" w:hAnsi="Times New Roman" w:cs="Times New Roman"/>
        </w:rPr>
        <w:t xml:space="preserve"> (courseNumber)</w:t>
      </w:r>
      <w:r w:rsidR="001D141B">
        <w:rPr>
          <w:rFonts w:ascii="Times New Roman" w:hAnsi="Times New Roman" w:cs="Times New Roman"/>
        </w:rPr>
        <w:t xml:space="preserve"> AND SET course = result</w:t>
      </w:r>
    </w:p>
    <w:p w14:paraId="78B88D59" w14:textId="6E9AD953" w:rsidR="001D141B" w:rsidRDefault="001D141B" w:rsidP="00E1137B">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DISPLAY course</w:t>
      </w:r>
    </w:p>
    <w:p w14:paraId="603EEEDF" w14:textId="77777777" w:rsidR="00E1137B" w:rsidRDefault="00E1137B" w:rsidP="00E1137B">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ELSE</w:t>
      </w:r>
    </w:p>
    <w:p w14:paraId="695EC2CA" w14:textId="77777777" w:rsidR="00E1137B" w:rsidRDefault="00E1137B" w:rsidP="00E1137B">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DISPLAY “Load Courses First!”</w:t>
      </w:r>
    </w:p>
    <w:p w14:paraId="1157615D" w14:textId="60D08EA8" w:rsidR="00E1137B" w:rsidRPr="00E1137B" w:rsidRDefault="00E1137B" w:rsidP="00E1137B">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lastRenderedPageBreak/>
        <w:t>ENDIF</w:t>
      </w:r>
    </w:p>
    <w:p w14:paraId="1ACC0426" w14:textId="6F1D9248" w:rsidR="008D43DF" w:rsidRDefault="008D43DF" w:rsidP="008D43DF">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ELSE IF choice IS EQUAL TO 9 THEN</w:t>
      </w:r>
    </w:p>
    <w:p w14:paraId="7AF927F6" w14:textId="72591DDA" w:rsidR="008D43DF" w:rsidRDefault="008D43DF" w:rsidP="008D43DF">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BREAK</w:t>
      </w:r>
    </w:p>
    <w:p w14:paraId="76E92536" w14:textId="376A4528" w:rsidR="008D43DF" w:rsidRDefault="008D43DF" w:rsidP="008D43DF">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ELSE</w:t>
      </w:r>
    </w:p>
    <w:p w14:paraId="2D0BEE37" w14:textId="13683692" w:rsidR="008D43DF" w:rsidRDefault="008D43DF" w:rsidP="008D43DF">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DISPLAY “Invalid Input!”</w:t>
      </w:r>
    </w:p>
    <w:p w14:paraId="10D4328F" w14:textId="40786F6B" w:rsidR="008D43DF" w:rsidRDefault="008D43DF" w:rsidP="008D43DF">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SET choice = 0</w:t>
      </w:r>
    </w:p>
    <w:p w14:paraId="1974C49E" w14:textId="2F85269C" w:rsidR="008D43DF" w:rsidRPr="008D43DF" w:rsidRDefault="008D43DF" w:rsidP="008D43DF">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CLEAR user input</w:t>
      </w:r>
    </w:p>
    <w:p w14:paraId="35BAF772" w14:textId="61B34824" w:rsidR="00997279" w:rsidRDefault="00997279" w:rsidP="00997279">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ENDIF</w:t>
      </w:r>
    </w:p>
    <w:p w14:paraId="324E00B4" w14:textId="73C0932B" w:rsidR="00997279" w:rsidRDefault="00997279" w:rsidP="00997279">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ENDWHILE</w:t>
      </w:r>
    </w:p>
    <w:p w14:paraId="7225030A" w14:textId="5F4A3675" w:rsidR="000E6B01" w:rsidRDefault="000E6B01" w:rsidP="00997279">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DISPLAY “Closing Program…”</w:t>
      </w:r>
    </w:p>
    <w:p w14:paraId="258E7A36" w14:textId="10323761" w:rsidR="00997279" w:rsidRDefault="00997279" w:rsidP="00997279">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w:t>
      </w:r>
    </w:p>
    <w:p w14:paraId="6208AA16" w14:textId="6FAC9575" w:rsidR="00C70A0A" w:rsidRDefault="00997279" w:rsidP="00C70A0A">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ENDFUNCTION</w:t>
      </w:r>
    </w:p>
    <w:p w14:paraId="3D707EDA" w14:textId="77777777" w:rsidR="00C70A0A" w:rsidRDefault="00C70A0A" w:rsidP="00C70A0A">
      <w:pPr>
        <w:pStyle w:val="ListParagraph"/>
        <w:spacing w:after="0" w:line="480" w:lineRule="auto"/>
        <w:ind w:left="0"/>
        <w:rPr>
          <w:rFonts w:ascii="Times New Roman" w:hAnsi="Times New Roman" w:cs="Times New Roman"/>
        </w:rPr>
      </w:pPr>
    </w:p>
    <w:p w14:paraId="06DF9EC4" w14:textId="1B707517" w:rsidR="00C70A0A" w:rsidRDefault="00C70A0A" w:rsidP="00C70A0A">
      <w:pPr>
        <w:pStyle w:val="ListParagraph"/>
        <w:spacing w:after="0" w:line="480" w:lineRule="auto"/>
        <w:ind w:left="0"/>
        <w:rPr>
          <w:rFonts w:ascii="Times New Roman" w:hAnsi="Times New Roman" w:cs="Times New Roman"/>
        </w:rPr>
      </w:pPr>
      <w:r>
        <w:rPr>
          <w:rFonts w:ascii="Times New Roman" w:hAnsi="Times New Roman" w:cs="Times New Roman"/>
        </w:rPr>
        <w:t>Vector Data Structure Pseudocode:</w:t>
      </w:r>
    </w:p>
    <w:p w14:paraId="370073D4" w14:textId="758FFC2F" w:rsidR="00C70A0A" w:rsidRDefault="001D141B" w:rsidP="002C4B10">
      <w:pPr>
        <w:pStyle w:val="ListParagraph"/>
        <w:numPr>
          <w:ilvl w:val="0"/>
          <w:numId w:val="6"/>
        </w:numPr>
        <w:spacing w:after="0" w:line="480" w:lineRule="auto"/>
        <w:rPr>
          <w:rFonts w:ascii="Times New Roman" w:hAnsi="Times New Roman" w:cs="Times New Roman"/>
        </w:rPr>
      </w:pPr>
      <w:r>
        <w:rPr>
          <w:rFonts w:ascii="Times New Roman" w:hAnsi="Times New Roman" w:cs="Times New Roman"/>
        </w:rPr>
        <w:t>CLASS CoursesVector</w:t>
      </w:r>
    </w:p>
    <w:p w14:paraId="6D2F67ED" w14:textId="0F3F2187" w:rsidR="001D141B" w:rsidRDefault="001D141B" w:rsidP="001D141B">
      <w:pPr>
        <w:pStyle w:val="ListParagraph"/>
        <w:numPr>
          <w:ilvl w:val="1"/>
          <w:numId w:val="6"/>
        </w:numPr>
        <w:spacing w:after="0" w:line="480" w:lineRule="auto"/>
        <w:rPr>
          <w:rFonts w:ascii="Times New Roman" w:hAnsi="Times New Roman" w:cs="Times New Roman"/>
        </w:rPr>
      </w:pPr>
      <w:r>
        <w:rPr>
          <w:rFonts w:ascii="Times New Roman" w:hAnsi="Times New Roman" w:cs="Times New Roman"/>
        </w:rPr>
        <w:t>PRIVATE VECTOR courses</w:t>
      </w:r>
    </w:p>
    <w:p w14:paraId="352BE9A8" w14:textId="68BE6F43" w:rsidR="001D141B" w:rsidRDefault="001D141B" w:rsidP="001D141B">
      <w:pPr>
        <w:pStyle w:val="ListParagraph"/>
        <w:numPr>
          <w:ilvl w:val="1"/>
          <w:numId w:val="6"/>
        </w:numPr>
        <w:spacing w:after="0" w:line="480" w:lineRule="auto"/>
        <w:rPr>
          <w:rFonts w:ascii="Times New Roman" w:hAnsi="Times New Roman" w:cs="Times New Roman"/>
        </w:rPr>
      </w:pPr>
      <w:r>
        <w:rPr>
          <w:rFonts w:ascii="Times New Roman" w:hAnsi="Times New Roman" w:cs="Times New Roman"/>
        </w:rPr>
        <w:t>PUBLIC CONSTRUCTOR ()</w:t>
      </w:r>
    </w:p>
    <w:p w14:paraId="58FAA213" w14:textId="76202B69" w:rsidR="001D141B" w:rsidRDefault="001D141B" w:rsidP="001D141B">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START</w:t>
      </w:r>
    </w:p>
    <w:p w14:paraId="301B7F77" w14:textId="4140BDCA" w:rsidR="001D141B" w:rsidRDefault="001D141B" w:rsidP="001D141B">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SET courses = EMPTY VECTOR</w:t>
      </w:r>
    </w:p>
    <w:p w14:paraId="4B4564BC" w14:textId="662DFC04" w:rsidR="001D141B" w:rsidRDefault="001D141B" w:rsidP="001D141B">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END</w:t>
      </w:r>
    </w:p>
    <w:p w14:paraId="03D65649" w14:textId="7502573B" w:rsidR="001D141B" w:rsidRDefault="001D141B" w:rsidP="001D141B">
      <w:pPr>
        <w:pStyle w:val="ListParagraph"/>
        <w:numPr>
          <w:ilvl w:val="1"/>
          <w:numId w:val="6"/>
        </w:numPr>
        <w:spacing w:after="0" w:line="480" w:lineRule="auto"/>
        <w:rPr>
          <w:rFonts w:ascii="Times New Roman" w:hAnsi="Times New Roman" w:cs="Times New Roman"/>
        </w:rPr>
      </w:pPr>
      <w:r>
        <w:rPr>
          <w:rFonts w:ascii="Times New Roman" w:hAnsi="Times New Roman" w:cs="Times New Roman"/>
        </w:rPr>
        <w:t>ENDCONSTRUCTOR</w:t>
      </w:r>
    </w:p>
    <w:p w14:paraId="0AACD243" w14:textId="23C4C4DE" w:rsidR="001D141B" w:rsidRDefault="001D141B" w:rsidP="001D141B">
      <w:pPr>
        <w:pStyle w:val="ListParagraph"/>
        <w:numPr>
          <w:ilvl w:val="1"/>
          <w:numId w:val="6"/>
        </w:numPr>
        <w:spacing w:after="0" w:line="480" w:lineRule="auto"/>
        <w:rPr>
          <w:rFonts w:ascii="Times New Roman" w:hAnsi="Times New Roman" w:cs="Times New Roman"/>
        </w:rPr>
      </w:pPr>
      <w:r>
        <w:rPr>
          <w:rFonts w:ascii="Times New Roman" w:hAnsi="Times New Roman" w:cs="Times New Roman"/>
        </w:rPr>
        <w:t>PUBLIC DECONSTRUCTOR ()</w:t>
      </w:r>
    </w:p>
    <w:p w14:paraId="45799FB0" w14:textId="126793A5" w:rsidR="001D141B" w:rsidRDefault="001D141B" w:rsidP="001D141B">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START</w:t>
      </w:r>
    </w:p>
    <w:p w14:paraId="25D9A847" w14:textId="448CB870" w:rsidR="001D141B" w:rsidRDefault="001D141B" w:rsidP="001D141B">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lastRenderedPageBreak/>
        <w:t>ERASE ALL elements FROM courses</w:t>
      </w:r>
    </w:p>
    <w:p w14:paraId="21579508" w14:textId="174DD481" w:rsidR="001D141B" w:rsidRPr="001D141B" w:rsidRDefault="001D141B" w:rsidP="001D141B">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END</w:t>
      </w:r>
    </w:p>
    <w:p w14:paraId="64D4E424" w14:textId="1A7605F7" w:rsidR="001D141B" w:rsidRDefault="001D141B" w:rsidP="001D141B">
      <w:pPr>
        <w:pStyle w:val="ListParagraph"/>
        <w:numPr>
          <w:ilvl w:val="1"/>
          <w:numId w:val="6"/>
        </w:numPr>
        <w:spacing w:after="0" w:line="480" w:lineRule="auto"/>
        <w:rPr>
          <w:rFonts w:ascii="Times New Roman" w:hAnsi="Times New Roman" w:cs="Times New Roman"/>
        </w:rPr>
      </w:pPr>
      <w:r>
        <w:rPr>
          <w:rFonts w:ascii="Times New Roman" w:hAnsi="Times New Roman" w:cs="Times New Roman"/>
        </w:rPr>
        <w:t>ENDDECONSTRUCTOR</w:t>
      </w:r>
    </w:p>
    <w:p w14:paraId="232D0412" w14:textId="6833CA56" w:rsidR="001D141B" w:rsidRDefault="001D141B" w:rsidP="001D141B">
      <w:pPr>
        <w:pStyle w:val="ListParagraph"/>
        <w:numPr>
          <w:ilvl w:val="1"/>
          <w:numId w:val="6"/>
        </w:numPr>
        <w:spacing w:after="0" w:line="480" w:lineRule="auto"/>
        <w:rPr>
          <w:rFonts w:ascii="Times New Roman" w:hAnsi="Times New Roman" w:cs="Times New Roman"/>
        </w:rPr>
      </w:pPr>
      <w:r>
        <w:rPr>
          <w:rFonts w:ascii="Times New Roman" w:hAnsi="Times New Roman" w:cs="Times New Roman"/>
        </w:rPr>
        <w:t>PUBLIC METHOD Insert (course)</w:t>
      </w:r>
    </w:p>
    <w:p w14:paraId="6D7814DD" w14:textId="20321124" w:rsidR="001D141B" w:rsidRDefault="001D141B" w:rsidP="001D141B">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START</w:t>
      </w:r>
    </w:p>
    <w:p w14:paraId="73486411" w14:textId="1447CDDA" w:rsidR="001D141B" w:rsidRDefault="001D141B" w:rsidP="001D141B">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INSERT course INTO courses</w:t>
      </w:r>
    </w:p>
    <w:p w14:paraId="10AD8165" w14:textId="7A1B123A" w:rsidR="001D141B" w:rsidRDefault="001D141B" w:rsidP="001D141B">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END</w:t>
      </w:r>
    </w:p>
    <w:p w14:paraId="0AF23B65" w14:textId="67F4D1A8" w:rsidR="001D141B" w:rsidRDefault="001D141B" w:rsidP="001D141B">
      <w:pPr>
        <w:pStyle w:val="ListParagraph"/>
        <w:numPr>
          <w:ilvl w:val="1"/>
          <w:numId w:val="6"/>
        </w:numPr>
        <w:spacing w:after="0" w:line="480" w:lineRule="auto"/>
        <w:rPr>
          <w:rFonts w:ascii="Times New Roman" w:hAnsi="Times New Roman" w:cs="Times New Roman"/>
        </w:rPr>
      </w:pPr>
      <w:r>
        <w:rPr>
          <w:rFonts w:ascii="Times New Roman" w:hAnsi="Times New Roman" w:cs="Times New Roman"/>
        </w:rPr>
        <w:t>ENDMETHOD</w:t>
      </w:r>
    </w:p>
    <w:p w14:paraId="16D63278" w14:textId="0EEF9A97" w:rsidR="001D141B" w:rsidRDefault="001D141B" w:rsidP="002B5D2E">
      <w:pPr>
        <w:pStyle w:val="ListParagraph"/>
        <w:numPr>
          <w:ilvl w:val="1"/>
          <w:numId w:val="6"/>
        </w:numPr>
        <w:spacing w:after="0" w:line="480" w:lineRule="auto"/>
        <w:rPr>
          <w:rFonts w:ascii="Times New Roman" w:hAnsi="Times New Roman" w:cs="Times New Roman"/>
        </w:rPr>
      </w:pPr>
      <w:r>
        <w:rPr>
          <w:rFonts w:ascii="Times New Roman" w:hAnsi="Times New Roman" w:cs="Times New Roman"/>
        </w:rPr>
        <w:t>PUBLIC METHOD Search (courseNumber)</w:t>
      </w:r>
    </w:p>
    <w:p w14:paraId="481F35E8" w14:textId="17434E6D" w:rsidR="001D141B" w:rsidRDefault="001D141B" w:rsidP="002B5D2E">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START</w:t>
      </w:r>
    </w:p>
    <w:p w14:paraId="391F56E2" w14:textId="5229DB39" w:rsidR="001D141B" w:rsidRDefault="001D141B" w:rsidP="002B5D2E">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 xml:space="preserve">FOR index FROM 0 UNTIL </w:t>
      </w:r>
      <w:r w:rsidR="00DB380F">
        <w:rPr>
          <w:rFonts w:ascii="Times New Roman" w:hAnsi="Times New Roman" w:cs="Times New Roman"/>
        </w:rPr>
        <w:t>GetLength (courses)</w:t>
      </w:r>
    </w:p>
    <w:p w14:paraId="778B255E" w14:textId="4E2CF0ED" w:rsidR="001D141B" w:rsidRDefault="001D141B" w:rsidP="002B5D2E">
      <w:pPr>
        <w:pStyle w:val="ListParagraph"/>
        <w:numPr>
          <w:ilvl w:val="3"/>
          <w:numId w:val="6"/>
        </w:numPr>
        <w:spacing w:after="0" w:line="480" w:lineRule="auto"/>
        <w:rPr>
          <w:rFonts w:ascii="Times New Roman" w:hAnsi="Times New Roman" w:cs="Times New Roman"/>
        </w:rPr>
      </w:pPr>
      <w:r>
        <w:rPr>
          <w:rFonts w:ascii="Times New Roman" w:hAnsi="Times New Roman" w:cs="Times New Roman"/>
        </w:rPr>
        <w:t>IF courseNumber IS EQUAL TO element AT courses[index].number THEN</w:t>
      </w:r>
    </w:p>
    <w:p w14:paraId="40E37C0E" w14:textId="0E31125C" w:rsidR="001D141B" w:rsidRDefault="001D141B" w:rsidP="002B5D2E">
      <w:pPr>
        <w:pStyle w:val="ListParagraph"/>
        <w:numPr>
          <w:ilvl w:val="4"/>
          <w:numId w:val="6"/>
        </w:numPr>
        <w:spacing w:after="0" w:line="480" w:lineRule="auto"/>
        <w:rPr>
          <w:rFonts w:ascii="Times New Roman" w:hAnsi="Times New Roman" w:cs="Times New Roman"/>
        </w:rPr>
      </w:pPr>
      <w:r>
        <w:rPr>
          <w:rFonts w:ascii="Times New Roman" w:hAnsi="Times New Roman" w:cs="Times New Roman"/>
        </w:rPr>
        <w:t>RETURN courses[index]</w:t>
      </w:r>
    </w:p>
    <w:p w14:paraId="48D7F88C" w14:textId="7CE45AB6" w:rsidR="001D141B" w:rsidRDefault="001D141B" w:rsidP="002B5D2E">
      <w:pPr>
        <w:pStyle w:val="ListParagraph"/>
        <w:numPr>
          <w:ilvl w:val="3"/>
          <w:numId w:val="6"/>
        </w:numPr>
        <w:spacing w:after="0" w:line="480" w:lineRule="auto"/>
        <w:rPr>
          <w:rFonts w:ascii="Times New Roman" w:hAnsi="Times New Roman" w:cs="Times New Roman"/>
        </w:rPr>
      </w:pPr>
      <w:r>
        <w:rPr>
          <w:rFonts w:ascii="Times New Roman" w:hAnsi="Times New Roman" w:cs="Times New Roman"/>
        </w:rPr>
        <w:t>ENDIF</w:t>
      </w:r>
    </w:p>
    <w:p w14:paraId="0571F7F7" w14:textId="6DF10AD6" w:rsidR="001D141B" w:rsidRDefault="001D141B" w:rsidP="002B5D2E">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ENDFOR</w:t>
      </w:r>
    </w:p>
    <w:p w14:paraId="6C6E35E8" w14:textId="1D2086BD" w:rsidR="001D141B" w:rsidRDefault="001D141B" w:rsidP="002B5D2E">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END</w:t>
      </w:r>
    </w:p>
    <w:p w14:paraId="743B8CD3" w14:textId="6F5E0AE3" w:rsidR="001D141B" w:rsidRDefault="001D141B" w:rsidP="002B5D2E">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ENDMETHOD</w:t>
      </w:r>
    </w:p>
    <w:p w14:paraId="7C30E06E" w14:textId="507F4178" w:rsidR="002B5D2E" w:rsidRPr="002B5D2E" w:rsidRDefault="001D141B" w:rsidP="002B5D2E">
      <w:pPr>
        <w:pStyle w:val="ListParagraph"/>
        <w:numPr>
          <w:ilvl w:val="1"/>
          <w:numId w:val="6"/>
        </w:numPr>
        <w:spacing w:after="0" w:line="480" w:lineRule="auto"/>
        <w:rPr>
          <w:rFonts w:ascii="Times New Roman" w:hAnsi="Times New Roman" w:cs="Times New Roman"/>
        </w:rPr>
      </w:pPr>
      <w:r>
        <w:rPr>
          <w:rFonts w:ascii="Times New Roman" w:hAnsi="Times New Roman" w:cs="Times New Roman"/>
        </w:rPr>
        <w:t xml:space="preserve">PRIVATE METHOD </w:t>
      </w:r>
      <w:r w:rsidRPr="001D141B">
        <w:rPr>
          <w:rFonts w:ascii="Times New Roman" w:hAnsi="Times New Roman" w:cs="Times New Roman"/>
        </w:rPr>
        <w:t>partitionVector (coursesVector, begin, end)</w:t>
      </w:r>
    </w:p>
    <w:p w14:paraId="15B2A312" w14:textId="6D9EB273" w:rsidR="001D141B" w:rsidRDefault="001D141B" w:rsidP="002B5D2E">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START</w:t>
      </w:r>
    </w:p>
    <w:p w14:paraId="0126B30C" w14:textId="77777777" w:rsidR="001D141B" w:rsidRDefault="001D141B" w:rsidP="002B5D2E">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INIT lowIndex</w:t>
      </w:r>
    </w:p>
    <w:p w14:paraId="44AF8E1A" w14:textId="77777777" w:rsidR="001D141B" w:rsidRDefault="001D141B" w:rsidP="002B5D2E">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INIT highIndex</w:t>
      </w:r>
    </w:p>
    <w:p w14:paraId="1DEB64DF" w14:textId="77777777" w:rsidR="001D141B" w:rsidRDefault="001D141B" w:rsidP="002B5D2E">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INIT midpoint</w:t>
      </w:r>
    </w:p>
    <w:p w14:paraId="6A8993C1" w14:textId="77777777" w:rsidR="001D141B" w:rsidRPr="008D4230" w:rsidRDefault="001D141B" w:rsidP="002B5D2E">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lastRenderedPageBreak/>
        <w:t>INIT pivotValue</w:t>
      </w:r>
    </w:p>
    <w:p w14:paraId="3AF63DA9" w14:textId="77777777" w:rsidR="001D141B" w:rsidRDefault="001D141B" w:rsidP="002B5D2E">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SET lowIndex = begin</w:t>
      </w:r>
    </w:p>
    <w:p w14:paraId="13A8617A" w14:textId="77777777" w:rsidR="001D141B" w:rsidRDefault="001D141B" w:rsidP="002B5D2E">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SET highIndex = end</w:t>
      </w:r>
    </w:p>
    <w:p w14:paraId="3DB03A12" w14:textId="77777777" w:rsidR="001D141B" w:rsidRDefault="001D141B" w:rsidP="002B5D2E">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SET midpoint = lowIndex + (highIndex – lowIndex) / 2</w:t>
      </w:r>
    </w:p>
    <w:p w14:paraId="2CB09996" w14:textId="77777777" w:rsidR="001D141B" w:rsidRPr="00B06CEA" w:rsidRDefault="001D141B" w:rsidP="002B5D2E">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 Set to object’s associated number value</w:t>
      </w:r>
    </w:p>
    <w:p w14:paraId="0E00C931" w14:textId="77777777" w:rsidR="001D141B" w:rsidRDefault="001D141B" w:rsidP="002B5D2E">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SET pivotValue = element AT coursesVector [midpoint].number</w:t>
      </w:r>
    </w:p>
    <w:p w14:paraId="4F330B08" w14:textId="77777777" w:rsidR="001D141B" w:rsidRDefault="001D141B" w:rsidP="002B5D2E">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INIT done</w:t>
      </w:r>
    </w:p>
    <w:p w14:paraId="743B0E84" w14:textId="77777777" w:rsidR="001D141B" w:rsidRDefault="001D141B" w:rsidP="002B5D2E">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SET done = FALSE</w:t>
      </w:r>
    </w:p>
    <w:p w14:paraId="18A8CB47" w14:textId="77777777" w:rsidR="001D141B" w:rsidRDefault="001D141B" w:rsidP="002B5D2E">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WHILE done IS NOT TRUE</w:t>
      </w:r>
    </w:p>
    <w:p w14:paraId="1E8B16DF" w14:textId="77777777" w:rsidR="001D141B" w:rsidRDefault="001D141B" w:rsidP="002B5D2E">
      <w:pPr>
        <w:pStyle w:val="ListParagraph"/>
        <w:numPr>
          <w:ilvl w:val="3"/>
          <w:numId w:val="6"/>
        </w:numPr>
        <w:spacing w:after="0" w:line="480" w:lineRule="auto"/>
        <w:rPr>
          <w:rFonts w:ascii="Times New Roman" w:hAnsi="Times New Roman" w:cs="Times New Roman"/>
        </w:rPr>
      </w:pPr>
      <w:r>
        <w:rPr>
          <w:rFonts w:ascii="Times New Roman" w:hAnsi="Times New Roman" w:cs="Times New Roman"/>
        </w:rPr>
        <w:t>WHILE element AT coursesVector [lowIndex].number IS LESS THEN pivotValue</w:t>
      </w:r>
    </w:p>
    <w:p w14:paraId="58F925B4" w14:textId="77777777" w:rsidR="001D141B" w:rsidRDefault="001D141B" w:rsidP="002B5D2E">
      <w:pPr>
        <w:pStyle w:val="ListParagraph"/>
        <w:numPr>
          <w:ilvl w:val="4"/>
          <w:numId w:val="6"/>
        </w:numPr>
        <w:spacing w:after="0" w:line="480" w:lineRule="auto"/>
        <w:rPr>
          <w:rFonts w:ascii="Times New Roman" w:hAnsi="Times New Roman" w:cs="Times New Roman"/>
        </w:rPr>
      </w:pPr>
      <w:r>
        <w:rPr>
          <w:rFonts w:ascii="Times New Roman" w:hAnsi="Times New Roman" w:cs="Times New Roman"/>
        </w:rPr>
        <w:t>INCREMENT lowIndex</w:t>
      </w:r>
    </w:p>
    <w:p w14:paraId="6928492C" w14:textId="77777777" w:rsidR="001D141B" w:rsidRDefault="001D141B" w:rsidP="002B5D2E">
      <w:pPr>
        <w:pStyle w:val="ListParagraph"/>
        <w:numPr>
          <w:ilvl w:val="3"/>
          <w:numId w:val="6"/>
        </w:numPr>
        <w:spacing w:after="0" w:line="480" w:lineRule="auto"/>
        <w:rPr>
          <w:rFonts w:ascii="Times New Roman" w:hAnsi="Times New Roman" w:cs="Times New Roman"/>
        </w:rPr>
      </w:pPr>
      <w:r>
        <w:rPr>
          <w:rFonts w:ascii="Times New Roman" w:hAnsi="Times New Roman" w:cs="Times New Roman"/>
        </w:rPr>
        <w:t>ENDWHILE</w:t>
      </w:r>
    </w:p>
    <w:p w14:paraId="498C1492" w14:textId="77777777" w:rsidR="001D141B" w:rsidRDefault="001D141B" w:rsidP="002B5D2E">
      <w:pPr>
        <w:pStyle w:val="ListParagraph"/>
        <w:numPr>
          <w:ilvl w:val="3"/>
          <w:numId w:val="6"/>
        </w:numPr>
        <w:spacing w:after="0" w:line="480" w:lineRule="auto"/>
        <w:rPr>
          <w:rFonts w:ascii="Times New Roman" w:hAnsi="Times New Roman" w:cs="Times New Roman"/>
        </w:rPr>
      </w:pPr>
      <w:r>
        <w:rPr>
          <w:rFonts w:ascii="Times New Roman" w:hAnsi="Times New Roman" w:cs="Times New Roman"/>
        </w:rPr>
        <w:t>WHILE element AT coursesVector [lowIndex].number IS GREATER THEN pivotValue</w:t>
      </w:r>
    </w:p>
    <w:p w14:paraId="1DFDFAFC" w14:textId="77777777" w:rsidR="001D141B" w:rsidRDefault="001D141B" w:rsidP="002B5D2E">
      <w:pPr>
        <w:pStyle w:val="ListParagraph"/>
        <w:numPr>
          <w:ilvl w:val="4"/>
          <w:numId w:val="6"/>
        </w:numPr>
        <w:spacing w:after="0" w:line="480" w:lineRule="auto"/>
        <w:rPr>
          <w:rFonts w:ascii="Times New Roman" w:hAnsi="Times New Roman" w:cs="Times New Roman"/>
        </w:rPr>
      </w:pPr>
      <w:r>
        <w:rPr>
          <w:rFonts w:ascii="Times New Roman" w:hAnsi="Times New Roman" w:cs="Times New Roman"/>
        </w:rPr>
        <w:t>DECREMENT highIndex</w:t>
      </w:r>
    </w:p>
    <w:p w14:paraId="33925623" w14:textId="77777777" w:rsidR="001D141B" w:rsidRDefault="001D141B" w:rsidP="002B5D2E">
      <w:pPr>
        <w:pStyle w:val="ListParagraph"/>
        <w:numPr>
          <w:ilvl w:val="3"/>
          <w:numId w:val="6"/>
        </w:numPr>
        <w:spacing w:after="0" w:line="480" w:lineRule="auto"/>
        <w:rPr>
          <w:rFonts w:ascii="Times New Roman" w:hAnsi="Times New Roman" w:cs="Times New Roman"/>
        </w:rPr>
      </w:pPr>
      <w:r>
        <w:rPr>
          <w:rFonts w:ascii="Times New Roman" w:hAnsi="Times New Roman" w:cs="Times New Roman"/>
        </w:rPr>
        <w:t>ENDWHILE</w:t>
      </w:r>
    </w:p>
    <w:p w14:paraId="0FFF4639" w14:textId="77777777" w:rsidR="001D141B" w:rsidRDefault="001D141B" w:rsidP="002B5D2E">
      <w:pPr>
        <w:pStyle w:val="ListParagraph"/>
        <w:numPr>
          <w:ilvl w:val="3"/>
          <w:numId w:val="6"/>
        </w:numPr>
        <w:spacing w:after="0" w:line="480" w:lineRule="auto"/>
        <w:rPr>
          <w:rFonts w:ascii="Times New Roman" w:hAnsi="Times New Roman" w:cs="Times New Roman"/>
        </w:rPr>
      </w:pPr>
      <w:r>
        <w:rPr>
          <w:rFonts w:ascii="Times New Roman" w:hAnsi="Times New Roman" w:cs="Times New Roman"/>
        </w:rPr>
        <w:t>IF lowIndex IS GREATER THAN OR EQUAL TO highIndex THEN</w:t>
      </w:r>
    </w:p>
    <w:p w14:paraId="4F35B373" w14:textId="77777777" w:rsidR="001D141B" w:rsidRDefault="001D141B" w:rsidP="002B5D2E">
      <w:pPr>
        <w:pStyle w:val="ListParagraph"/>
        <w:numPr>
          <w:ilvl w:val="4"/>
          <w:numId w:val="6"/>
        </w:numPr>
        <w:spacing w:after="0" w:line="480" w:lineRule="auto"/>
        <w:rPr>
          <w:rFonts w:ascii="Times New Roman" w:hAnsi="Times New Roman" w:cs="Times New Roman"/>
        </w:rPr>
      </w:pPr>
      <w:r>
        <w:rPr>
          <w:rFonts w:ascii="Times New Roman" w:hAnsi="Times New Roman" w:cs="Times New Roman"/>
        </w:rPr>
        <w:t>SET done = TRUE</w:t>
      </w:r>
    </w:p>
    <w:p w14:paraId="5A322C33" w14:textId="77777777" w:rsidR="001D141B" w:rsidRDefault="001D141B" w:rsidP="002B5D2E">
      <w:pPr>
        <w:pStyle w:val="ListParagraph"/>
        <w:numPr>
          <w:ilvl w:val="3"/>
          <w:numId w:val="6"/>
        </w:numPr>
        <w:spacing w:after="0" w:line="480" w:lineRule="auto"/>
        <w:rPr>
          <w:rFonts w:ascii="Times New Roman" w:hAnsi="Times New Roman" w:cs="Times New Roman"/>
        </w:rPr>
      </w:pPr>
      <w:r>
        <w:rPr>
          <w:rFonts w:ascii="Times New Roman" w:hAnsi="Times New Roman" w:cs="Times New Roman"/>
        </w:rPr>
        <w:t>ELSE</w:t>
      </w:r>
    </w:p>
    <w:p w14:paraId="51D6902B" w14:textId="77777777" w:rsidR="001D141B" w:rsidRDefault="001D141B" w:rsidP="002B5D2E">
      <w:pPr>
        <w:pStyle w:val="ListParagraph"/>
        <w:spacing w:after="0" w:line="480" w:lineRule="auto"/>
        <w:ind w:left="3600"/>
        <w:rPr>
          <w:rFonts w:ascii="Times New Roman" w:hAnsi="Times New Roman" w:cs="Times New Roman"/>
        </w:rPr>
      </w:pPr>
      <w:r>
        <w:rPr>
          <w:rFonts w:ascii="Times New Roman" w:hAnsi="Times New Roman" w:cs="Times New Roman"/>
        </w:rPr>
        <w:t>// Swap element at the lowIndex and highIndex positions</w:t>
      </w:r>
    </w:p>
    <w:p w14:paraId="2F65B430" w14:textId="77777777" w:rsidR="001D141B" w:rsidRPr="00B06CEA" w:rsidRDefault="001D141B" w:rsidP="002B5D2E">
      <w:pPr>
        <w:pStyle w:val="ListParagraph"/>
        <w:numPr>
          <w:ilvl w:val="4"/>
          <w:numId w:val="6"/>
        </w:numPr>
        <w:spacing w:after="0" w:line="480" w:lineRule="auto"/>
        <w:rPr>
          <w:rFonts w:ascii="Times New Roman" w:hAnsi="Times New Roman" w:cs="Times New Roman"/>
          <w:sz w:val="22"/>
          <w:szCs w:val="22"/>
        </w:rPr>
      </w:pPr>
      <w:r w:rsidRPr="00B06CEA">
        <w:rPr>
          <w:rFonts w:ascii="Times New Roman" w:hAnsi="Times New Roman" w:cs="Times New Roman"/>
          <w:sz w:val="22"/>
          <w:szCs w:val="22"/>
        </w:rPr>
        <w:lastRenderedPageBreak/>
        <w:t>CALL std::swap (coursesVector [lowIndex], coursesVector [highIndex])</w:t>
      </w:r>
    </w:p>
    <w:p w14:paraId="6BBE64DC" w14:textId="77777777" w:rsidR="001D141B" w:rsidRDefault="001D141B" w:rsidP="002B5D2E">
      <w:pPr>
        <w:pStyle w:val="ListParagraph"/>
        <w:numPr>
          <w:ilvl w:val="4"/>
          <w:numId w:val="6"/>
        </w:numPr>
        <w:spacing w:after="0" w:line="480" w:lineRule="auto"/>
        <w:rPr>
          <w:rFonts w:ascii="Times New Roman" w:hAnsi="Times New Roman" w:cs="Times New Roman"/>
        </w:rPr>
      </w:pPr>
      <w:r>
        <w:rPr>
          <w:rFonts w:ascii="Times New Roman" w:hAnsi="Times New Roman" w:cs="Times New Roman"/>
        </w:rPr>
        <w:t>INCREMENT lowIndex</w:t>
      </w:r>
    </w:p>
    <w:p w14:paraId="02303A72" w14:textId="77777777" w:rsidR="001D141B" w:rsidRPr="00B06CEA" w:rsidRDefault="001D141B" w:rsidP="002B5D2E">
      <w:pPr>
        <w:pStyle w:val="ListParagraph"/>
        <w:numPr>
          <w:ilvl w:val="4"/>
          <w:numId w:val="6"/>
        </w:numPr>
        <w:spacing w:after="0" w:line="480" w:lineRule="auto"/>
        <w:rPr>
          <w:rFonts w:ascii="Times New Roman" w:hAnsi="Times New Roman" w:cs="Times New Roman"/>
        </w:rPr>
      </w:pPr>
      <w:r>
        <w:rPr>
          <w:rFonts w:ascii="Times New Roman" w:hAnsi="Times New Roman" w:cs="Times New Roman"/>
        </w:rPr>
        <w:t>DECREMENT highIndex</w:t>
      </w:r>
    </w:p>
    <w:p w14:paraId="0F3ED7E5" w14:textId="77777777" w:rsidR="001D141B" w:rsidRDefault="001D141B" w:rsidP="002B5D2E">
      <w:pPr>
        <w:pStyle w:val="ListParagraph"/>
        <w:numPr>
          <w:ilvl w:val="3"/>
          <w:numId w:val="6"/>
        </w:numPr>
        <w:spacing w:after="0" w:line="480" w:lineRule="auto"/>
        <w:rPr>
          <w:rFonts w:ascii="Times New Roman" w:hAnsi="Times New Roman" w:cs="Times New Roman"/>
        </w:rPr>
      </w:pPr>
      <w:r>
        <w:rPr>
          <w:rFonts w:ascii="Times New Roman" w:hAnsi="Times New Roman" w:cs="Times New Roman"/>
        </w:rPr>
        <w:t>ENDIF</w:t>
      </w:r>
    </w:p>
    <w:p w14:paraId="78ED33AC" w14:textId="77777777" w:rsidR="001D141B" w:rsidRDefault="001D141B" w:rsidP="002B5D2E">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ENDWHILE</w:t>
      </w:r>
    </w:p>
    <w:p w14:paraId="3EE44944" w14:textId="77777777" w:rsidR="001D141B" w:rsidRDefault="001D141B" w:rsidP="002B5D2E">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RETURN highIndex</w:t>
      </w:r>
    </w:p>
    <w:p w14:paraId="56DB923D" w14:textId="77777777" w:rsidR="001D141B" w:rsidRDefault="001D141B" w:rsidP="002B5D2E">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END</w:t>
      </w:r>
    </w:p>
    <w:p w14:paraId="23D82F39" w14:textId="77777777" w:rsidR="002B5D2E" w:rsidRDefault="001D141B" w:rsidP="002B5D2E">
      <w:pPr>
        <w:pStyle w:val="ListParagraph"/>
        <w:numPr>
          <w:ilvl w:val="1"/>
          <w:numId w:val="6"/>
        </w:numPr>
        <w:spacing w:after="0" w:line="480" w:lineRule="auto"/>
        <w:rPr>
          <w:rFonts w:ascii="Times New Roman" w:hAnsi="Times New Roman" w:cs="Times New Roman"/>
        </w:rPr>
      </w:pPr>
      <w:r>
        <w:rPr>
          <w:rFonts w:ascii="Times New Roman" w:hAnsi="Times New Roman" w:cs="Times New Roman"/>
        </w:rPr>
        <w:t>ENDMETHOD</w:t>
      </w:r>
    </w:p>
    <w:p w14:paraId="72CDC412" w14:textId="66C2E109" w:rsidR="001D141B" w:rsidRPr="002B5D2E" w:rsidRDefault="001D141B" w:rsidP="002B5D2E">
      <w:pPr>
        <w:pStyle w:val="ListParagraph"/>
        <w:numPr>
          <w:ilvl w:val="1"/>
          <w:numId w:val="6"/>
        </w:numPr>
        <w:spacing w:after="0" w:line="480" w:lineRule="auto"/>
        <w:rPr>
          <w:rFonts w:ascii="Times New Roman" w:hAnsi="Times New Roman" w:cs="Times New Roman"/>
        </w:rPr>
      </w:pPr>
      <w:r w:rsidRPr="002B5D2E">
        <w:rPr>
          <w:rFonts w:ascii="Times New Roman" w:hAnsi="Times New Roman" w:cs="Times New Roman"/>
        </w:rPr>
        <w:t>PRIVATE METHOD quick</w:t>
      </w:r>
      <w:r w:rsidR="00DB380F">
        <w:rPr>
          <w:rFonts w:ascii="Times New Roman" w:hAnsi="Times New Roman" w:cs="Times New Roman"/>
        </w:rPr>
        <w:t>S</w:t>
      </w:r>
      <w:r w:rsidRPr="002B5D2E">
        <w:rPr>
          <w:rFonts w:ascii="Times New Roman" w:hAnsi="Times New Roman" w:cs="Times New Roman"/>
        </w:rPr>
        <w:t>ort (coursesVector, begin, end)</w:t>
      </w:r>
    </w:p>
    <w:p w14:paraId="5AE7E89D" w14:textId="77777777" w:rsidR="001D141B" w:rsidRDefault="001D141B" w:rsidP="002B5D2E">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START</w:t>
      </w:r>
    </w:p>
    <w:p w14:paraId="0DD3B577" w14:textId="77777777" w:rsidR="001D141B" w:rsidRDefault="001D141B" w:rsidP="002B5D2E">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INIT midIndex</w:t>
      </w:r>
    </w:p>
    <w:p w14:paraId="0DE55553" w14:textId="77777777" w:rsidR="001D141B" w:rsidRDefault="001D141B" w:rsidP="002B5D2E">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SET midIndex = 0</w:t>
      </w:r>
    </w:p>
    <w:p w14:paraId="32070262" w14:textId="77777777" w:rsidR="001D141B" w:rsidRDefault="001D141B" w:rsidP="002B5D2E">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IF begin IS GREATER THAN OR EQUAL TO end THEN</w:t>
      </w:r>
    </w:p>
    <w:p w14:paraId="51F32A0A" w14:textId="77777777" w:rsidR="001D141B" w:rsidRDefault="001D141B" w:rsidP="002B5D2E">
      <w:pPr>
        <w:pStyle w:val="ListParagraph"/>
        <w:numPr>
          <w:ilvl w:val="3"/>
          <w:numId w:val="6"/>
        </w:numPr>
        <w:spacing w:after="0" w:line="480" w:lineRule="auto"/>
        <w:rPr>
          <w:rFonts w:ascii="Times New Roman" w:hAnsi="Times New Roman" w:cs="Times New Roman"/>
        </w:rPr>
      </w:pPr>
      <w:r>
        <w:rPr>
          <w:rFonts w:ascii="Times New Roman" w:hAnsi="Times New Roman" w:cs="Times New Roman"/>
        </w:rPr>
        <w:t>RETURN</w:t>
      </w:r>
    </w:p>
    <w:p w14:paraId="78A0A390" w14:textId="77777777" w:rsidR="001D141B" w:rsidRDefault="001D141B" w:rsidP="002B5D2E">
      <w:pPr>
        <w:pStyle w:val="ListParagraph"/>
        <w:numPr>
          <w:ilvl w:val="3"/>
          <w:numId w:val="6"/>
        </w:numPr>
        <w:spacing w:after="0" w:line="480" w:lineRule="auto"/>
        <w:rPr>
          <w:rFonts w:ascii="Times New Roman" w:hAnsi="Times New Roman" w:cs="Times New Roman"/>
        </w:rPr>
      </w:pPr>
      <w:r>
        <w:rPr>
          <w:rFonts w:ascii="Times New Roman" w:hAnsi="Times New Roman" w:cs="Times New Roman"/>
        </w:rPr>
        <w:t>END</w:t>
      </w:r>
    </w:p>
    <w:p w14:paraId="45AFB4A9" w14:textId="77777777" w:rsidR="001D141B" w:rsidRDefault="001D141B" w:rsidP="002B5D2E">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ENDIF</w:t>
      </w:r>
    </w:p>
    <w:p w14:paraId="00B2A039" w14:textId="1485C2DC" w:rsidR="001D141B" w:rsidRDefault="001D141B" w:rsidP="002B5D2E">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CALL partition</w:t>
      </w:r>
      <w:r w:rsidR="00E0640D">
        <w:rPr>
          <w:rFonts w:ascii="Times New Roman" w:hAnsi="Times New Roman" w:cs="Times New Roman"/>
        </w:rPr>
        <w:t>Vector</w:t>
      </w:r>
      <w:r>
        <w:rPr>
          <w:rFonts w:ascii="Times New Roman" w:hAnsi="Times New Roman" w:cs="Times New Roman"/>
        </w:rPr>
        <w:t xml:space="preserve"> (coursesVector, begin, end) AND SET midIndex = result</w:t>
      </w:r>
    </w:p>
    <w:p w14:paraId="5FB9629A" w14:textId="42B653C0" w:rsidR="001D141B" w:rsidRDefault="001D141B" w:rsidP="002B5D2E">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CALL quick</w:t>
      </w:r>
      <w:r w:rsidR="00DB380F">
        <w:rPr>
          <w:rFonts w:ascii="Times New Roman" w:hAnsi="Times New Roman" w:cs="Times New Roman"/>
        </w:rPr>
        <w:t>S</w:t>
      </w:r>
      <w:r>
        <w:rPr>
          <w:rFonts w:ascii="Times New Roman" w:hAnsi="Times New Roman" w:cs="Times New Roman"/>
        </w:rPr>
        <w:t>ort (coursesVector, begin, midIndex)</w:t>
      </w:r>
    </w:p>
    <w:p w14:paraId="66089B1D" w14:textId="1183B26F" w:rsidR="001D141B" w:rsidRDefault="001D141B" w:rsidP="002B5D2E">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CALL quick</w:t>
      </w:r>
      <w:r w:rsidR="00DB380F">
        <w:rPr>
          <w:rFonts w:ascii="Times New Roman" w:hAnsi="Times New Roman" w:cs="Times New Roman"/>
        </w:rPr>
        <w:t>S</w:t>
      </w:r>
      <w:r>
        <w:rPr>
          <w:rFonts w:ascii="Times New Roman" w:hAnsi="Times New Roman" w:cs="Times New Roman"/>
        </w:rPr>
        <w:t>ort (coursesVector, midIndex + 1, end)</w:t>
      </w:r>
    </w:p>
    <w:p w14:paraId="6D0870DB" w14:textId="00AF7D1A" w:rsidR="002B5D2E" w:rsidRDefault="001D141B" w:rsidP="002B5D2E">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END</w:t>
      </w:r>
    </w:p>
    <w:p w14:paraId="1F6C12B2" w14:textId="0076EA55" w:rsidR="001D141B" w:rsidRDefault="001D141B" w:rsidP="002B5D2E">
      <w:pPr>
        <w:pStyle w:val="ListParagraph"/>
        <w:numPr>
          <w:ilvl w:val="1"/>
          <w:numId w:val="6"/>
        </w:numPr>
        <w:spacing w:after="0" w:line="480" w:lineRule="auto"/>
        <w:rPr>
          <w:rFonts w:ascii="Times New Roman" w:hAnsi="Times New Roman" w:cs="Times New Roman"/>
        </w:rPr>
      </w:pPr>
      <w:r w:rsidRPr="002B5D2E">
        <w:rPr>
          <w:rFonts w:ascii="Times New Roman" w:hAnsi="Times New Roman" w:cs="Times New Roman"/>
        </w:rPr>
        <w:t>ENDMETHOD</w:t>
      </w:r>
    </w:p>
    <w:p w14:paraId="37080271" w14:textId="464025B1" w:rsidR="00502FF0" w:rsidRDefault="00502FF0" w:rsidP="002B5D2E">
      <w:pPr>
        <w:pStyle w:val="ListParagraph"/>
        <w:numPr>
          <w:ilvl w:val="1"/>
          <w:numId w:val="6"/>
        </w:numPr>
        <w:spacing w:after="0" w:line="480" w:lineRule="auto"/>
        <w:rPr>
          <w:rFonts w:ascii="Times New Roman" w:hAnsi="Times New Roman" w:cs="Times New Roman"/>
        </w:rPr>
      </w:pPr>
      <w:r>
        <w:rPr>
          <w:rFonts w:ascii="Times New Roman" w:hAnsi="Times New Roman" w:cs="Times New Roman"/>
        </w:rPr>
        <w:t>PUBLIC METHOD DisplayAll ()</w:t>
      </w:r>
    </w:p>
    <w:p w14:paraId="644D1E71" w14:textId="1D4D04DE" w:rsidR="00502FF0" w:rsidRDefault="00502FF0" w:rsidP="00502FF0">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lastRenderedPageBreak/>
        <w:t>START</w:t>
      </w:r>
    </w:p>
    <w:p w14:paraId="6496E538" w14:textId="78CE6C17" w:rsidR="00DB380F" w:rsidRDefault="00DB380F" w:rsidP="00502FF0">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INIT sortedCourses</w:t>
      </w:r>
    </w:p>
    <w:p w14:paraId="60824536" w14:textId="37728643" w:rsidR="00390E52" w:rsidRDefault="00390E52" w:rsidP="00502FF0">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FOR index FROM 0 UNTIL GetLength (courses)</w:t>
      </w:r>
    </w:p>
    <w:p w14:paraId="49E8189D" w14:textId="378894FD" w:rsidR="00390E52" w:rsidRDefault="00390E52" w:rsidP="00390E52">
      <w:pPr>
        <w:pStyle w:val="ListParagraph"/>
        <w:numPr>
          <w:ilvl w:val="3"/>
          <w:numId w:val="6"/>
        </w:numPr>
        <w:spacing w:after="0" w:line="480" w:lineRule="auto"/>
        <w:rPr>
          <w:rFonts w:ascii="Times New Roman" w:hAnsi="Times New Roman" w:cs="Times New Roman"/>
        </w:rPr>
      </w:pPr>
      <w:r>
        <w:rPr>
          <w:rFonts w:ascii="Times New Roman" w:hAnsi="Times New Roman" w:cs="Times New Roman"/>
        </w:rPr>
        <w:t>INSERT courses[index] INTO sortedCourses</w:t>
      </w:r>
    </w:p>
    <w:p w14:paraId="67694824" w14:textId="16A4D5CC" w:rsidR="00390E52" w:rsidRDefault="00390E52" w:rsidP="00502FF0">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ENDFOR</w:t>
      </w:r>
    </w:p>
    <w:p w14:paraId="367FE28F" w14:textId="6A913F79" w:rsidR="00DB380F" w:rsidRDefault="00DB380F" w:rsidP="00502FF0">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CALL quickSort (</w:t>
      </w:r>
      <w:r w:rsidR="00390E52">
        <w:rPr>
          <w:rFonts w:ascii="Times New Roman" w:hAnsi="Times New Roman" w:cs="Times New Roman"/>
        </w:rPr>
        <w:t>sortedCourses</w:t>
      </w:r>
      <w:r>
        <w:rPr>
          <w:rFonts w:ascii="Times New Roman" w:hAnsi="Times New Roman" w:cs="Times New Roman"/>
        </w:rPr>
        <w:t>, 0, GetLength (</w:t>
      </w:r>
      <w:r w:rsidR="00390E52">
        <w:rPr>
          <w:rFonts w:ascii="Times New Roman" w:hAnsi="Times New Roman" w:cs="Times New Roman"/>
        </w:rPr>
        <w:t>sortedCourses</w:t>
      </w:r>
      <w:r>
        <w:rPr>
          <w:rFonts w:ascii="Times New Roman" w:hAnsi="Times New Roman" w:cs="Times New Roman"/>
        </w:rPr>
        <w:t>)</w:t>
      </w:r>
      <w:r w:rsidR="00E0640D">
        <w:rPr>
          <w:rFonts w:ascii="Times New Roman" w:hAnsi="Times New Roman" w:cs="Times New Roman"/>
        </w:rPr>
        <w:t xml:space="preserve"> </w:t>
      </w:r>
      <w:r>
        <w:rPr>
          <w:rFonts w:ascii="Times New Roman" w:hAnsi="Times New Roman" w:cs="Times New Roman"/>
        </w:rPr>
        <w:t>- 1)</w:t>
      </w:r>
    </w:p>
    <w:p w14:paraId="73C94E0C" w14:textId="06EE4103" w:rsidR="00502FF0" w:rsidRDefault="00502FF0" w:rsidP="00502FF0">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 xml:space="preserve">FOR index </w:t>
      </w:r>
      <w:r w:rsidR="00DB380F">
        <w:rPr>
          <w:rFonts w:ascii="Times New Roman" w:hAnsi="Times New Roman" w:cs="Times New Roman"/>
        </w:rPr>
        <w:t>FROM 0 UNTIL GetLength (</w:t>
      </w:r>
      <w:r w:rsidR="00390E52">
        <w:rPr>
          <w:rFonts w:ascii="Times New Roman" w:hAnsi="Times New Roman" w:cs="Times New Roman"/>
        </w:rPr>
        <w:t>sortedCourses</w:t>
      </w:r>
      <w:r w:rsidR="00DB380F">
        <w:rPr>
          <w:rFonts w:ascii="Times New Roman" w:hAnsi="Times New Roman" w:cs="Times New Roman"/>
        </w:rPr>
        <w:t>)</w:t>
      </w:r>
    </w:p>
    <w:p w14:paraId="773781AC" w14:textId="63AB83F0" w:rsidR="00DB380F" w:rsidRDefault="00DB380F" w:rsidP="00DB380F">
      <w:pPr>
        <w:pStyle w:val="ListParagraph"/>
        <w:numPr>
          <w:ilvl w:val="3"/>
          <w:numId w:val="6"/>
        </w:numPr>
        <w:spacing w:after="0" w:line="480" w:lineRule="auto"/>
        <w:rPr>
          <w:rFonts w:ascii="Times New Roman" w:hAnsi="Times New Roman" w:cs="Times New Roman"/>
        </w:rPr>
      </w:pPr>
      <w:r>
        <w:rPr>
          <w:rFonts w:ascii="Times New Roman" w:hAnsi="Times New Roman" w:cs="Times New Roman"/>
        </w:rPr>
        <w:t>CALL prin</w:t>
      </w:r>
      <w:r w:rsidR="00390E52">
        <w:rPr>
          <w:rFonts w:ascii="Times New Roman" w:hAnsi="Times New Roman" w:cs="Times New Roman"/>
        </w:rPr>
        <w:t>t</w:t>
      </w:r>
      <w:r>
        <w:rPr>
          <w:rFonts w:ascii="Times New Roman" w:hAnsi="Times New Roman" w:cs="Times New Roman"/>
        </w:rPr>
        <w:t>Course (</w:t>
      </w:r>
      <w:r w:rsidR="00390E52">
        <w:rPr>
          <w:rFonts w:ascii="Times New Roman" w:hAnsi="Times New Roman" w:cs="Times New Roman"/>
        </w:rPr>
        <w:t>sortedCourses[index]</w:t>
      </w:r>
      <w:r>
        <w:rPr>
          <w:rFonts w:ascii="Times New Roman" w:hAnsi="Times New Roman" w:cs="Times New Roman"/>
        </w:rPr>
        <w:t>)</w:t>
      </w:r>
    </w:p>
    <w:p w14:paraId="1688CA98" w14:textId="615EA68F" w:rsidR="00DB380F" w:rsidRDefault="00DB380F" w:rsidP="00DB380F">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ENDFOR</w:t>
      </w:r>
    </w:p>
    <w:p w14:paraId="2AFA6B84" w14:textId="75574572" w:rsidR="00502FF0" w:rsidRDefault="00502FF0" w:rsidP="00502FF0">
      <w:pPr>
        <w:pStyle w:val="ListParagraph"/>
        <w:numPr>
          <w:ilvl w:val="2"/>
          <w:numId w:val="6"/>
        </w:numPr>
        <w:spacing w:after="0" w:line="480" w:lineRule="auto"/>
        <w:rPr>
          <w:rFonts w:ascii="Times New Roman" w:hAnsi="Times New Roman" w:cs="Times New Roman"/>
        </w:rPr>
      </w:pPr>
      <w:r>
        <w:rPr>
          <w:rFonts w:ascii="Times New Roman" w:hAnsi="Times New Roman" w:cs="Times New Roman"/>
        </w:rPr>
        <w:t>END</w:t>
      </w:r>
    </w:p>
    <w:p w14:paraId="6E84ECCD" w14:textId="29A09828" w:rsidR="00502FF0" w:rsidRPr="002B5D2E" w:rsidRDefault="00502FF0" w:rsidP="002B5D2E">
      <w:pPr>
        <w:pStyle w:val="ListParagraph"/>
        <w:numPr>
          <w:ilvl w:val="1"/>
          <w:numId w:val="6"/>
        </w:numPr>
        <w:spacing w:after="0" w:line="480" w:lineRule="auto"/>
        <w:rPr>
          <w:rFonts w:ascii="Times New Roman" w:hAnsi="Times New Roman" w:cs="Times New Roman"/>
        </w:rPr>
      </w:pPr>
      <w:r>
        <w:rPr>
          <w:rFonts w:ascii="Times New Roman" w:hAnsi="Times New Roman" w:cs="Times New Roman"/>
        </w:rPr>
        <w:t>ENDMETHOD</w:t>
      </w:r>
    </w:p>
    <w:p w14:paraId="6637D902" w14:textId="6F3169E5" w:rsidR="001D141B" w:rsidRPr="002C4B10" w:rsidRDefault="001D141B" w:rsidP="002C4B10">
      <w:pPr>
        <w:pStyle w:val="ListParagraph"/>
        <w:numPr>
          <w:ilvl w:val="0"/>
          <w:numId w:val="6"/>
        </w:numPr>
        <w:spacing w:after="0" w:line="480" w:lineRule="auto"/>
        <w:rPr>
          <w:rFonts w:ascii="Times New Roman" w:hAnsi="Times New Roman" w:cs="Times New Roman"/>
        </w:rPr>
      </w:pPr>
      <w:r>
        <w:rPr>
          <w:rFonts w:ascii="Times New Roman" w:hAnsi="Times New Roman" w:cs="Times New Roman"/>
        </w:rPr>
        <w:t>ENDCLASS</w:t>
      </w:r>
    </w:p>
    <w:p w14:paraId="479A4E1F" w14:textId="77777777" w:rsidR="002C4B10" w:rsidRPr="002C4B10" w:rsidRDefault="002C4B10" w:rsidP="002C4B10">
      <w:pPr>
        <w:spacing w:after="0" w:line="480" w:lineRule="auto"/>
        <w:rPr>
          <w:rFonts w:ascii="Times New Roman" w:hAnsi="Times New Roman" w:cs="Times New Roman"/>
        </w:rPr>
      </w:pPr>
    </w:p>
    <w:p w14:paraId="6BC7AC57" w14:textId="7EA7748C" w:rsidR="00C70A0A" w:rsidRDefault="00C70A0A" w:rsidP="00C70A0A">
      <w:pPr>
        <w:pStyle w:val="ListParagraph"/>
        <w:spacing w:after="0" w:line="480" w:lineRule="auto"/>
        <w:ind w:left="0"/>
        <w:rPr>
          <w:rFonts w:ascii="Times New Roman" w:hAnsi="Times New Roman" w:cs="Times New Roman"/>
        </w:rPr>
      </w:pPr>
      <w:r>
        <w:rPr>
          <w:rFonts w:ascii="Times New Roman" w:hAnsi="Times New Roman" w:cs="Times New Roman"/>
        </w:rPr>
        <w:t>HashTable Data Structure Pseudocode:</w:t>
      </w:r>
    </w:p>
    <w:p w14:paraId="664BBC1B" w14:textId="77777777" w:rsidR="00504F70" w:rsidRPr="00732815" w:rsidRDefault="00504F70" w:rsidP="00DB380F">
      <w:pPr>
        <w:pStyle w:val="ListParagraph"/>
        <w:numPr>
          <w:ilvl w:val="0"/>
          <w:numId w:val="9"/>
        </w:numPr>
        <w:spacing w:after="0" w:line="480" w:lineRule="auto"/>
        <w:rPr>
          <w:rFonts w:ascii="Times New Roman" w:hAnsi="Times New Roman" w:cs="Times New Roman"/>
        </w:rPr>
      </w:pPr>
      <w:r>
        <w:rPr>
          <w:rFonts w:ascii="Times New Roman" w:hAnsi="Times New Roman" w:cs="Times New Roman"/>
        </w:rPr>
        <w:t>CLASS</w:t>
      </w:r>
      <w:r w:rsidRPr="00732815">
        <w:rPr>
          <w:rFonts w:ascii="Times New Roman" w:hAnsi="Times New Roman" w:cs="Times New Roman"/>
        </w:rPr>
        <w:t xml:space="preserve"> HashTable</w:t>
      </w:r>
    </w:p>
    <w:p w14:paraId="027C39AB" w14:textId="77777777" w:rsidR="00504F70" w:rsidRPr="00732815" w:rsidRDefault="00504F70" w:rsidP="00DB380F">
      <w:pPr>
        <w:pStyle w:val="ListParagraph"/>
        <w:numPr>
          <w:ilvl w:val="1"/>
          <w:numId w:val="9"/>
        </w:numPr>
        <w:spacing w:after="0" w:line="480" w:lineRule="auto"/>
        <w:rPr>
          <w:rFonts w:ascii="Times New Roman" w:hAnsi="Times New Roman" w:cs="Times New Roman"/>
        </w:rPr>
      </w:pPr>
      <w:r w:rsidRPr="00732815">
        <w:rPr>
          <w:rFonts w:ascii="Times New Roman" w:hAnsi="Times New Roman" w:cs="Times New Roman"/>
        </w:rPr>
        <w:t xml:space="preserve">DEFINE PRIVATE STRUCT Node </w:t>
      </w:r>
    </w:p>
    <w:p w14:paraId="72BD1123" w14:textId="77777777" w:rsidR="00504F70" w:rsidRPr="00732815" w:rsidRDefault="00504F70" w:rsidP="00DB380F">
      <w:pPr>
        <w:pStyle w:val="ListParagraph"/>
        <w:numPr>
          <w:ilvl w:val="2"/>
          <w:numId w:val="9"/>
        </w:numPr>
        <w:spacing w:after="0" w:line="480" w:lineRule="auto"/>
        <w:rPr>
          <w:rFonts w:ascii="Times New Roman" w:hAnsi="Times New Roman" w:cs="Times New Roman"/>
        </w:rPr>
      </w:pPr>
      <w:r w:rsidRPr="00732815">
        <w:rPr>
          <w:rFonts w:ascii="Times New Roman" w:hAnsi="Times New Roman" w:cs="Times New Roman"/>
        </w:rPr>
        <w:t>INIT key</w:t>
      </w:r>
      <w:r>
        <w:rPr>
          <w:rFonts w:ascii="Times New Roman" w:hAnsi="Times New Roman" w:cs="Times New Roman"/>
        </w:rPr>
        <w:t xml:space="preserve"> // should never be a negative value</w:t>
      </w:r>
    </w:p>
    <w:p w14:paraId="5A475883" w14:textId="77777777" w:rsidR="00504F70" w:rsidRPr="00732815" w:rsidRDefault="00504F70" w:rsidP="00DB380F">
      <w:pPr>
        <w:pStyle w:val="ListParagraph"/>
        <w:numPr>
          <w:ilvl w:val="2"/>
          <w:numId w:val="9"/>
        </w:numPr>
        <w:spacing w:after="0" w:line="480" w:lineRule="auto"/>
        <w:rPr>
          <w:rFonts w:ascii="Times New Roman" w:hAnsi="Times New Roman" w:cs="Times New Roman"/>
        </w:rPr>
      </w:pPr>
      <w:r w:rsidRPr="00732815">
        <w:rPr>
          <w:rFonts w:ascii="Times New Roman" w:hAnsi="Times New Roman" w:cs="Times New Roman"/>
        </w:rPr>
        <w:t>INIT course</w:t>
      </w:r>
      <w:r>
        <w:rPr>
          <w:rFonts w:ascii="Times New Roman" w:hAnsi="Times New Roman" w:cs="Times New Roman"/>
        </w:rPr>
        <w:t xml:space="preserve"> </w:t>
      </w:r>
    </w:p>
    <w:p w14:paraId="7E1B809D" w14:textId="77777777" w:rsidR="00504F70" w:rsidRDefault="00504F70" w:rsidP="00DB380F">
      <w:pPr>
        <w:pStyle w:val="ListParagraph"/>
        <w:numPr>
          <w:ilvl w:val="2"/>
          <w:numId w:val="9"/>
        </w:numPr>
        <w:spacing w:after="0" w:line="480" w:lineRule="auto"/>
        <w:rPr>
          <w:rFonts w:ascii="Times New Roman" w:hAnsi="Times New Roman" w:cs="Times New Roman"/>
        </w:rPr>
      </w:pPr>
      <w:r w:rsidRPr="00732815">
        <w:rPr>
          <w:rFonts w:ascii="Times New Roman" w:hAnsi="Times New Roman" w:cs="Times New Roman"/>
        </w:rPr>
        <w:t xml:space="preserve">INIT </w:t>
      </w:r>
      <w:r>
        <w:rPr>
          <w:rFonts w:ascii="Times New Roman" w:hAnsi="Times New Roman" w:cs="Times New Roman"/>
        </w:rPr>
        <w:t xml:space="preserve">POINTER </w:t>
      </w:r>
      <w:r w:rsidRPr="00732815">
        <w:rPr>
          <w:rFonts w:ascii="Times New Roman" w:hAnsi="Times New Roman" w:cs="Times New Roman"/>
        </w:rPr>
        <w:t>next</w:t>
      </w:r>
    </w:p>
    <w:p w14:paraId="0021FDE0" w14:textId="77777777" w:rsidR="00504F70" w:rsidRDefault="00504F7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CONSTRUCTOR ()</w:t>
      </w:r>
    </w:p>
    <w:p w14:paraId="33153126" w14:textId="77777777" w:rsidR="00504F70" w:rsidRDefault="00504F70"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t>START</w:t>
      </w:r>
    </w:p>
    <w:p w14:paraId="4F0B502D" w14:textId="77777777" w:rsidR="00504F70" w:rsidRDefault="00504F70"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t>SET key = MAXIMUM INTEGER VALUE</w:t>
      </w:r>
    </w:p>
    <w:p w14:paraId="000FC09E" w14:textId="77777777" w:rsidR="00504F70" w:rsidRDefault="00504F70"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t>POINT next TO null</w:t>
      </w:r>
    </w:p>
    <w:p w14:paraId="775D20F2" w14:textId="77777777" w:rsidR="00504F70" w:rsidRDefault="00504F70"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lastRenderedPageBreak/>
        <w:t>END</w:t>
      </w:r>
    </w:p>
    <w:p w14:paraId="4AC5E2EB" w14:textId="77777777" w:rsidR="00504F70" w:rsidRDefault="00504F7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ENDCONSTRUCTOR</w:t>
      </w:r>
    </w:p>
    <w:p w14:paraId="249F345A" w14:textId="77777777" w:rsidR="00504F70" w:rsidRDefault="00504F7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CONSTRUCTOR (newCourse)</w:t>
      </w:r>
    </w:p>
    <w:p w14:paraId="0AA83884" w14:textId="77777777" w:rsidR="00504F70" w:rsidRDefault="00504F70"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t>START</w:t>
      </w:r>
    </w:p>
    <w:p w14:paraId="728CCEEE" w14:textId="77777777" w:rsidR="00504F70" w:rsidRDefault="00504F70"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t>SET course = newCourse</w:t>
      </w:r>
    </w:p>
    <w:p w14:paraId="1EEB7C65" w14:textId="77777777" w:rsidR="00504F70" w:rsidRDefault="00504F70"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t>CALL CONSTRUCTOR ()</w:t>
      </w:r>
    </w:p>
    <w:p w14:paraId="4B0FF2F3" w14:textId="77777777" w:rsidR="00504F70" w:rsidRDefault="00504F70"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t>END</w:t>
      </w:r>
    </w:p>
    <w:p w14:paraId="3DE84053" w14:textId="77777777" w:rsidR="00504F70" w:rsidRDefault="00504F7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ENDCONSTRUCTOR</w:t>
      </w:r>
    </w:p>
    <w:p w14:paraId="11F88726" w14:textId="77777777" w:rsidR="00504F70" w:rsidRDefault="00504F7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CONSTRUCTOR (newCourse, nodeKey)</w:t>
      </w:r>
    </w:p>
    <w:p w14:paraId="06656BDD" w14:textId="77777777" w:rsidR="00504F70" w:rsidRDefault="00504F70"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t>START</w:t>
      </w:r>
    </w:p>
    <w:p w14:paraId="7BE7B374" w14:textId="77777777" w:rsidR="00504F70" w:rsidRDefault="00504F70"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t>SET key = nodeKey</w:t>
      </w:r>
    </w:p>
    <w:p w14:paraId="02DC75DC" w14:textId="77777777" w:rsidR="00504F70" w:rsidRDefault="00504F70"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t>CALL CONSTRUCTOR (newCourse)</w:t>
      </w:r>
    </w:p>
    <w:p w14:paraId="5EA23131" w14:textId="77777777" w:rsidR="00504F70" w:rsidRDefault="00504F70"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t>END</w:t>
      </w:r>
    </w:p>
    <w:p w14:paraId="0F460E75" w14:textId="77777777" w:rsidR="00504F70" w:rsidRPr="00732815" w:rsidRDefault="00504F7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ENDCONSTRUCTOR</w:t>
      </w:r>
    </w:p>
    <w:p w14:paraId="0DA546F8" w14:textId="77777777" w:rsidR="00504F70" w:rsidRDefault="00504F70" w:rsidP="00DB380F">
      <w:pPr>
        <w:pStyle w:val="ListParagraph"/>
        <w:numPr>
          <w:ilvl w:val="1"/>
          <w:numId w:val="9"/>
        </w:numPr>
        <w:spacing w:after="0" w:line="480" w:lineRule="auto"/>
        <w:rPr>
          <w:rFonts w:ascii="Times New Roman" w:hAnsi="Times New Roman" w:cs="Times New Roman"/>
        </w:rPr>
      </w:pPr>
      <w:r w:rsidRPr="00732815">
        <w:rPr>
          <w:rFonts w:ascii="Times New Roman" w:hAnsi="Times New Roman" w:cs="Times New Roman"/>
        </w:rPr>
        <w:t>ENDSTRUCT</w:t>
      </w:r>
    </w:p>
    <w:p w14:paraId="18A04EDE" w14:textId="77777777" w:rsidR="00504F70" w:rsidRDefault="00504F70" w:rsidP="00DB380F">
      <w:pPr>
        <w:pStyle w:val="ListParagraph"/>
        <w:numPr>
          <w:ilvl w:val="1"/>
          <w:numId w:val="9"/>
        </w:numPr>
        <w:spacing w:after="0" w:line="480" w:lineRule="auto"/>
        <w:rPr>
          <w:rFonts w:ascii="Times New Roman" w:hAnsi="Times New Roman" w:cs="Times New Roman"/>
        </w:rPr>
      </w:pPr>
      <w:r>
        <w:rPr>
          <w:rFonts w:ascii="Times New Roman" w:hAnsi="Times New Roman" w:cs="Times New Roman"/>
        </w:rPr>
        <w:t>INIT PRIVATE VECTOR courses</w:t>
      </w:r>
    </w:p>
    <w:p w14:paraId="58FE6C05" w14:textId="77777777" w:rsidR="00504F70" w:rsidRDefault="00504F70" w:rsidP="00DB380F">
      <w:pPr>
        <w:pStyle w:val="ListParagraph"/>
        <w:numPr>
          <w:ilvl w:val="1"/>
          <w:numId w:val="9"/>
        </w:numPr>
        <w:spacing w:after="0" w:line="480" w:lineRule="auto"/>
        <w:rPr>
          <w:rFonts w:ascii="Times New Roman" w:hAnsi="Times New Roman" w:cs="Times New Roman"/>
        </w:rPr>
      </w:pPr>
      <w:r>
        <w:rPr>
          <w:rFonts w:ascii="Times New Roman" w:hAnsi="Times New Roman" w:cs="Times New Roman"/>
        </w:rPr>
        <w:t>INIT PRIVATE tableSize = DEFAULT_SIZE // set value to a predetermined value on program start</w:t>
      </w:r>
    </w:p>
    <w:p w14:paraId="3382DFB2" w14:textId="77777777" w:rsidR="00504F70" w:rsidRDefault="00504F70" w:rsidP="00DB380F">
      <w:pPr>
        <w:pStyle w:val="ListParagraph"/>
        <w:numPr>
          <w:ilvl w:val="1"/>
          <w:numId w:val="9"/>
        </w:numPr>
        <w:spacing w:after="0" w:line="480" w:lineRule="auto"/>
        <w:rPr>
          <w:rFonts w:ascii="Times New Roman" w:hAnsi="Times New Roman" w:cs="Times New Roman"/>
        </w:rPr>
      </w:pPr>
      <w:r>
        <w:rPr>
          <w:rFonts w:ascii="Times New Roman" w:hAnsi="Times New Roman" w:cs="Times New Roman"/>
        </w:rPr>
        <w:t>PUBLIC CONSTRUCTOR ()</w:t>
      </w:r>
    </w:p>
    <w:p w14:paraId="3ECC8E60" w14:textId="77777777" w:rsidR="00504F70" w:rsidRDefault="00504F7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START</w:t>
      </w:r>
    </w:p>
    <w:p w14:paraId="487EC321" w14:textId="77777777" w:rsidR="00504F70" w:rsidRDefault="00504F7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RESIZE nodes VECTOR TO tableSize</w:t>
      </w:r>
    </w:p>
    <w:p w14:paraId="4210A30D" w14:textId="77777777" w:rsidR="00504F70" w:rsidRPr="00732815" w:rsidRDefault="00504F7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END</w:t>
      </w:r>
    </w:p>
    <w:p w14:paraId="134C104D" w14:textId="77777777" w:rsidR="00504F70" w:rsidRDefault="00504F70" w:rsidP="00DB380F">
      <w:pPr>
        <w:pStyle w:val="ListParagraph"/>
        <w:numPr>
          <w:ilvl w:val="1"/>
          <w:numId w:val="9"/>
        </w:numPr>
        <w:spacing w:after="0" w:line="480" w:lineRule="auto"/>
        <w:rPr>
          <w:rFonts w:ascii="Times New Roman" w:hAnsi="Times New Roman" w:cs="Times New Roman"/>
        </w:rPr>
      </w:pPr>
      <w:r>
        <w:rPr>
          <w:rFonts w:ascii="Times New Roman" w:hAnsi="Times New Roman" w:cs="Times New Roman"/>
        </w:rPr>
        <w:t>ENDCONSTRUCTOR</w:t>
      </w:r>
    </w:p>
    <w:p w14:paraId="681A26FF" w14:textId="77777777" w:rsidR="00504F70" w:rsidRDefault="00504F70" w:rsidP="00DB380F">
      <w:pPr>
        <w:pStyle w:val="ListParagraph"/>
        <w:numPr>
          <w:ilvl w:val="1"/>
          <w:numId w:val="9"/>
        </w:numPr>
        <w:spacing w:after="0" w:line="480" w:lineRule="auto"/>
        <w:rPr>
          <w:rFonts w:ascii="Times New Roman" w:hAnsi="Times New Roman" w:cs="Times New Roman"/>
        </w:rPr>
      </w:pPr>
      <w:r>
        <w:rPr>
          <w:rFonts w:ascii="Times New Roman" w:hAnsi="Times New Roman" w:cs="Times New Roman"/>
        </w:rPr>
        <w:lastRenderedPageBreak/>
        <w:t>PUBLIC CONSTRUCTOR (newSize)</w:t>
      </w:r>
    </w:p>
    <w:p w14:paraId="4E56FA59" w14:textId="77777777" w:rsidR="00504F70" w:rsidRDefault="00504F7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START</w:t>
      </w:r>
    </w:p>
    <w:p w14:paraId="79CF0FE1" w14:textId="77777777" w:rsidR="00504F70" w:rsidRDefault="00504F7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SET tableSize = newSize</w:t>
      </w:r>
    </w:p>
    <w:p w14:paraId="17A12BFE" w14:textId="77777777" w:rsidR="00504F70" w:rsidRDefault="00504F7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RESIZE nodes VECTOR TO size</w:t>
      </w:r>
    </w:p>
    <w:p w14:paraId="1D216F7D" w14:textId="77777777" w:rsidR="00504F70" w:rsidRDefault="00504F7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END</w:t>
      </w:r>
    </w:p>
    <w:p w14:paraId="26BEDB70" w14:textId="77777777" w:rsidR="00504F70" w:rsidRDefault="00504F70" w:rsidP="00DB380F">
      <w:pPr>
        <w:pStyle w:val="ListParagraph"/>
        <w:numPr>
          <w:ilvl w:val="1"/>
          <w:numId w:val="9"/>
        </w:numPr>
        <w:spacing w:after="0" w:line="480" w:lineRule="auto"/>
        <w:rPr>
          <w:rFonts w:ascii="Times New Roman" w:hAnsi="Times New Roman" w:cs="Times New Roman"/>
        </w:rPr>
      </w:pPr>
      <w:r>
        <w:rPr>
          <w:rFonts w:ascii="Times New Roman" w:hAnsi="Times New Roman" w:cs="Times New Roman"/>
        </w:rPr>
        <w:t>ENDCONSTRUCTOR</w:t>
      </w:r>
    </w:p>
    <w:p w14:paraId="02F5270A" w14:textId="77777777" w:rsidR="00504F70" w:rsidRDefault="00504F70" w:rsidP="00DB380F">
      <w:pPr>
        <w:pStyle w:val="ListParagraph"/>
        <w:numPr>
          <w:ilvl w:val="1"/>
          <w:numId w:val="9"/>
        </w:numPr>
        <w:spacing w:after="0" w:line="480" w:lineRule="auto"/>
        <w:rPr>
          <w:rFonts w:ascii="Times New Roman" w:hAnsi="Times New Roman" w:cs="Times New Roman"/>
        </w:rPr>
      </w:pPr>
      <w:r>
        <w:rPr>
          <w:rFonts w:ascii="Times New Roman" w:hAnsi="Times New Roman" w:cs="Times New Roman"/>
        </w:rPr>
        <w:t>PUBLIC DECONSTRUCTOR</w:t>
      </w:r>
    </w:p>
    <w:p w14:paraId="11E76BD3" w14:textId="77777777" w:rsidR="00504F70" w:rsidRDefault="00504F7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START</w:t>
      </w:r>
    </w:p>
    <w:p w14:paraId="7620322D" w14:textId="77777777" w:rsidR="00504F70" w:rsidRDefault="00504F7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ERASE all elements FROM nodes</w:t>
      </w:r>
    </w:p>
    <w:p w14:paraId="4C31E5DA" w14:textId="77777777" w:rsidR="00504F70" w:rsidRDefault="00504F7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END</w:t>
      </w:r>
    </w:p>
    <w:p w14:paraId="314BBFA0" w14:textId="77777777" w:rsidR="00504F70" w:rsidRDefault="00504F70" w:rsidP="00DB380F">
      <w:pPr>
        <w:pStyle w:val="ListParagraph"/>
        <w:numPr>
          <w:ilvl w:val="1"/>
          <w:numId w:val="9"/>
        </w:numPr>
        <w:spacing w:after="0" w:line="480" w:lineRule="auto"/>
        <w:rPr>
          <w:rFonts w:ascii="Times New Roman" w:hAnsi="Times New Roman" w:cs="Times New Roman"/>
        </w:rPr>
      </w:pPr>
      <w:r>
        <w:rPr>
          <w:rFonts w:ascii="Times New Roman" w:hAnsi="Times New Roman" w:cs="Times New Roman"/>
        </w:rPr>
        <w:t>ENDDECONSTRUCTOR</w:t>
      </w:r>
    </w:p>
    <w:p w14:paraId="42033863" w14:textId="1CF7FEF5" w:rsidR="00504F70" w:rsidRDefault="00504F70" w:rsidP="00DB380F">
      <w:pPr>
        <w:pStyle w:val="ListParagraph"/>
        <w:numPr>
          <w:ilvl w:val="1"/>
          <w:numId w:val="9"/>
        </w:numPr>
        <w:spacing w:after="0" w:line="480" w:lineRule="auto"/>
        <w:rPr>
          <w:rFonts w:ascii="Times New Roman" w:hAnsi="Times New Roman" w:cs="Times New Roman"/>
        </w:rPr>
      </w:pPr>
      <w:r>
        <w:rPr>
          <w:rFonts w:ascii="Times New Roman" w:hAnsi="Times New Roman" w:cs="Times New Roman"/>
        </w:rPr>
        <w:t>PUBLIC METHOD hashStringToKey (</w:t>
      </w:r>
      <w:r w:rsidR="007C0F05">
        <w:rPr>
          <w:rFonts w:ascii="Times New Roman" w:hAnsi="Times New Roman" w:cs="Times New Roman"/>
        </w:rPr>
        <w:t>courseNumber</w:t>
      </w:r>
      <w:r>
        <w:rPr>
          <w:rFonts w:ascii="Times New Roman" w:hAnsi="Times New Roman" w:cs="Times New Roman"/>
        </w:rPr>
        <w:t>)</w:t>
      </w:r>
    </w:p>
    <w:p w14:paraId="109710F3" w14:textId="77777777" w:rsidR="00504F70" w:rsidRDefault="00504F7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START</w:t>
      </w:r>
    </w:p>
    <w:p w14:paraId="0E71EBBC" w14:textId="77777777" w:rsidR="00504F70" w:rsidRPr="00732815" w:rsidRDefault="00504F70" w:rsidP="00DB380F">
      <w:pPr>
        <w:pStyle w:val="ListParagraph"/>
        <w:numPr>
          <w:ilvl w:val="2"/>
          <w:numId w:val="9"/>
        </w:numPr>
        <w:spacing w:after="0" w:line="480" w:lineRule="auto"/>
        <w:rPr>
          <w:rFonts w:ascii="Times New Roman" w:hAnsi="Times New Roman" w:cs="Times New Roman"/>
        </w:rPr>
      </w:pPr>
      <w:r w:rsidRPr="00732815">
        <w:rPr>
          <w:rFonts w:ascii="Times New Roman" w:hAnsi="Times New Roman" w:cs="Times New Roman"/>
        </w:rPr>
        <w:t>INIT stringTotal</w:t>
      </w:r>
    </w:p>
    <w:p w14:paraId="436D3A47" w14:textId="61DC1D3D" w:rsidR="00504F70" w:rsidRPr="00732815" w:rsidRDefault="00504F70" w:rsidP="00DB380F">
      <w:pPr>
        <w:pStyle w:val="ListParagraph"/>
        <w:numPr>
          <w:ilvl w:val="2"/>
          <w:numId w:val="9"/>
        </w:numPr>
        <w:spacing w:after="0" w:line="480" w:lineRule="auto"/>
        <w:rPr>
          <w:rFonts w:ascii="Times New Roman" w:hAnsi="Times New Roman" w:cs="Times New Roman"/>
        </w:rPr>
      </w:pPr>
      <w:r w:rsidRPr="00732815">
        <w:rPr>
          <w:rFonts w:ascii="Times New Roman" w:hAnsi="Times New Roman" w:cs="Times New Roman"/>
        </w:rPr>
        <w:t xml:space="preserve">FOR EACH character IN </w:t>
      </w:r>
      <w:r w:rsidR="007C0F05">
        <w:rPr>
          <w:rFonts w:ascii="Times New Roman" w:hAnsi="Times New Roman" w:cs="Times New Roman"/>
        </w:rPr>
        <w:t>courseNumber</w:t>
      </w:r>
    </w:p>
    <w:p w14:paraId="50618B5C" w14:textId="77777777" w:rsidR="00504F70" w:rsidRPr="00732815" w:rsidRDefault="00504F70" w:rsidP="00DB380F">
      <w:pPr>
        <w:pStyle w:val="ListParagraph"/>
        <w:numPr>
          <w:ilvl w:val="3"/>
          <w:numId w:val="9"/>
        </w:numPr>
        <w:spacing w:after="0" w:line="480" w:lineRule="auto"/>
        <w:rPr>
          <w:rFonts w:ascii="Times New Roman" w:hAnsi="Times New Roman" w:cs="Times New Roman"/>
        </w:rPr>
      </w:pPr>
      <w:r w:rsidRPr="00732815">
        <w:rPr>
          <w:rFonts w:ascii="Times New Roman" w:hAnsi="Times New Roman" w:cs="Times New Roman"/>
        </w:rPr>
        <w:t>ADD integer value for character TO stringTotal</w:t>
      </w:r>
    </w:p>
    <w:p w14:paraId="492C32E5" w14:textId="77777777" w:rsidR="00504F70" w:rsidRPr="00732815" w:rsidRDefault="00504F7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CALCULATE stringTotal MOD tableSize</w:t>
      </w:r>
    </w:p>
    <w:p w14:paraId="3FA9594D" w14:textId="77777777" w:rsidR="00504F70" w:rsidRDefault="00504F7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RETURN calculation result</w:t>
      </w:r>
    </w:p>
    <w:p w14:paraId="5ED3BE34" w14:textId="77777777" w:rsidR="00504F70" w:rsidRDefault="00504F7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END</w:t>
      </w:r>
    </w:p>
    <w:p w14:paraId="7C34CBEB" w14:textId="77777777" w:rsidR="00504F70" w:rsidRDefault="00504F70" w:rsidP="00DB380F">
      <w:pPr>
        <w:pStyle w:val="ListParagraph"/>
        <w:numPr>
          <w:ilvl w:val="1"/>
          <w:numId w:val="9"/>
        </w:numPr>
        <w:spacing w:after="0" w:line="480" w:lineRule="auto"/>
        <w:rPr>
          <w:rFonts w:ascii="Times New Roman" w:hAnsi="Times New Roman" w:cs="Times New Roman"/>
        </w:rPr>
      </w:pPr>
      <w:r>
        <w:rPr>
          <w:rFonts w:ascii="Times New Roman" w:hAnsi="Times New Roman" w:cs="Times New Roman"/>
        </w:rPr>
        <w:t>ENDMETHOD</w:t>
      </w:r>
    </w:p>
    <w:p w14:paraId="10800051" w14:textId="77777777" w:rsidR="00504F70" w:rsidRDefault="00504F70" w:rsidP="00DB380F">
      <w:pPr>
        <w:pStyle w:val="ListParagraph"/>
        <w:numPr>
          <w:ilvl w:val="1"/>
          <w:numId w:val="9"/>
        </w:numPr>
        <w:spacing w:after="0" w:line="480" w:lineRule="auto"/>
        <w:rPr>
          <w:rFonts w:ascii="Times New Roman" w:hAnsi="Times New Roman" w:cs="Times New Roman"/>
        </w:rPr>
      </w:pPr>
      <w:r>
        <w:rPr>
          <w:rFonts w:ascii="Times New Roman" w:hAnsi="Times New Roman" w:cs="Times New Roman"/>
        </w:rPr>
        <w:t>PUBLIC METHOD Insert (course)</w:t>
      </w:r>
    </w:p>
    <w:p w14:paraId="1998E657" w14:textId="77777777" w:rsidR="00504F70" w:rsidRDefault="00504F7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START</w:t>
      </w:r>
    </w:p>
    <w:p w14:paraId="19C952F4" w14:textId="77777777" w:rsidR="00504F70" w:rsidRDefault="00504F70"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t>INIT nodeKey</w:t>
      </w:r>
    </w:p>
    <w:p w14:paraId="5B8008B8" w14:textId="77777777" w:rsidR="00504F70" w:rsidRDefault="00504F70"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lastRenderedPageBreak/>
        <w:t>CALL hashStringToKey (course.number) AND SET nodeKey = result</w:t>
      </w:r>
    </w:p>
    <w:p w14:paraId="59DB6FE1" w14:textId="20B043BB" w:rsidR="00504F70" w:rsidRDefault="00504F70"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t xml:space="preserve">INIT </w:t>
      </w:r>
      <w:r w:rsidR="00846C5A">
        <w:rPr>
          <w:rFonts w:ascii="Times New Roman" w:hAnsi="Times New Roman" w:cs="Times New Roman"/>
        </w:rPr>
        <w:t>POINTER</w:t>
      </w:r>
      <w:r>
        <w:rPr>
          <w:rFonts w:ascii="Times New Roman" w:hAnsi="Times New Roman" w:cs="Times New Roman"/>
        </w:rPr>
        <w:t xml:space="preserve"> currNode AND POINT TO element AT courses[nodeKey]</w:t>
      </w:r>
    </w:p>
    <w:p w14:paraId="5260004D" w14:textId="77777777" w:rsidR="00504F70" w:rsidRDefault="00504F70"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t>IF currNode IS POINTING TO null THEN</w:t>
      </w:r>
    </w:p>
    <w:p w14:paraId="47F86396" w14:textId="77777777" w:rsidR="00504F70" w:rsidRDefault="00504F70" w:rsidP="00DB380F">
      <w:pPr>
        <w:pStyle w:val="ListParagraph"/>
        <w:numPr>
          <w:ilvl w:val="4"/>
          <w:numId w:val="9"/>
        </w:numPr>
        <w:spacing w:after="0" w:line="480" w:lineRule="auto"/>
        <w:rPr>
          <w:rFonts w:ascii="Times New Roman" w:hAnsi="Times New Roman" w:cs="Times New Roman"/>
        </w:rPr>
      </w:pPr>
      <w:r>
        <w:rPr>
          <w:rFonts w:ascii="Times New Roman" w:hAnsi="Times New Roman" w:cs="Times New Roman"/>
        </w:rPr>
        <w:t>INIT new Node (course, nodeKey)</w:t>
      </w:r>
    </w:p>
    <w:p w14:paraId="1F1154A0" w14:textId="77777777" w:rsidR="00504F70" w:rsidRDefault="00504F70" w:rsidP="00DB380F">
      <w:pPr>
        <w:pStyle w:val="ListParagraph"/>
        <w:numPr>
          <w:ilvl w:val="4"/>
          <w:numId w:val="9"/>
        </w:numPr>
        <w:spacing w:after="0" w:line="480" w:lineRule="auto"/>
        <w:rPr>
          <w:rFonts w:ascii="Times New Roman" w:hAnsi="Times New Roman" w:cs="Times New Roman"/>
        </w:rPr>
      </w:pPr>
      <w:r>
        <w:rPr>
          <w:rFonts w:ascii="Times New Roman" w:hAnsi="Times New Roman" w:cs="Times New Roman"/>
        </w:rPr>
        <w:t>INSERT new Node AT courses[nodeKey]</w:t>
      </w:r>
    </w:p>
    <w:p w14:paraId="76E83D83" w14:textId="77777777" w:rsidR="00504F70" w:rsidRDefault="00504F70"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t>ELSE IF currNode-&gt;key IS EQUAL TO MAXIMUM INTEGER VALUE THEN</w:t>
      </w:r>
    </w:p>
    <w:p w14:paraId="468CBE0E" w14:textId="77777777" w:rsidR="00504F70" w:rsidRDefault="00504F70" w:rsidP="00DB380F">
      <w:pPr>
        <w:pStyle w:val="ListParagraph"/>
        <w:numPr>
          <w:ilvl w:val="4"/>
          <w:numId w:val="9"/>
        </w:numPr>
        <w:spacing w:after="0" w:line="480" w:lineRule="auto"/>
        <w:rPr>
          <w:rFonts w:ascii="Times New Roman" w:hAnsi="Times New Roman" w:cs="Times New Roman"/>
        </w:rPr>
      </w:pPr>
      <w:r>
        <w:rPr>
          <w:rFonts w:ascii="Times New Roman" w:hAnsi="Times New Roman" w:cs="Times New Roman"/>
        </w:rPr>
        <w:t>// element at vector was removed and can be repopulated</w:t>
      </w:r>
    </w:p>
    <w:p w14:paraId="2063F57B" w14:textId="42213BFF" w:rsidR="00504F70" w:rsidRDefault="00504F70" w:rsidP="00DB380F">
      <w:pPr>
        <w:pStyle w:val="ListParagraph"/>
        <w:numPr>
          <w:ilvl w:val="4"/>
          <w:numId w:val="9"/>
        </w:numPr>
        <w:spacing w:after="0" w:line="480" w:lineRule="auto"/>
        <w:rPr>
          <w:rFonts w:ascii="Times New Roman" w:hAnsi="Times New Roman" w:cs="Times New Roman"/>
        </w:rPr>
      </w:pPr>
      <w:r>
        <w:rPr>
          <w:rFonts w:ascii="Times New Roman" w:hAnsi="Times New Roman" w:cs="Times New Roman"/>
        </w:rPr>
        <w:t>SET currNode-&gt;</w:t>
      </w:r>
      <w:r w:rsidR="007C0F05">
        <w:rPr>
          <w:rFonts w:ascii="Times New Roman" w:hAnsi="Times New Roman" w:cs="Times New Roman"/>
        </w:rPr>
        <w:t>course</w:t>
      </w:r>
      <w:r>
        <w:rPr>
          <w:rFonts w:ascii="Times New Roman" w:hAnsi="Times New Roman" w:cs="Times New Roman"/>
        </w:rPr>
        <w:t xml:space="preserve"> = </w:t>
      </w:r>
      <w:r w:rsidR="007C0F05">
        <w:rPr>
          <w:rFonts w:ascii="Times New Roman" w:hAnsi="Times New Roman" w:cs="Times New Roman"/>
        </w:rPr>
        <w:t>course</w:t>
      </w:r>
    </w:p>
    <w:p w14:paraId="35CD33B8" w14:textId="77777777" w:rsidR="00504F70" w:rsidRDefault="00504F70" w:rsidP="00DB380F">
      <w:pPr>
        <w:pStyle w:val="ListParagraph"/>
        <w:numPr>
          <w:ilvl w:val="4"/>
          <w:numId w:val="9"/>
        </w:numPr>
        <w:spacing w:after="0" w:line="480" w:lineRule="auto"/>
        <w:rPr>
          <w:rFonts w:ascii="Times New Roman" w:hAnsi="Times New Roman" w:cs="Times New Roman"/>
        </w:rPr>
      </w:pPr>
      <w:r>
        <w:rPr>
          <w:rFonts w:ascii="Times New Roman" w:hAnsi="Times New Roman" w:cs="Times New Roman"/>
        </w:rPr>
        <w:t>SET currNode-&gt;key = nodeKey</w:t>
      </w:r>
    </w:p>
    <w:p w14:paraId="1C45F0FD" w14:textId="77777777" w:rsidR="00504F70" w:rsidRDefault="00504F70"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t>ELSE</w:t>
      </w:r>
    </w:p>
    <w:p w14:paraId="423AD6E7" w14:textId="77777777" w:rsidR="00504F70" w:rsidRDefault="00504F70" w:rsidP="00DB380F">
      <w:pPr>
        <w:pStyle w:val="ListParagraph"/>
        <w:numPr>
          <w:ilvl w:val="4"/>
          <w:numId w:val="9"/>
        </w:numPr>
        <w:spacing w:after="0" w:line="480" w:lineRule="auto"/>
        <w:rPr>
          <w:rFonts w:ascii="Times New Roman" w:hAnsi="Times New Roman" w:cs="Times New Roman"/>
        </w:rPr>
      </w:pPr>
      <w:r>
        <w:rPr>
          <w:rFonts w:ascii="Times New Roman" w:hAnsi="Times New Roman" w:cs="Times New Roman"/>
        </w:rPr>
        <w:t>WHILE currNode-&gt;next IS NOT POINTING TO null</w:t>
      </w:r>
    </w:p>
    <w:p w14:paraId="66533036" w14:textId="77777777" w:rsidR="00504F70" w:rsidRDefault="00504F70" w:rsidP="00DB380F">
      <w:pPr>
        <w:pStyle w:val="ListParagraph"/>
        <w:numPr>
          <w:ilvl w:val="5"/>
          <w:numId w:val="9"/>
        </w:numPr>
        <w:spacing w:after="0" w:line="480" w:lineRule="auto"/>
        <w:rPr>
          <w:rFonts w:ascii="Times New Roman" w:hAnsi="Times New Roman" w:cs="Times New Roman"/>
        </w:rPr>
      </w:pPr>
      <w:r>
        <w:rPr>
          <w:rFonts w:ascii="Times New Roman" w:hAnsi="Times New Roman" w:cs="Times New Roman"/>
        </w:rPr>
        <w:t>POINT currNode TO currNode-&gt;next</w:t>
      </w:r>
    </w:p>
    <w:p w14:paraId="206D6EB9" w14:textId="77777777" w:rsidR="00504F70" w:rsidRDefault="00504F70" w:rsidP="00DB380F">
      <w:pPr>
        <w:pStyle w:val="ListParagraph"/>
        <w:numPr>
          <w:ilvl w:val="4"/>
          <w:numId w:val="9"/>
        </w:numPr>
        <w:spacing w:after="0" w:line="480" w:lineRule="auto"/>
        <w:rPr>
          <w:rFonts w:ascii="Times New Roman" w:hAnsi="Times New Roman" w:cs="Times New Roman"/>
        </w:rPr>
      </w:pPr>
      <w:r>
        <w:rPr>
          <w:rFonts w:ascii="Times New Roman" w:hAnsi="Times New Roman" w:cs="Times New Roman"/>
        </w:rPr>
        <w:t>ENDWHILE</w:t>
      </w:r>
    </w:p>
    <w:p w14:paraId="213D604A" w14:textId="77777777" w:rsidR="00504F70" w:rsidRDefault="00504F70" w:rsidP="00DB380F">
      <w:pPr>
        <w:pStyle w:val="ListParagraph"/>
        <w:numPr>
          <w:ilvl w:val="4"/>
          <w:numId w:val="9"/>
        </w:numPr>
        <w:spacing w:after="0" w:line="480" w:lineRule="auto"/>
        <w:rPr>
          <w:rFonts w:ascii="Times New Roman" w:hAnsi="Times New Roman" w:cs="Times New Roman"/>
        </w:rPr>
      </w:pPr>
      <w:r>
        <w:rPr>
          <w:rFonts w:ascii="Times New Roman" w:hAnsi="Times New Roman" w:cs="Times New Roman"/>
        </w:rPr>
        <w:t>INIT new Node (course, nodeKey)</w:t>
      </w:r>
    </w:p>
    <w:p w14:paraId="4AA3A962" w14:textId="77777777" w:rsidR="00504F70" w:rsidRDefault="00504F70" w:rsidP="00DB380F">
      <w:pPr>
        <w:pStyle w:val="ListParagraph"/>
        <w:numPr>
          <w:ilvl w:val="4"/>
          <w:numId w:val="9"/>
        </w:numPr>
        <w:spacing w:after="0" w:line="480" w:lineRule="auto"/>
        <w:rPr>
          <w:rFonts w:ascii="Times New Roman" w:hAnsi="Times New Roman" w:cs="Times New Roman"/>
        </w:rPr>
      </w:pPr>
      <w:r>
        <w:rPr>
          <w:rFonts w:ascii="Times New Roman" w:hAnsi="Times New Roman" w:cs="Times New Roman"/>
        </w:rPr>
        <w:t>POINT currNode-&gt;next TO new Node</w:t>
      </w:r>
    </w:p>
    <w:p w14:paraId="03A5FEC7" w14:textId="77777777" w:rsidR="00504F70" w:rsidRDefault="00504F70"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t>ENDIF</w:t>
      </w:r>
    </w:p>
    <w:p w14:paraId="122BDA88" w14:textId="77777777" w:rsidR="00504F70" w:rsidRDefault="00504F7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END</w:t>
      </w:r>
    </w:p>
    <w:p w14:paraId="376B5CC3" w14:textId="70EFFF99" w:rsidR="00504F70" w:rsidRDefault="00504F70" w:rsidP="00DB380F">
      <w:pPr>
        <w:pStyle w:val="ListParagraph"/>
        <w:numPr>
          <w:ilvl w:val="1"/>
          <w:numId w:val="9"/>
        </w:numPr>
        <w:spacing w:after="0" w:line="480" w:lineRule="auto"/>
        <w:rPr>
          <w:rFonts w:ascii="Times New Roman" w:hAnsi="Times New Roman" w:cs="Times New Roman"/>
        </w:rPr>
      </w:pPr>
      <w:r>
        <w:rPr>
          <w:rFonts w:ascii="Times New Roman" w:hAnsi="Times New Roman" w:cs="Times New Roman"/>
        </w:rPr>
        <w:t>ENDMETHOD</w:t>
      </w:r>
    </w:p>
    <w:p w14:paraId="2CD27803" w14:textId="77777777" w:rsidR="00504F70" w:rsidRDefault="00504F70" w:rsidP="00DB380F">
      <w:pPr>
        <w:pStyle w:val="ListParagraph"/>
        <w:numPr>
          <w:ilvl w:val="1"/>
          <w:numId w:val="9"/>
        </w:numPr>
        <w:spacing w:after="0" w:line="480" w:lineRule="auto"/>
        <w:rPr>
          <w:rFonts w:ascii="Times New Roman" w:hAnsi="Times New Roman" w:cs="Times New Roman"/>
        </w:rPr>
      </w:pPr>
      <w:r>
        <w:rPr>
          <w:rFonts w:ascii="Times New Roman" w:hAnsi="Times New Roman" w:cs="Times New Roman"/>
        </w:rPr>
        <w:t>PUBLIC METHOD Search (courseNumber)</w:t>
      </w:r>
    </w:p>
    <w:p w14:paraId="2152D665" w14:textId="77777777" w:rsidR="00504F70" w:rsidRDefault="00504F7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START</w:t>
      </w:r>
    </w:p>
    <w:p w14:paraId="01F7A93A" w14:textId="77777777" w:rsidR="00504F70" w:rsidRDefault="00504F7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lastRenderedPageBreak/>
        <w:t>INIT nodeKey</w:t>
      </w:r>
    </w:p>
    <w:p w14:paraId="1523C2F5" w14:textId="77777777" w:rsidR="00504F70" w:rsidRDefault="00504F7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CALL hashStringToKey (courseNumber) AND SET nodeKey = result</w:t>
      </w:r>
    </w:p>
    <w:p w14:paraId="17FADCEB" w14:textId="77777777" w:rsidR="00504F70" w:rsidRDefault="00504F7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INIT POINTER currNode AND POINT TO element AT courses[nodeKey]</w:t>
      </w:r>
    </w:p>
    <w:p w14:paraId="0DF9D86C" w14:textId="77777777" w:rsidR="00504F70" w:rsidRDefault="00504F7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IF currNode IS NOT POINTING TO null AND currNode-&gt;key IS NOT EQUAL TO MAXIMUM INTEGER VALUE THEN</w:t>
      </w:r>
    </w:p>
    <w:p w14:paraId="44F071CA" w14:textId="77777777" w:rsidR="00504F70" w:rsidRDefault="00504F70"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t>WHILE currNode IS NOT POINTING TO null</w:t>
      </w:r>
    </w:p>
    <w:p w14:paraId="574A21F5" w14:textId="77777777" w:rsidR="00504F70" w:rsidRDefault="00504F70" w:rsidP="00DB380F">
      <w:pPr>
        <w:pStyle w:val="ListParagraph"/>
        <w:numPr>
          <w:ilvl w:val="4"/>
          <w:numId w:val="9"/>
        </w:numPr>
        <w:spacing w:after="0" w:line="480" w:lineRule="auto"/>
        <w:rPr>
          <w:rFonts w:ascii="Times New Roman" w:hAnsi="Times New Roman" w:cs="Times New Roman"/>
        </w:rPr>
      </w:pPr>
      <w:r>
        <w:rPr>
          <w:rFonts w:ascii="Times New Roman" w:hAnsi="Times New Roman" w:cs="Times New Roman"/>
        </w:rPr>
        <w:t>IF currNode-&gt;course.number IS EQUAL TO courseNumber THEN</w:t>
      </w:r>
    </w:p>
    <w:p w14:paraId="398FAF9C" w14:textId="4D3142DC" w:rsidR="00504F70" w:rsidRDefault="00504F70" w:rsidP="00DB380F">
      <w:pPr>
        <w:pStyle w:val="ListParagraph"/>
        <w:numPr>
          <w:ilvl w:val="5"/>
          <w:numId w:val="9"/>
        </w:numPr>
        <w:spacing w:after="0" w:line="480" w:lineRule="auto"/>
        <w:rPr>
          <w:rFonts w:ascii="Times New Roman" w:hAnsi="Times New Roman" w:cs="Times New Roman"/>
        </w:rPr>
      </w:pPr>
      <w:r>
        <w:rPr>
          <w:rFonts w:ascii="Times New Roman" w:hAnsi="Times New Roman" w:cs="Times New Roman"/>
        </w:rPr>
        <w:t>RETURN currNode-&gt;course</w:t>
      </w:r>
    </w:p>
    <w:p w14:paraId="5850B4EF" w14:textId="77777777" w:rsidR="00504F70" w:rsidRDefault="00504F70" w:rsidP="00DB380F">
      <w:pPr>
        <w:pStyle w:val="ListParagraph"/>
        <w:numPr>
          <w:ilvl w:val="5"/>
          <w:numId w:val="9"/>
        </w:numPr>
        <w:spacing w:after="0" w:line="480" w:lineRule="auto"/>
        <w:rPr>
          <w:rFonts w:ascii="Times New Roman" w:hAnsi="Times New Roman" w:cs="Times New Roman"/>
        </w:rPr>
      </w:pPr>
      <w:r>
        <w:rPr>
          <w:rFonts w:ascii="Times New Roman" w:hAnsi="Times New Roman" w:cs="Times New Roman"/>
        </w:rPr>
        <w:t>END</w:t>
      </w:r>
    </w:p>
    <w:p w14:paraId="2B3A16AF" w14:textId="77777777" w:rsidR="00504F70" w:rsidRDefault="00504F70" w:rsidP="00DB380F">
      <w:pPr>
        <w:pStyle w:val="ListParagraph"/>
        <w:numPr>
          <w:ilvl w:val="4"/>
          <w:numId w:val="9"/>
        </w:numPr>
        <w:spacing w:after="0" w:line="480" w:lineRule="auto"/>
        <w:rPr>
          <w:rFonts w:ascii="Times New Roman" w:hAnsi="Times New Roman" w:cs="Times New Roman"/>
        </w:rPr>
      </w:pPr>
      <w:r>
        <w:rPr>
          <w:rFonts w:ascii="Times New Roman" w:hAnsi="Times New Roman" w:cs="Times New Roman"/>
        </w:rPr>
        <w:t>ENDIF</w:t>
      </w:r>
    </w:p>
    <w:p w14:paraId="6E84F397" w14:textId="77777777" w:rsidR="00504F70" w:rsidRDefault="00504F70" w:rsidP="00DB380F">
      <w:pPr>
        <w:pStyle w:val="ListParagraph"/>
        <w:numPr>
          <w:ilvl w:val="4"/>
          <w:numId w:val="9"/>
        </w:numPr>
        <w:spacing w:after="0" w:line="480" w:lineRule="auto"/>
        <w:rPr>
          <w:rFonts w:ascii="Times New Roman" w:hAnsi="Times New Roman" w:cs="Times New Roman"/>
        </w:rPr>
      </w:pPr>
      <w:r>
        <w:rPr>
          <w:rFonts w:ascii="Times New Roman" w:hAnsi="Times New Roman" w:cs="Times New Roman"/>
        </w:rPr>
        <w:t>POINT currNode TO currNode-&gt;next</w:t>
      </w:r>
    </w:p>
    <w:p w14:paraId="7D81D4A6" w14:textId="77777777" w:rsidR="00504F70" w:rsidRPr="00B01FCE" w:rsidRDefault="00504F70"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t>ENDWHILE</w:t>
      </w:r>
    </w:p>
    <w:p w14:paraId="78C7DA9D" w14:textId="77777777" w:rsidR="00504F70" w:rsidRDefault="00504F7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ENDIF</w:t>
      </w:r>
    </w:p>
    <w:p w14:paraId="261AB20C" w14:textId="77777777" w:rsidR="00504F70" w:rsidRDefault="00504F7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DISPLAY “No associated course found!”</w:t>
      </w:r>
    </w:p>
    <w:p w14:paraId="49D2F077" w14:textId="07789E3D" w:rsidR="001D141B" w:rsidRDefault="001D141B"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RETURN new Course Object</w:t>
      </w:r>
    </w:p>
    <w:p w14:paraId="692D3752" w14:textId="77777777" w:rsidR="00504F70" w:rsidRDefault="00504F7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END</w:t>
      </w:r>
    </w:p>
    <w:p w14:paraId="06B03124" w14:textId="77777777" w:rsidR="00504F70" w:rsidRDefault="00504F70" w:rsidP="00DB380F">
      <w:pPr>
        <w:pStyle w:val="ListParagraph"/>
        <w:numPr>
          <w:ilvl w:val="1"/>
          <w:numId w:val="9"/>
        </w:numPr>
        <w:spacing w:after="0" w:line="480" w:lineRule="auto"/>
        <w:rPr>
          <w:rFonts w:ascii="Times New Roman" w:hAnsi="Times New Roman" w:cs="Times New Roman"/>
        </w:rPr>
      </w:pPr>
      <w:r>
        <w:rPr>
          <w:rFonts w:ascii="Times New Roman" w:hAnsi="Times New Roman" w:cs="Times New Roman"/>
        </w:rPr>
        <w:t>ENDMETHOD</w:t>
      </w:r>
    </w:p>
    <w:p w14:paraId="1A00786E" w14:textId="1B906FD5" w:rsidR="008D4230" w:rsidRDefault="00502FF0" w:rsidP="00DB380F">
      <w:pPr>
        <w:pStyle w:val="ListParagraph"/>
        <w:numPr>
          <w:ilvl w:val="1"/>
          <w:numId w:val="9"/>
        </w:numPr>
        <w:spacing w:after="0" w:line="480" w:lineRule="auto"/>
        <w:rPr>
          <w:rFonts w:ascii="Times New Roman" w:hAnsi="Times New Roman" w:cs="Times New Roman"/>
        </w:rPr>
      </w:pPr>
      <w:r>
        <w:rPr>
          <w:rFonts w:ascii="Times New Roman" w:hAnsi="Times New Roman" w:cs="Times New Roman"/>
        </w:rPr>
        <w:t>PRIVATE METHOD</w:t>
      </w:r>
      <w:r w:rsidR="008D4230">
        <w:rPr>
          <w:rFonts w:ascii="Times New Roman" w:hAnsi="Times New Roman" w:cs="Times New Roman"/>
        </w:rPr>
        <w:t xml:space="preserve"> partitionVector (</w:t>
      </w:r>
      <w:r w:rsidR="00B06CEA">
        <w:rPr>
          <w:rFonts w:ascii="Times New Roman" w:hAnsi="Times New Roman" w:cs="Times New Roman"/>
        </w:rPr>
        <w:t>coursesVector</w:t>
      </w:r>
      <w:r w:rsidR="008D4230">
        <w:rPr>
          <w:rFonts w:ascii="Times New Roman" w:hAnsi="Times New Roman" w:cs="Times New Roman"/>
        </w:rPr>
        <w:t>, begin, end)</w:t>
      </w:r>
    </w:p>
    <w:p w14:paraId="3844C5D3" w14:textId="4EE4B547" w:rsidR="008D4230" w:rsidRDefault="008D423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START</w:t>
      </w:r>
    </w:p>
    <w:p w14:paraId="4B84F224" w14:textId="351C3AB6" w:rsidR="008D4230" w:rsidRDefault="008D423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INIT lowIndex</w:t>
      </w:r>
    </w:p>
    <w:p w14:paraId="3B3B0E1E" w14:textId="4BB3038E" w:rsidR="008D4230" w:rsidRDefault="008D423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INIT highIndex</w:t>
      </w:r>
    </w:p>
    <w:p w14:paraId="4E7A8134" w14:textId="51536835" w:rsidR="008D4230" w:rsidRDefault="008D423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INIT midpoint</w:t>
      </w:r>
    </w:p>
    <w:p w14:paraId="2C341A1F" w14:textId="127B1A2C" w:rsidR="008D4230" w:rsidRPr="008D4230" w:rsidRDefault="008D423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lastRenderedPageBreak/>
        <w:t>INIT pivotValue</w:t>
      </w:r>
    </w:p>
    <w:p w14:paraId="5DC2F88B" w14:textId="54E3B251" w:rsidR="008D4230" w:rsidRDefault="008D423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SET lowIndex = begin</w:t>
      </w:r>
    </w:p>
    <w:p w14:paraId="38F2217A" w14:textId="4D75CD28" w:rsidR="008D4230" w:rsidRDefault="008D423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SET highIndex = end</w:t>
      </w:r>
    </w:p>
    <w:p w14:paraId="0A8AB54B" w14:textId="08F2A4F8" w:rsidR="008D4230" w:rsidRDefault="008D423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SET midpoint = lowIndex + (highIndex – lowIndex) / 2</w:t>
      </w:r>
    </w:p>
    <w:p w14:paraId="08F72758" w14:textId="441F110C" w:rsidR="00B06CEA" w:rsidRPr="00B06CEA" w:rsidRDefault="00B06CEA"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t>// Set to object’s associated number value</w:t>
      </w:r>
    </w:p>
    <w:p w14:paraId="19C5C1E9" w14:textId="0A4508EF" w:rsidR="008D4230" w:rsidRDefault="008D423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SET pivotValue = element AT</w:t>
      </w:r>
      <w:r w:rsidR="00B06CEA">
        <w:rPr>
          <w:rFonts w:ascii="Times New Roman" w:hAnsi="Times New Roman" w:cs="Times New Roman"/>
        </w:rPr>
        <w:t xml:space="preserve"> coursesVector [midpoint].number</w:t>
      </w:r>
    </w:p>
    <w:p w14:paraId="372A1B21" w14:textId="2C1E48E9" w:rsidR="00B06CEA" w:rsidRDefault="00B06CEA"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INIT done</w:t>
      </w:r>
    </w:p>
    <w:p w14:paraId="4971C35D" w14:textId="736FA9D1" w:rsidR="00B06CEA" w:rsidRDefault="00B06CEA"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SET done = FALSE</w:t>
      </w:r>
    </w:p>
    <w:p w14:paraId="375823B4" w14:textId="5EAED692" w:rsidR="00B06CEA" w:rsidRDefault="00B06CEA"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WHILE done IS NOT TRUE</w:t>
      </w:r>
    </w:p>
    <w:p w14:paraId="35EDE76B" w14:textId="7A27E2A6" w:rsidR="00B06CEA" w:rsidRDefault="00B06CEA"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t>WHILE element AT coursesVector [lowIndex].number IS LESS THEN pivotValue</w:t>
      </w:r>
    </w:p>
    <w:p w14:paraId="334217E8" w14:textId="7E7B0C1A" w:rsidR="00B06CEA" w:rsidRDefault="00B06CEA" w:rsidP="00DB380F">
      <w:pPr>
        <w:pStyle w:val="ListParagraph"/>
        <w:numPr>
          <w:ilvl w:val="4"/>
          <w:numId w:val="9"/>
        </w:numPr>
        <w:spacing w:after="0" w:line="480" w:lineRule="auto"/>
        <w:rPr>
          <w:rFonts w:ascii="Times New Roman" w:hAnsi="Times New Roman" w:cs="Times New Roman"/>
        </w:rPr>
      </w:pPr>
      <w:r>
        <w:rPr>
          <w:rFonts w:ascii="Times New Roman" w:hAnsi="Times New Roman" w:cs="Times New Roman"/>
        </w:rPr>
        <w:t>INCREMENT lowIndex</w:t>
      </w:r>
    </w:p>
    <w:p w14:paraId="50C6BD70" w14:textId="0D076F8C" w:rsidR="00B06CEA" w:rsidRDefault="00B06CEA"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t>ENDWHILE</w:t>
      </w:r>
    </w:p>
    <w:p w14:paraId="200EA0D7" w14:textId="4AE9CF73" w:rsidR="00B06CEA" w:rsidRDefault="00B06CEA"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t>WHILE element AT coursesVector [lowIndex].number IS GREATER THEN pivotValue</w:t>
      </w:r>
    </w:p>
    <w:p w14:paraId="6C3D0DE7" w14:textId="053E587F" w:rsidR="00B06CEA" w:rsidRDefault="00B06CEA" w:rsidP="00DB380F">
      <w:pPr>
        <w:pStyle w:val="ListParagraph"/>
        <w:numPr>
          <w:ilvl w:val="4"/>
          <w:numId w:val="9"/>
        </w:numPr>
        <w:spacing w:after="0" w:line="480" w:lineRule="auto"/>
        <w:rPr>
          <w:rFonts w:ascii="Times New Roman" w:hAnsi="Times New Roman" w:cs="Times New Roman"/>
        </w:rPr>
      </w:pPr>
      <w:r>
        <w:rPr>
          <w:rFonts w:ascii="Times New Roman" w:hAnsi="Times New Roman" w:cs="Times New Roman"/>
        </w:rPr>
        <w:t>DECREMENT highIndex</w:t>
      </w:r>
    </w:p>
    <w:p w14:paraId="7D4B40CA" w14:textId="77777777" w:rsidR="00B06CEA" w:rsidRDefault="00B06CEA"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t>ENDWHILE</w:t>
      </w:r>
    </w:p>
    <w:p w14:paraId="218C57BD" w14:textId="7DC49976" w:rsidR="00B06CEA" w:rsidRDefault="00B06CEA"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t>IF lowIndex IS GREATER THAN OR EQUAL TO highIndex THEN</w:t>
      </w:r>
    </w:p>
    <w:p w14:paraId="0FCAC97E" w14:textId="2C007BC7" w:rsidR="00B06CEA" w:rsidRDefault="00B06CEA" w:rsidP="00DB380F">
      <w:pPr>
        <w:pStyle w:val="ListParagraph"/>
        <w:numPr>
          <w:ilvl w:val="4"/>
          <w:numId w:val="9"/>
        </w:numPr>
        <w:spacing w:after="0" w:line="480" w:lineRule="auto"/>
        <w:rPr>
          <w:rFonts w:ascii="Times New Roman" w:hAnsi="Times New Roman" w:cs="Times New Roman"/>
        </w:rPr>
      </w:pPr>
      <w:r>
        <w:rPr>
          <w:rFonts w:ascii="Times New Roman" w:hAnsi="Times New Roman" w:cs="Times New Roman"/>
        </w:rPr>
        <w:t>SET done = TRUE</w:t>
      </w:r>
    </w:p>
    <w:p w14:paraId="785E9AA5" w14:textId="64595CB4" w:rsidR="00B06CEA" w:rsidRDefault="00B06CEA"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t>ELSE</w:t>
      </w:r>
    </w:p>
    <w:p w14:paraId="121104DE" w14:textId="7A2070C8" w:rsidR="00B06CEA" w:rsidRPr="00DB380F" w:rsidRDefault="00B06CEA" w:rsidP="00DB380F">
      <w:pPr>
        <w:pStyle w:val="ListParagraph"/>
        <w:numPr>
          <w:ilvl w:val="4"/>
          <w:numId w:val="9"/>
        </w:numPr>
        <w:spacing w:after="0" w:line="480" w:lineRule="auto"/>
        <w:rPr>
          <w:rFonts w:ascii="Times New Roman" w:hAnsi="Times New Roman" w:cs="Times New Roman"/>
        </w:rPr>
      </w:pPr>
      <w:r w:rsidRPr="00DB380F">
        <w:rPr>
          <w:rFonts w:ascii="Times New Roman" w:hAnsi="Times New Roman" w:cs="Times New Roman"/>
        </w:rPr>
        <w:t>// Swap element at the lowIndex and highIndex positions</w:t>
      </w:r>
    </w:p>
    <w:p w14:paraId="4E77EC9B" w14:textId="3DE78E97" w:rsidR="00B06CEA" w:rsidRPr="00B06CEA" w:rsidRDefault="00B06CEA" w:rsidP="00DB380F">
      <w:pPr>
        <w:pStyle w:val="ListParagraph"/>
        <w:numPr>
          <w:ilvl w:val="4"/>
          <w:numId w:val="9"/>
        </w:numPr>
        <w:spacing w:after="0" w:line="480" w:lineRule="auto"/>
        <w:rPr>
          <w:rFonts w:ascii="Times New Roman" w:hAnsi="Times New Roman" w:cs="Times New Roman"/>
          <w:sz w:val="22"/>
          <w:szCs w:val="22"/>
        </w:rPr>
      </w:pPr>
      <w:r w:rsidRPr="00B06CEA">
        <w:rPr>
          <w:rFonts w:ascii="Times New Roman" w:hAnsi="Times New Roman" w:cs="Times New Roman"/>
          <w:sz w:val="22"/>
          <w:szCs w:val="22"/>
        </w:rPr>
        <w:lastRenderedPageBreak/>
        <w:t>CALL std::swap (coursesVector [lowIndex], coursesVector [highIndex])</w:t>
      </w:r>
    </w:p>
    <w:p w14:paraId="58FC0735" w14:textId="77777777" w:rsidR="00B06CEA" w:rsidRDefault="00B06CEA" w:rsidP="00DB380F">
      <w:pPr>
        <w:pStyle w:val="ListParagraph"/>
        <w:numPr>
          <w:ilvl w:val="4"/>
          <w:numId w:val="9"/>
        </w:numPr>
        <w:spacing w:after="0" w:line="480" w:lineRule="auto"/>
        <w:rPr>
          <w:rFonts w:ascii="Times New Roman" w:hAnsi="Times New Roman" w:cs="Times New Roman"/>
        </w:rPr>
      </w:pPr>
      <w:r>
        <w:rPr>
          <w:rFonts w:ascii="Times New Roman" w:hAnsi="Times New Roman" w:cs="Times New Roman"/>
        </w:rPr>
        <w:t>INCREMENT lowIndex</w:t>
      </w:r>
    </w:p>
    <w:p w14:paraId="3E662CD4" w14:textId="5A5D4818" w:rsidR="00B06CEA" w:rsidRPr="00B06CEA" w:rsidRDefault="00B06CEA" w:rsidP="00DB380F">
      <w:pPr>
        <w:pStyle w:val="ListParagraph"/>
        <w:numPr>
          <w:ilvl w:val="4"/>
          <w:numId w:val="9"/>
        </w:numPr>
        <w:spacing w:after="0" w:line="480" w:lineRule="auto"/>
        <w:rPr>
          <w:rFonts w:ascii="Times New Roman" w:hAnsi="Times New Roman" w:cs="Times New Roman"/>
        </w:rPr>
      </w:pPr>
      <w:r>
        <w:rPr>
          <w:rFonts w:ascii="Times New Roman" w:hAnsi="Times New Roman" w:cs="Times New Roman"/>
        </w:rPr>
        <w:t>DECREMENT highIndex</w:t>
      </w:r>
    </w:p>
    <w:p w14:paraId="2FE8F446" w14:textId="3A21B6A8" w:rsidR="00B06CEA" w:rsidRDefault="00B06CEA"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t>ENDIF</w:t>
      </w:r>
    </w:p>
    <w:p w14:paraId="6D65C623" w14:textId="4F1A0A1E" w:rsidR="00B06CEA" w:rsidRDefault="00B06CEA"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ENDWHILE</w:t>
      </w:r>
    </w:p>
    <w:p w14:paraId="6D1F1295" w14:textId="638A4179" w:rsidR="00B06CEA" w:rsidRDefault="00B06CEA"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RETURN highIndex</w:t>
      </w:r>
    </w:p>
    <w:p w14:paraId="43FBCF35" w14:textId="14E9185C" w:rsidR="008D4230" w:rsidRDefault="008D4230"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END</w:t>
      </w:r>
    </w:p>
    <w:p w14:paraId="2BA08FD2" w14:textId="6A1BF0A4" w:rsidR="008D4230" w:rsidRDefault="00502FF0" w:rsidP="00DB380F">
      <w:pPr>
        <w:pStyle w:val="ListParagraph"/>
        <w:numPr>
          <w:ilvl w:val="1"/>
          <w:numId w:val="9"/>
        </w:numPr>
        <w:spacing w:after="0" w:line="480" w:lineRule="auto"/>
        <w:rPr>
          <w:rFonts w:ascii="Times New Roman" w:hAnsi="Times New Roman" w:cs="Times New Roman"/>
        </w:rPr>
      </w:pPr>
      <w:r>
        <w:rPr>
          <w:rFonts w:ascii="Times New Roman" w:hAnsi="Times New Roman" w:cs="Times New Roman"/>
        </w:rPr>
        <w:t>ENDMETHOD</w:t>
      </w:r>
    </w:p>
    <w:p w14:paraId="4C76FF63" w14:textId="4B36B3EC" w:rsidR="00B06CEA" w:rsidRDefault="00502FF0" w:rsidP="00DB380F">
      <w:pPr>
        <w:pStyle w:val="ListParagraph"/>
        <w:numPr>
          <w:ilvl w:val="1"/>
          <w:numId w:val="9"/>
        </w:numPr>
        <w:spacing w:after="0" w:line="480" w:lineRule="auto"/>
        <w:rPr>
          <w:rFonts w:ascii="Times New Roman" w:hAnsi="Times New Roman" w:cs="Times New Roman"/>
        </w:rPr>
      </w:pPr>
      <w:r>
        <w:rPr>
          <w:rFonts w:ascii="Times New Roman" w:hAnsi="Times New Roman" w:cs="Times New Roman"/>
        </w:rPr>
        <w:t>PRIVATE METHOD</w:t>
      </w:r>
      <w:r w:rsidR="00B06CEA">
        <w:rPr>
          <w:rFonts w:ascii="Times New Roman" w:hAnsi="Times New Roman" w:cs="Times New Roman"/>
        </w:rPr>
        <w:t xml:space="preserve"> quick</w:t>
      </w:r>
      <w:r w:rsidR="00DB380F">
        <w:rPr>
          <w:rFonts w:ascii="Times New Roman" w:hAnsi="Times New Roman" w:cs="Times New Roman"/>
        </w:rPr>
        <w:t>S</w:t>
      </w:r>
      <w:r w:rsidR="00B06CEA">
        <w:rPr>
          <w:rFonts w:ascii="Times New Roman" w:hAnsi="Times New Roman" w:cs="Times New Roman"/>
        </w:rPr>
        <w:t>ort (coursesVector, begin, end)</w:t>
      </w:r>
    </w:p>
    <w:p w14:paraId="73FEF0F0" w14:textId="37C6E2F6" w:rsidR="00B06CEA" w:rsidRDefault="00B06CEA"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START</w:t>
      </w:r>
    </w:p>
    <w:p w14:paraId="5E253144" w14:textId="0629C28D" w:rsidR="00B06CEA" w:rsidRDefault="00B06CEA"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INIT midIndex</w:t>
      </w:r>
    </w:p>
    <w:p w14:paraId="6770DDBA" w14:textId="136A3A0A" w:rsidR="00B06CEA" w:rsidRDefault="00B06CEA"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SET midIndex = 0</w:t>
      </w:r>
    </w:p>
    <w:p w14:paraId="7EA89673" w14:textId="6B8A9C8D" w:rsidR="00B06CEA" w:rsidRDefault="00B06CEA"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IF begin IS GREATER THAN OR EQUAL TO end THEN</w:t>
      </w:r>
    </w:p>
    <w:p w14:paraId="2F474D7C" w14:textId="7253F16C" w:rsidR="00B06CEA" w:rsidRDefault="00B06CEA"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t>RETURN</w:t>
      </w:r>
    </w:p>
    <w:p w14:paraId="51007A7A" w14:textId="02BD2C6F" w:rsidR="00B06CEA" w:rsidRDefault="00B06CEA"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t>END</w:t>
      </w:r>
    </w:p>
    <w:p w14:paraId="1CDF13ED" w14:textId="0DD55682" w:rsidR="00B06CEA" w:rsidRDefault="00B06CEA"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ENDIF</w:t>
      </w:r>
    </w:p>
    <w:p w14:paraId="39173D8B" w14:textId="3811F507" w:rsidR="00B06CEA" w:rsidRDefault="00B06CEA"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CALL partition</w:t>
      </w:r>
      <w:r w:rsidR="00DB380F">
        <w:rPr>
          <w:rFonts w:ascii="Times New Roman" w:hAnsi="Times New Roman" w:cs="Times New Roman"/>
        </w:rPr>
        <w:t>Vector</w:t>
      </w:r>
      <w:r>
        <w:rPr>
          <w:rFonts w:ascii="Times New Roman" w:hAnsi="Times New Roman" w:cs="Times New Roman"/>
        </w:rPr>
        <w:t xml:space="preserve"> (coursesVector, begin, end) AND SET midIndex = result</w:t>
      </w:r>
    </w:p>
    <w:p w14:paraId="4C9D1FD0" w14:textId="2004696C" w:rsidR="00B06CEA" w:rsidRDefault="00B06CEA"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CALL quick</w:t>
      </w:r>
      <w:r w:rsidR="00DB380F">
        <w:rPr>
          <w:rFonts w:ascii="Times New Roman" w:hAnsi="Times New Roman" w:cs="Times New Roman"/>
        </w:rPr>
        <w:t>S</w:t>
      </w:r>
      <w:r>
        <w:rPr>
          <w:rFonts w:ascii="Times New Roman" w:hAnsi="Times New Roman" w:cs="Times New Roman"/>
        </w:rPr>
        <w:t>ort (coursesVector, begin, midIndex)</w:t>
      </w:r>
    </w:p>
    <w:p w14:paraId="7F94DB6F" w14:textId="7D863C3F" w:rsidR="00B06CEA" w:rsidRDefault="00B06CEA"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CALL quick</w:t>
      </w:r>
      <w:r w:rsidR="00DB380F">
        <w:rPr>
          <w:rFonts w:ascii="Times New Roman" w:hAnsi="Times New Roman" w:cs="Times New Roman"/>
        </w:rPr>
        <w:t>S</w:t>
      </w:r>
      <w:r>
        <w:rPr>
          <w:rFonts w:ascii="Times New Roman" w:hAnsi="Times New Roman" w:cs="Times New Roman"/>
        </w:rPr>
        <w:t>ort (coursesVector, midIndex + 1, end)</w:t>
      </w:r>
    </w:p>
    <w:p w14:paraId="7FCCA76A" w14:textId="77777777" w:rsidR="00DB380F" w:rsidRDefault="00B06CEA"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END</w:t>
      </w:r>
    </w:p>
    <w:p w14:paraId="62F6C604" w14:textId="53C9CD0F" w:rsidR="00B06CEA" w:rsidRPr="00DB380F" w:rsidRDefault="00502FF0" w:rsidP="00DB380F">
      <w:pPr>
        <w:pStyle w:val="ListParagraph"/>
        <w:numPr>
          <w:ilvl w:val="1"/>
          <w:numId w:val="9"/>
        </w:numPr>
        <w:spacing w:after="0" w:line="480" w:lineRule="auto"/>
        <w:rPr>
          <w:rFonts w:ascii="Times New Roman" w:hAnsi="Times New Roman" w:cs="Times New Roman"/>
        </w:rPr>
      </w:pPr>
      <w:r w:rsidRPr="00DB380F">
        <w:rPr>
          <w:rFonts w:ascii="Times New Roman" w:hAnsi="Times New Roman" w:cs="Times New Roman"/>
        </w:rPr>
        <w:t>ENDMETHOD</w:t>
      </w:r>
    </w:p>
    <w:p w14:paraId="24A9A7BC" w14:textId="51763697" w:rsidR="00DB380F" w:rsidRDefault="00DB380F" w:rsidP="00DB380F">
      <w:pPr>
        <w:pStyle w:val="ListParagraph"/>
        <w:numPr>
          <w:ilvl w:val="1"/>
          <w:numId w:val="9"/>
        </w:numPr>
        <w:spacing w:after="0" w:line="480" w:lineRule="auto"/>
        <w:rPr>
          <w:rFonts w:ascii="Times New Roman" w:hAnsi="Times New Roman" w:cs="Times New Roman"/>
        </w:rPr>
      </w:pPr>
      <w:r>
        <w:rPr>
          <w:rFonts w:ascii="Times New Roman" w:hAnsi="Times New Roman" w:cs="Times New Roman"/>
        </w:rPr>
        <w:t xml:space="preserve">PRIVATE METHOD getAllCourses () </w:t>
      </w:r>
    </w:p>
    <w:p w14:paraId="1B948C80" w14:textId="77777777" w:rsidR="00DB380F" w:rsidRDefault="00DB380F"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lastRenderedPageBreak/>
        <w:t>START</w:t>
      </w:r>
    </w:p>
    <w:p w14:paraId="2CDEBCA1" w14:textId="77777777" w:rsidR="00DB380F" w:rsidRDefault="00DB380F"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INIT coursesVector</w:t>
      </w:r>
    </w:p>
    <w:p w14:paraId="77F733D1" w14:textId="77777777" w:rsidR="00DB380F" w:rsidRDefault="00DB380F"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FOR index FROM 0 UNTIL GetLength(courses)</w:t>
      </w:r>
    </w:p>
    <w:p w14:paraId="618BD621" w14:textId="77777777" w:rsidR="00DB380F" w:rsidRDefault="00DB380F"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t>INIT POINTER currNode</w:t>
      </w:r>
    </w:p>
    <w:p w14:paraId="4CA29DE8" w14:textId="77777777" w:rsidR="00DB380F" w:rsidRDefault="00DB380F"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t>POINT currNode TO element AT courses[index]</w:t>
      </w:r>
    </w:p>
    <w:p w14:paraId="1590B908" w14:textId="77777777" w:rsidR="00DB380F" w:rsidRDefault="00DB380F"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t>IF currNode IS NOT POINTING TO NULL AND currNode-&gt;key IS NOT EQUAL TO MAXIMUM INTEGER VALUE THEN</w:t>
      </w:r>
    </w:p>
    <w:p w14:paraId="6C172306" w14:textId="77777777" w:rsidR="00DB380F" w:rsidRDefault="00DB380F" w:rsidP="00DB380F">
      <w:pPr>
        <w:pStyle w:val="ListParagraph"/>
        <w:numPr>
          <w:ilvl w:val="4"/>
          <w:numId w:val="9"/>
        </w:numPr>
        <w:spacing w:after="0" w:line="480" w:lineRule="auto"/>
        <w:rPr>
          <w:rFonts w:ascii="Times New Roman" w:hAnsi="Times New Roman" w:cs="Times New Roman"/>
        </w:rPr>
      </w:pPr>
      <w:r>
        <w:rPr>
          <w:rFonts w:ascii="Times New Roman" w:hAnsi="Times New Roman" w:cs="Times New Roman"/>
        </w:rPr>
        <w:t>WHILE currNode IS NOT POINTING TO NULL</w:t>
      </w:r>
    </w:p>
    <w:p w14:paraId="4EA78315" w14:textId="77777777" w:rsidR="00DB380F" w:rsidRDefault="00DB380F" w:rsidP="00DB380F">
      <w:pPr>
        <w:pStyle w:val="ListParagraph"/>
        <w:numPr>
          <w:ilvl w:val="5"/>
          <w:numId w:val="9"/>
        </w:numPr>
        <w:spacing w:after="0" w:line="480" w:lineRule="auto"/>
        <w:rPr>
          <w:rFonts w:ascii="Times New Roman" w:hAnsi="Times New Roman" w:cs="Times New Roman"/>
        </w:rPr>
      </w:pPr>
      <w:r>
        <w:rPr>
          <w:rFonts w:ascii="Times New Roman" w:hAnsi="Times New Roman" w:cs="Times New Roman"/>
        </w:rPr>
        <w:t>INSERT currNode-&gt;course INTO coursesVector</w:t>
      </w:r>
    </w:p>
    <w:p w14:paraId="0B5C97AC" w14:textId="77777777" w:rsidR="00DB380F" w:rsidRDefault="00DB380F" w:rsidP="00DB380F">
      <w:pPr>
        <w:pStyle w:val="ListParagraph"/>
        <w:numPr>
          <w:ilvl w:val="5"/>
          <w:numId w:val="9"/>
        </w:numPr>
        <w:spacing w:after="0" w:line="480" w:lineRule="auto"/>
        <w:rPr>
          <w:rFonts w:ascii="Times New Roman" w:hAnsi="Times New Roman" w:cs="Times New Roman"/>
        </w:rPr>
      </w:pPr>
      <w:r>
        <w:rPr>
          <w:rFonts w:ascii="Times New Roman" w:hAnsi="Times New Roman" w:cs="Times New Roman"/>
        </w:rPr>
        <w:t>POINT currNode TO currNode-&gt;next</w:t>
      </w:r>
    </w:p>
    <w:p w14:paraId="7A334931" w14:textId="77777777" w:rsidR="00DB380F" w:rsidRDefault="00DB380F" w:rsidP="00DB380F">
      <w:pPr>
        <w:pStyle w:val="ListParagraph"/>
        <w:numPr>
          <w:ilvl w:val="4"/>
          <w:numId w:val="9"/>
        </w:numPr>
        <w:spacing w:after="0" w:line="480" w:lineRule="auto"/>
        <w:rPr>
          <w:rFonts w:ascii="Times New Roman" w:hAnsi="Times New Roman" w:cs="Times New Roman"/>
        </w:rPr>
      </w:pPr>
      <w:r>
        <w:rPr>
          <w:rFonts w:ascii="Times New Roman" w:hAnsi="Times New Roman" w:cs="Times New Roman"/>
        </w:rPr>
        <w:t>ENDWHILE</w:t>
      </w:r>
    </w:p>
    <w:p w14:paraId="1C8BE758" w14:textId="77777777" w:rsidR="00DB380F" w:rsidRPr="00D84521" w:rsidRDefault="00DB380F"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t>ENDIF</w:t>
      </w:r>
    </w:p>
    <w:p w14:paraId="3E36EF43" w14:textId="77777777" w:rsidR="00DB380F" w:rsidRDefault="00DB380F"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ENDFOR</w:t>
      </w:r>
    </w:p>
    <w:p w14:paraId="5C85C471" w14:textId="77777777" w:rsidR="00DB380F" w:rsidRPr="00DB380F" w:rsidRDefault="00DB380F"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CALL quickSort (coursesVector, 0, GetLength (coursesVector) - 1)</w:t>
      </w:r>
    </w:p>
    <w:p w14:paraId="12CDFA7F" w14:textId="77777777" w:rsidR="00DB380F" w:rsidRDefault="00DB380F"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RETURN coursesVector</w:t>
      </w:r>
    </w:p>
    <w:p w14:paraId="030F8CA4" w14:textId="77777777" w:rsidR="00DB380F" w:rsidRDefault="00DB380F"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END</w:t>
      </w:r>
    </w:p>
    <w:p w14:paraId="13D31A6E" w14:textId="0BB6063E" w:rsidR="00DB380F" w:rsidRPr="00DB380F" w:rsidRDefault="00DB380F" w:rsidP="00DB380F">
      <w:pPr>
        <w:pStyle w:val="ListParagraph"/>
        <w:numPr>
          <w:ilvl w:val="1"/>
          <w:numId w:val="9"/>
        </w:numPr>
        <w:spacing w:after="0" w:line="480" w:lineRule="auto"/>
        <w:rPr>
          <w:rFonts w:ascii="Times New Roman" w:hAnsi="Times New Roman" w:cs="Times New Roman"/>
        </w:rPr>
      </w:pPr>
      <w:r>
        <w:rPr>
          <w:rFonts w:ascii="Times New Roman" w:hAnsi="Times New Roman" w:cs="Times New Roman"/>
        </w:rPr>
        <w:t>ENDMETHOD</w:t>
      </w:r>
    </w:p>
    <w:p w14:paraId="5655A016" w14:textId="032EF743" w:rsidR="003A229B" w:rsidRDefault="00502FF0" w:rsidP="00DB380F">
      <w:pPr>
        <w:pStyle w:val="ListParagraph"/>
        <w:numPr>
          <w:ilvl w:val="1"/>
          <w:numId w:val="9"/>
        </w:numPr>
        <w:spacing w:after="0" w:line="480" w:lineRule="auto"/>
        <w:rPr>
          <w:rFonts w:ascii="Times New Roman" w:hAnsi="Times New Roman" w:cs="Times New Roman"/>
        </w:rPr>
      </w:pPr>
      <w:r>
        <w:rPr>
          <w:rFonts w:ascii="Times New Roman" w:hAnsi="Times New Roman" w:cs="Times New Roman"/>
        </w:rPr>
        <w:t>PUBLIC METHOD</w:t>
      </w:r>
      <w:r w:rsidR="003A229B">
        <w:rPr>
          <w:rFonts w:ascii="Times New Roman" w:hAnsi="Times New Roman" w:cs="Times New Roman"/>
        </w:rPr>
        <w:t xml:space="preserve"> </w:t>
      </w:r>
      <w:r>
        <w:rPr>
          <w:rFonts w:ascii="Times New Roman" w:hAnsi="Times New Roman" w:cs="Times New Roman"/>
        </w:rPr>
        <w:t>D</w:t>
      </w:r>
      <w:r w:rsidR="003A229B">
        <w:rPr>
          <w:rFonts w:ascii="Times New Roman" w:hAnsi="Times New Roman" w:cs="Times New Roman"/>
        </w:rPr>
        <w:t xml:space="preserve">isplayAll () </w:t>
      </w:r>
    </w:p>
    <w:p w14:paraId="5A18CE3B" w14:textId="727E3F15" w:rsidR="00B06CEA" w:rsidRDefault="00B06CEA"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START</w:t>
      </w:r>
    </w:p>
    <w:p w14:paraId="50572F1B" w14:textId="73801244" w:rsidR="003A229B" w:rsidRDefault="003A229B" w:rsidP="0015374E">
      <w:pPr>
        <w:pStyle w:val="ListParagraph"/>
        <w:spacing w:after="0" w:line="480" w:lineRule="auto"/>
        <w:ind w:left="2880"/>
        <w:rPr>
          <w:rFonts w:ascii="Times New Roman" w:hAnsi="Times New Roman" w:cs="Times New Roman"/>
          <w:sz w:val="22"/>
          <w:szCs w:val="22"/>
        </w:rPr>
      </w:pPr>
      <w:r w:rsidRPr="003A229B">
        <w:rPr>
          <w:rFonts w:ascii="Times New Roman" w:hAnsi="Times New Roman" w:cs="Times New Roman"/>
          <w:sz w:val="22"/>
          <w:szCs w:val="22"/>
        </w:rPr>
        <w:t xml:space="preserve">// Hash Tables cannot be sorted. </w:t>
      </w:r>
    </w:p>
    <w:p w14:paraId="24962CE9" w14:textId="0B63CCC3" w:rsidR="003A229B" w:rsidRPr="003A229B" w:rsidRDefault="003A229B" w:rsidP="0015374E">
      <w:pPr>
        <w:pStyle w:val="ListParagraph"/>
        <w:spacing w:after="0" w:line="480" w:lineRule="auto"/>
        <w:ind w:left="2880"/>
        <w:rPr>
          <w:rFonts w:ascii="Times New Roman" w:hAnsi="Times New Roman" w:cs="Times New Roman"/>
          <w:sz w:val="22"/>
          <w:szCs w:val="22"/>
        </w:rPr>
      </w:pPr>
      <w:r>
        <w:rPr>
          <w:rFonts w:ascii="Times New Roman" w:hAnsi="Times New Roman" w:cs="Times New Roman"/>
          <w:sz w:val="22"/>
          <w:szCs w:val="22"/>
        </w:rPr>
        <w:t>// E</w:t>
      </w:r>
      <w:r w:rsidRPr="003A229B">
        <w:rPr>
          <w:rFonts w:ascii="Times New Roman" w:hAnsi="Times New Roman" w:cs="Times New Roman"/>
          <w:sz w:val="22"/>
          <w:szCs w:val="22"/>
        </w:rPr>
        <w:t>ach course must be added into a vector to be sorted and displayed in order</w:t>
      </w:r>
    </w:p>
    <w:p w14:paraId="54163806" w14:textId="6BCE23A7" w:rsidR="003A229B" w:rsidRDefault="003A229B"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INIT sortedCourses</w:t>
      </w:r>
    </w:p>
    <w:p w14:paraId="0A4C3FFC" w14:textId="05B52364" w:rsidR="003A229B" w:rsidRDefault="003A229B"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 xml:space="preserve">CALL </w:t>
      </w:r>
      <w:r w:rsidR="00DB380F">
        <w:rPr>
          <w:rFonts w:ascii="Times New Roman" w:hAnsi="Times New Roman" w:cs="Times New Roman"/>
        </w:rPr>
        <w:t xml:space="preserve">getAllCourses </w:t>
      </w:r>
      <w:r w:rsidR="00502FF0">
        <w:rPr>
          <w:rFonts w:ascii="Times New Roman" w:hAnsi="Times New Roman" w:cs="Times New Roman"/>
        </w:rPr>
        <w:t>()</w:t>
      </w:r>
      <w:r>
        <w:rPr>
          <w:rFonts w:ascii="Times New Roman" w:hAnsi="Times New Roman" w:cs="Times New Roman"/>
        </w:rPr>
        <w:t xml:space="preserve"> AND SET sortedCourses = result</w:t>
      </w:r>
    </w:p>
    <w:p w14:paraId="36741832" w14:textId="3FAEA389" w:rsidR="00D83D36" w:rsidRDefault="00D83D36"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lastRenderedPageBreak/>
        <w:t>FOR EACH index FROM 0 UNTIL GetLength (sortedCourses)</w:t>
      </w:r>
    </w:p>
    <w:p w14:paraId="74E61870" w14:textId="20BA8FC3" w:rsidR="00D83D36" w:rsidRDefault="00D83D36" w:rsidP="00DB380F">
      <w:pPr>
        <w:pStyle w:val="ListParagraph"/>
        <w:numPr>
          <w:ilvl w:val="3"/>
          <w:numId w:val="9"/>
        </w:numPr>
        <w:spacing w:after="0" w:line="480" w:lineRule="auto"/>
        <w:rPr>
          <w:rFonts w:ascii="Times New Roman" w:hAnsi="Times New Roman" w:cs="Times New Roman"/>
        </w:rPr>
      </w:pPr>
      <w:r>
        <w:rPr>
          <w:rFonts w:ascii="Times New Roman" w:hAnsi="Times New Roman" w:cs="Times New Roman"/>
        </w:rPr>
        <w:t>CALL printCourse (sortedCourse[index])</w:t>
      </w:r>
    </w:p>
    <w:p w14:paraId="7670A74D" w14:textId="55129C8E" w:rsidR="00D83D36" w:rsidRPr="00D83D36" w:rsidRDefault="00D83D36"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ENDFOR</w:t>
      </w:r>
    </w:p>
    <w:p w14:paraId="3C471CF9" w14:textId="77777777" w:rsidR="00502FF0" w:rsidRDefault="00D83D36" w:rsidP="00DB380F">
      <w:pPr>
        <w:pStyle w:val="ListParagraph"/>
        <w:numPr>
          <w:ilvl w:val="2"/>
          <w:numId w:val="9"/>
        </w:numPr>
        <w:spacing w:after="0" w:line="480" w:lineRule="auto"/>
        <w:rPr>
          <w:rFonts w:ascii="Times New Roman" w:hAnsi="Times New Roman" w:cs="Times New Roman"/>
        </w:rPr>
      </w:pPr>
      <w:r>
        <w:rPr>
          <w:rFonts w:ascii="Times New Roman" w:hAnsi="Times New Roman" w:cs="Times New Roman"/>
        </w:rPr>
        <w:t>END</w:t>
      </w:r>
    </w:p>
    <w:p w14:paraId="41CB553B" w14:textId="606921EB" w:rsidR="003A229B" w:rsidRPr="00502FF0" w:rsidRDefault="00502FF0" w:rsidP="00DB380F">
      <w:pPr>
        <w:pStyle w:val="ListParagraph"/>
        <w:numPr>
          <w:ilvl w:val="1"/>
          <w:numId w:val="9"/>
        </w:numPr>
        <w:spacing w:after="0" w:line="480" w:lineRule="auto"/>
        <w:rPr>
          <w:rFonts w:ascii="Times New Roman" w:hAnsi="Times New Roman" w:cs="Times New Roman"/>
        </w:rPr>
      </w:pPr>
      <w:r w:rsidRPr="00502FF0">
        <w:rPr>
          <w:rFonts w:ascii="Times New Roman" w:hAnsi="Times New Roman" w:cs="Times New Roman"/>
        </w:rPr>
        <w:t>ENDMETHOD</w:t>
      </w:r>
    </w:p>
    <w:p w14:paraId="350C1E5D" w14:textId="2B006138" w:rsidR="00502FF0" w:rsidRPr="00504F70" w:rsidRDefault="00502FF0" w:rsidP="00DB380F">
      <w:pPr>
        <w:pStyle w:val="ListParagraph"/>
        <w:numPr>
          <w:ilvl w:val="0"/>
          <w:numId w:val="9"/>
        </w:numPr>
        <w:spacing w:after="0" w:line="480" w:lineRule="auto"/>
        <w:rPr>
          <w:rFonts w:ascii="Times New Roman" w:hAnsi="Times New Roman" w:cs="Times New Roman"/>
        </w:rPr>
      </w:pPr>
      <w:r>
        <w:rPr>
          <w:rFonts w:ascii="Times New Roman" w:hAnsi="Times New Roman" w:cs="Times New Roman"/>
        </w:rPr>
        <w:t>ENDCLASS</w:t>
      </w:r>
    </w:p>
    <w:p w14:paraId="0D31BF55" w14:textId="77777777" w:rsidR="00C70A0A" w:rsidRDefault="00C70A0A" w:rsidP="00C70A0A">
      <w:pPr>
        <w:pStyle w:val="ListParagraph"/>
        <w:spacing w:after="0" w:line="480" w:lineRule="auto"/>
        <w:ind w:left="0"/>
        <w:rPr>
          <w:rFonts w:ascii="Times New Roman" w:hAnsi="Times New Roman" w:cs="Times New Roman"/>
        </w:rPr>
      </w:pPr>
    </w:p>
    <w:p w14:paraId="58F7150D" w14:textId="7E104CC7" w:rsidR="00C70A0A" w:rsidRDefault="00C70A0A" w:rsidP="00C70A0A">
      <w:pPr>
        <w:pStyle w:val="ListParagraph"/>
        <w:spacing w:after="0" w:line="480" w:lineRule="auto"/>
        <w:ind w:left="0"/>
        <w:rPr>
          <w:rFonts w:ascii="Times New Roman" w:hAnsi="Times New Roman" w:cs="Times New Roman"/>
        </w:rPr>
      </w:pPr>
      <w:r>
        <w:rPr>
          <w:rFonts w:ascii="Times New Roman" w:hAnsi="Times New Roman" w:cs="Times New Roman"/>
        </w:rPr>
        <w:t>Binary Search Tree Data Structure Pseudocode:</w:t>
      </w:r>
    </w:p>
    <w:p w14:paraId="1F040E9C" w14:textId="77777777" w:rsidR="0015374E" w:rsidRPr="00732815" w:rsidRDefault="0015374E" w:rsidP="0015374E">
      <w:pPr>
        <w:pStyle w:val="ListParagraph"/>
        <w:numPr>
          <w:ilvl w:val="0"/>
          <w:numId w:val="2"/>
        </w:numPr>
        <w:spacing w:after="0" w:line="480" w:lineRule="auto"/>
        <w:rPr>
          <w:rFonts w:ascii="Times New Roman" w:hAnsi="Times New Roman" w:cs="Times New Roman"/>
        </w:rPr>
      </w:pPr>
      <w:r>
        <w:rPr>
          <w:rFonts w:ascii="Times New Roman" w:hAnsi="Times New Roman" w:cs="Times New Roman"/>
        </w:rPr>
        <w:t>CLASS</w:t>
      </w:r>
      <w:r w:rsidRPr="00732815">
        <w:rPr>
          <w:rFonts w:ascii="Times New Roman" w:hAnsi="Times New Roman" w:cs="Times New Roman"/>
        </w:rPr>
        <w:t xml:space="preserve"> </w:t>
      </w:r>
      <w:r>
        <w:rPr>
          <w:rFonts w:ascii="Times New Roman" w:hAnsi="Times New Roman" w:cs="Times New Roman"/>
        </w:rPr>
        <w:t>BinarySearchTree</w:t>
      </w:r>
    </w:p>
    <w:p w14:paraId="79B13070" w14:textId="77777777" w:rsidR="0015374E" w:rsidRPr="00732815" w:rsidRDefault="0015374E" w:rsidP="0015374E">
      <w:pPr>
        <w:pStyle w:val="ListParagraph"/>
        <w:numPr>
          <w:ilvl w:val="1"/>
          <w:numId w:val="2"/>
        </w:numPr>
        <w:spacing w:after="0" w:line="480" w:lineRule="auto"/>
        <w:rPr>
          <w:rFonts w:ascii="Times New Roman" w:hAnsi="Times New Roman" w:cs="Times New Roman"/>
        </w:rPr>
      </w:pPr>
      <w:r w:rsidRPr="00732815">
        <w:rPr>
          <w:rFonts w:ascii="Times New Roman" w:hAnsi="Times New Roman" w:cs="Times New Roman"/>
        </w:rPr>
        <w:t xml:space="preserve">DEFINE PRIVATE STRUCT Node </w:t>
      </w:r>
    </w:p>
    <w:p w14:paraId="1D9C3A9E" w14:textId="77777777" w:rsidR="0015374E" w:rsidRPr="00732815" w:rsidRDefault="0015374E" w:rsidP="0015374E">
      <w:pPr>
        <w:pStyle w:val="ListParagraph"/>
        <w:numPr>
          <w:ilvl w:val="2"/>
          <w:numId w:val="2"/>
        </w:numPr>
        <w:spacing w:after="0" w:line="480" w:lineRule="auto"/>
        <w:rPr>
          <w:rFonts w:ascii="Times New Roman" w:hAnsi="Times New Roman" w:cs="Times New Roman"/>
        </w:rPr>
      </w:pPr>
      <w:r w:rsidRPr="00732815">
        <w:rPr>
          <w:rFonts w:ascii="Times New Roman" w:hAnsi="Times New Roman" w:cs="Times New Roman"/>
        </w:rPr>
        <w:t>INIT course</w:t>
      </w:r>
      <w:r>
        <w:rPr>
          <w:rFonts w:ascii="Times New Roman" w:hAnsi="Times New Roman" w:cs="Times New Roman"/>
        </w:rPr>
        <w:t xml:space="preserve"> </w:t>
      </w:r>
    </w:p>
    <w:p w14:paraId="0D8171AE" w14:textId="77777777" w:rsidR="0015374E" w:rsidRDefault="0015374E" w:rsidP="0015374E">
      <w:pPr>
        <w:pStyle w:val="ListParagraph"/>
        <w:numPr>
          <w:ilvl w:val="2"/>
          <w:numId w:val="2"/>
        </w:numPr>
        <w:spacing w:after="0" w:line="480" w:lineRule="auto"/>
        <w:rPr>
          <w:rFonts w:ascii="Times New Roman" w:hAnsi="Times New Roman" w:cs="Times New Roman"/>
        </w:rPr>
      </w:pPr>
      <w:r w:rsidRPr="00732815">
        <w:rPr>
          <w:rFonts w:ascii="Times New Roman" w:hAnsi="Times New Roman" w:cs="Times New Roman"/>
        </w:rPr>
        <w:t xml:space="preserve">INIT </w:t>
      </w:r>
      <w:r>
        <w:rPr>
          <w:rFonts w:ascii="Times New Roman" w:hAnsi="Times New Roman" w:cs="Times New Roman"/>
        </w:rPr>
        <w:t>POINTER right</w:t>
      </w:r>
    </w:p>
    <w:p w14:paraId="39F2CF1E" w14:textId="77777777" w:rsidR="0015374E" w:rsidRPr="00FE651F" w:rsidRDefault="0015374E" w:rsidP="0015374E">
      <w:pPr>
        <w:pStyle w:val="ListParagraph"/>
        <w:numPr>
          <w:ilvl w:val="2"/>
          <w:numId w:val="2"/>
        </w:numPr>
        <w:spacing w:after="0" w:line="480" w:lineRule="auto"/>
        <w:rPr>
          <w:rFonts w:ascii="Times New Roman" w:hAnsi="Times New Roman" w:cs="Times New Roman"/>
        </w:rPr>
      </w:pPr>
      <w:r w:rsidRPr="00732815">
        <w:rPr>
          <w:rFonts w:ascii="Times New Roman" w:hAnsi="Times New Roman" w:cs="Times New Roman"/>
        </w:rPr>
        <w:t xml:space="preserve">INIT </w:t>
      </w:r>
      <w:r>
        <w:rPr>
          <w:rFonts w:ascii="Times New Roman" w:hAnsi="Times New Roman" w:cs="Times New Roman"/>
        </w:rPr>
        <w:t>POINTER left</w:t>
      </w:r>
    </w:p>
    <w:p w14:paraId="33008080"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CONSTRUCTOR ()</w:t>
      </w:r>
    </w:p>
    <w:p w14:paraId="354E76BB" w14:textId="77777777" w:rsidR="0015374E"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START</w:t>
      </w:r>
    </w:p>
    <w:p w14:paraId="1E2DC1AC" w14:textId="77777777" w:rsidR="0015374E"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POINT right TO null</w:t>
      </w:r>
    </w:p>
    <w:p w14:paraId="5C6B9FE0" w14:textId="77777777" w:rsidR="0015374E" w:rsidRPr="00FE651F"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POINT left TO null</w:t>
      </w:r>
    </w:p>
    <w:p w14:paraId="27E13DA7" w14:textId="77777777" w:rsidR="0015374E"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END</w:t>
      </w:r>
    </w:p>
    <w:p w14:paraId="0706EB04"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ENDCONSTRUCTOR</w:t>
      </w:r>
    </w:p>
    <w:p w14:paraId="2F72A689"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CONSTRUCTOR (newCourse)</w:t>
      </w:r>
    </w:p>
    <w:p w14:paraId="5C6BA471" w14:textId="77777777" w:rsidR="0015374E"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START</w:t>
      </w:r>
    </w:p>
    <w:p w14:paraId="2890789D" w14:textId="77777777" w:rsidR="0015374E"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SET course = newCourse</w:t>
      </w:r>
    </w:p>
    <w:p w14:paraId="496FF8A6" w14:textId="77777777" w:rsidR="0015374E"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CALL CONSTRUCTOR ()</w:t>
      </w:r>
    </w:p>
    <w:p w14:paraId="67A2DB6F" w14:textId="77777777" w:rsidR="0015374E"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lastRenderedPageBreak/>
        <w:t>END</w:t>
      </w:r>
    </w:p>
    <w:p w14:paraId="6DC91713"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ENDCONSTRUCTOR</w:t>
      </w:r>
    </w:p>
    <w:p w14:paraId="5687275E" w14:textId="77777777" w:rsidR="0015374E" w:rsidRDefault="0015374E" w:rsidP="0015374E">
      <w:pPr>
        <w:pStyle w:val="ListParagraph"/>
        <w:numPr>
          <w:ilvl w:val="1"/>
          <w:numId w:val="2"/>
        </w:numPr>
        <w:spacing w:after="0" w:line="480" w:lineRule="auto"/>
        <w:rPr>
          <w:rFonts w:ascii="Times New Roman" w:hAnsi="Times New Roman" w:cs="Times New Roman"/>
        </w:rPr>
      </w:pPr>
      <w:r w:rsidRPr="00732815">
        <w:rPr>
          <w:rFonts w:ascii="Times New Roman" w:hAnsi="Times New Roman" w:cs="Times New Roman"/>
        </w:rPr>
        <w:t>ENDSTRUCT</w:t>
      </w:r>
    </w:p>
    <w:p w14:paraId="19FE178B" w14:textId="77777777" w:rsidR="0015374E" w:rsidRDefault="0015374E" w:rsidP="0015374E">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INIT PRIVATE POINTER root</w:t>
      </w:r>
    </w:p>
    <w:p w14:paraId="43D9F388" w14:textId="77777777" w:rsidR="0015374E" w:rsidRDefault="0015374E" w:rsidP="0015374E">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PUBLIC CONSTRUCTOR ()</w:t>
      </w:r>
    </w:p>
    <w:p w14:paraId="1B607F8D"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START</w:t>
      </w:r>
    </w:p>
    <w:p w14:paraId="600A0136"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POINT root TO null</w:t>
      </w:r>
    </w:p>
    <w:p w14:paraId="7ADD6F46" w14:textId="77777777" w:rsidR="0015374E" w:rsidRPr="00732815"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END</w:t>
      </w:r>
    </w:p>
    <w:p w14:paraId="1C02B789" w14:textId="77777777" w:rsidR="0015374E" w:rsidRDefault="0015374E" w:rsidP="0015374E">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ENDCONSTRUCTOR</w:t>
      </w:r>
    </w:p>
    <w:p w14:paraId="2F47B3D9" w14:textId="77777777" w:rsidR="0015374E" w:rsidRDefault="0015374E" w:rsidP="0015374E">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PUBLIC DECONSTRUCTOR</w:t>
      </w:r>
    </w:p>
    <w:p w14:paraId="6CCB64B2"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START</w:t>
      </w:r>
    </w:p>
    <w:p w14:paraId="51E2EAD6"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INIT POINTER currNode</w:t>
      </w:r>
    </w:p>
    <w:p w14:paraId="0957FC6C"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POINT currNode TO root</w:t>
      </w:r>
    </w:p>
    <w:p w14:paraId="0F7B6533"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WHILE currNode IS NOT POINTING TO null</w:t>
      </w:r>
    </w:p>
    <w:p w14:paraId="0BE5FE38" w14:textId="77777777" w:rsidR="0015374E" w:rsidRPr="00B6515A"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CALL removeNode (currNode, currNode-&gt;course.</w:t>
      </w:r>
      <w:r w:rsidRPr="00732815">
        <w:rPr>
          <w:rFonts w:ascii="Times New Roman" w:hAnsi="Times New Roman" w:cs="Times New Roman"/>
        </w:rPr>
        <w:t>number</w:t>
      </w:r>
      <w:r>
        <w:rPr>
          <w:rFonts w:ascii="Times New Roman" w:hAnsi="Times New Roman" w:cs="Times New Roman"/>
        </w:rPr>
        <w:t>) AND POINT currNode TO result</w:t>
      </w:r>
    </w:p>
    <w:p w14:paraId="11564FA9"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ENDWHILE</w:t>
      </w:r>
    </w:p>
    <w:p w14:paraId="373ACB68"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END</w:t>
      </w:r>
    </w:p>
    <w:p w14:paraId="659A136B" w14:textId="77777777" w:rsidR="0015374E" w:rsidRDefault="0015374E" w:rsidP="0015374E">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ENDDECONSTRUCTOR</w:t>
      </w:r>
    </w:p>
    <w:p w14:paraId="62E7EA61" w14:textId="77777777" w:rsidR="0015374E" w:rsidRDefault="0015374E" w:rsidP="0015374E">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PRIVATE METHOD removeNode (node, courseNumber)</w:t>
      </w:r>
    </w:p>
    <w:p w14:paraId="76176466"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START</w:t>
      </w:r>
    </w:p>
    <w:p w14:paraId="7A73A319"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IF node IS POINTING TO null THEN</w:t>
      </w:r>
    </w:p>
    <w:p w14:paraId="4144F4A3" w14:textId="77777777" w:rsidR="0015374E"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RETURN node</w:t>
      </w:r>
    </w:p>
    <w:p w14:paraId="0D69E31D"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lastRenderedPageBreak/>
        <w:t>ELSE IF node-&gt;course.number IS GREATER THAN courseNumber THEN</w:t>
      </w:r>
    </w:p>
    <w:p w14:paraId="323A9778" w14:textId="77777777" w:rsidR="0015374E"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CALL removeNode (node-&gt;left, courseNumber) AND POINT node-&gt;left TO result</w:t>
      </w:r>
    </w:p>
    <w:p w14:paraId="0CD19876"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ELSE IF node-&gt;course.number IS LESS THAN courseNumber THEN</w:t>
      </w:r>
    </w:p>
    <w:p w14:paraId="5FD28D61" w14:textId="77777777" w:rsidR="0015374E"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CALL removeNode (node-&gt;right, courseNumber) AND POINT node-&gt;right TO result</w:t>
      </w:r>
    </w:p>
    <w:p w14:paraId="2B86AA04"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ELSE</w:t>
      </w:r>
    </w:p>
    <w:p w14:paraId="683524E1" w14:textId="77777777" w:rsidR="0015374E"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IF node-&gt;left IS POINTING TO null AND node-&gt;right IS POINTING TO null THEN</w:t>
      </w:r>
    </w:p>
    <w:p w14:paraId="59D4CC3D" w14:textId="77777777" w:rsidR="0015374E" w:rsidRDefault="0015374E" w:rsidP="0015374E">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DELETE node</w:t>
      </w:r>
    </w:p>
    <w:p w14:paraId="53AC2DB4" w14:textId="77777777" w:rsidR="0015374E" w:rsidRDefault="0015374E" w:rsidP="0015374E">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POINT node TO null</w:t>
      </w:r>
    </w:p>
    <w:p w14:paraId="0F6241AA" w14:textId="77777777" w:rsidR="0015374E"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ELSE IF node-&gt;left IS NOT POINTING TO null AND node-&gt;right IS POINTING TO null THEN</w:t>
      </w:r>
    </w:p>
    <w:p w14:paraId="477DC01E" w14:textId="77777777" w:rsidR="0015374E" w:rsidRDefault="0015374E" w:rsidP="0015374E">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INIT POINTER removedNode</w:t>
      </w:r>
    </w:p>
    <w:p w14:paraId="3E4022EE" w14:textId="77777777" w:rsidR="0015374E" w:rsidRDefault="0015374E" w:rsidP="0015374E">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POINT removedNode TO node</w:t>
      </w:r>
    </w:p>
    <w:p w14:paraId="3D88CABF" w14:textId="77777777" w:rsidR="0015374E" w:rsidRDefault="0015374E" w:rsidP="0015374E">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POINT node TO node-&gt;left</w:t>
      </w:r>
    </w:p>
    <w:p w14:paraId="43D6C366" w14:textId="77777777" w:rsidR="0015374E" w:rsidRDefault="0015374E" w:rsidP="0015374E">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DELETE removedNode</w:t>
      </w:r>
    </w:p>
    <w:p w14:paraId="2112FADF" w14:textId="77777777" w:rsidR="0015374E" w:rsidRDefault="0015374E" w:rsidP="0015374E">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POINT removedNode TO null</w:t>
      </w:r>
    </w:p>
    <w:p w14:paraId="702EF62E" w14:textId="77777777" w:rsidR="0015374E"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ELSE IF node-&gt;left IS POINTING TO null AND node-&gt;right IS NOT POINTING TO null THEN</w:t>
      </w:r>
    </w:p>
    <w:p w14:paraId="54A73341" w14:textId="77777777" w:rsidR="0015374E" w:rsidRDefault="0015374E" w:rsidP="0015374E">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INIT POINTER removedNode</w:t>
      </w:r>
    </w:p>
    <w:p w14:paraId="2D6617DC" w14:textId="77777777" w:rsidR="0015374E" w:rsidRDefault="0015374E" w:rsidP="0015374E">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POINT removedNode TO node</w:t>
      </w:r>
    </w:p>
    <w:p w14:paraId="40AE2532" w14:textId="77777777" w:rsidR="0015374E" w:rsidRDefault="0015374E" w:rsidP="0015374E">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lastRenderedPageBreak/>
        <w:t>POINT node TO node-&gt;right</w:t>
      </w:r>
    </w:p>
    <w:p w14:paraId="73D5B392" w14:textId="77777777" w:rsidR="0015374E" w:rsidRDefault="0015374E" w:rsidP="0015374E">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DELETE removedNode</w:t>
      </w:r>
    </w:p>
    <w:p w14:paraId="6856E205" w14:textId="77777777" w:rsidR="0015374E" w:rsidRDefault="0015374E" w:rsidP="0015374E">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POINT removedNode TO null</w:t>
      </w:r>
    </w:p>
    <w:p w14:paraId="6829CEED" w14:textId="77777777" w:rsidR="0015374E"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ELSE</w:t>
      </w:r>
    </w:p>
    <w:p w14:paraId="26F456A1" w14:textId="77777777" w:rsidR="0015374E" w:rsidRDefault="0015374E" w:rsidP="0015374E">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INIT POINTER succNode</w:t>
      </w:r>
    </w:p>
    <w:p w14:paraId="06AC33FC" w14:textId="77777777" w:rsidR="0015374E" w:rsidRDefault="0015374E" w:rsidP="0015374E">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POINT succNode TO node-&gt;right</w:t>
      </w:r>
    </w:p>
    <w:p w14:paraId="175307B1" w14:textId="77777777" w:rsidR="0015374E" w:rsidRDefault="0015374E" w:rsidP="0015374E">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WHILE succNode-&gt;left IS NOT POINTING TO null</w:t>
      </w:r>
    </w:p>
    <w:p w14:paraId="675ACD2B" w14:textId="77777777" w:rsidR="0015374E" w:rsidRDefault="0015374E" w:rsidP="0015374E">
      <w:pPr>
        <w:pStyle w:val="ListParagraph"/>
        <w:numPr>
          <w:ilvl w:val="5"/>
          <w:numId w:val="2"/>
        </w:numPr>
        <w:spacing w:after="0" w:line="480" w:lineRule="auto"/>
        <w:rPr>
          <w:rFonts w:ascii="Times New Roman" w:hAnsi="Times New Roman" w:cs="Times New Roman"/>
        </w:rPr>
      </w:pPr>
      <w:r>
        <w:rPr>
          <w:rFonts w:ascii="Times New Roman" w:hAnsi="Times New Roman" w:cs="Times New Roman"/>
        </w:rPr>
        <w:t>POINT succNode TO succNode-&gt;left</w:t>
      </w:r>
    </w:p>
    <w:p w14:paraId="217DC97C" w14:textId="77777777" w:rsidR="0015374E" w:rsidRDefault="0015374E" w:rsidP="0015374E">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ENDWHILE</w:t>
      </w:r>
    </w:p>
    <w:p w14:paraId="71A74BDF" w14:textId="77777777" w:rsidR="0015374E" w:rsidRDefault="0015374E" w:rsidP="0015374E">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INIT succNodeCourseData</w:t>
      </w:r>
    </w:p>
    <w:p w14:paraId="3A16A233" w14:textId="77777777" w:rsidR="0015374E" w:rsidRDefault="0015374E" w:rsidP="0015374E">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SET succNodeCourseData = succNode-&gt;course</w:t>
      </w:r>
    </w:p>
    <w:p w14:paraId="11593F7E" w14:textId="77777777" w:rsidR="0015374E" w:rsidRDefault="0015374E" w:rsidP="0015374E">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SET node-&gt;course = succNodeCourseData</w:t>
      </w:r>
    </w:p>
    <w:p w14:paraId="27E58AC2" w14:textId="77777777" w:rsidR="0015374E" w:rsidRDefault="0015374E" w:rsidP="0015374E">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CALL removeNode (node-&gt;right, succNodeCourseData.number)</w:t>
      </w:r>
    </w:p>
    <w:p w14:paraId="2C0900FB" w14:textId="77777777" w:rsidR="0015374E"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ENDIF</w:t>
      </w:r>
    </w:p>
    <w:p w14:paraId="7077621D"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ENDIF</w:t>
      </w:r>
    </w:p>
    <w:p w14:paraId="2EFBF6EF"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RETURN node</w:t>
      </w:r>
    </w:p>
    <w:p w14:paraId="133D072B"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END</w:t>
      </w:r>
    </w:p>
    <w:p w14:paraId="2748B605" w14:textId="77777777" w:rsidR="0015374E" w:rsidRDefault="0015374E" w:rsidP="0015374E">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ENDMETHOD</w:t>
      </w:r>
    </w:p>
    <w:p w14:paraId="2B7B968A" w14:textId="77777777" w:rsidR="0015374E" w:rsidRDefault="0015374E" w:rsidP="0015374E">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PUBLIC METHOD Insert (course)</w:t>
      </w:r>
    </w:p>
    <w:p w14:paraId="3F4AF2DE"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START</w:t>
      </w:r>
    </w:p>
    <w:p w14:paraId="3953F41C"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IF root IS POINTING TO null THEN</w:t>
      </w:r>
    </w:p>
    <w:p w14:paraId="64C89842" w14:textId="77777777" w:rsidR="0015374E"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INIT new Node (course)</w:t>
      </w:r>
    </w:p>
    <w:p w14:paraId="7E85FDC1" w14:textId="77777777" w:rsidR="0015374E"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lastRenderedPageBreak/>
        <w:t>POINT root TO new Node</w:t>
      </w:r>
    </w:p>
    <w:p w14:paraId="7564D6E3"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ELSE</w:t>
      </w:r>
    </w:p>
    <w:p w14:paraId="3894B362" w14:textId="77777777" w:rsidR="0015374E"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CALL addNode (root, course)</w:t>
      </w:r>
    </w:p>
    <w:p w14:paraId="3BB28640"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ENDIF</w:t>
      </w:r>
    </w:p>
    <w:p w14:paraId="4AD52250"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END</w:t>
      </w:r>
    </w:p>
    <w:p w14:paraId="6D922177" w14:textId="77777777" w:rsidR="0015374E" w:rsidRDefault="0015374E" w:rsidP="0015374E">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ENDPUBLIC METHOD</w:t>
      </w:r>
    </w:p>
    <w:p w14:paraId="1A1ABA3C" w14:textId="77777777" w:rsidR="0015374E" w:rsidRDefault="0015374E" w:rsidP="0015374E">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PRIVATE METHOD addNode (node, course)</w:t>
      </w:r>
    </w:p>
    <w:p w14:paraId="0E6747C6"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START</w:t>
      </w:r>
    </w:p>
    <w:p w14:paraId="2B391E58"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IF node-&gt;course.number IS GREATER THAN course.number THEN</w:t>
      </w:r>
    </w:p>
    <w:p w14:paraId="494DDE46" w14:textId="77777777" w:rsidR="0015374E"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IF node-&gt;left IS POINTING TO null THEN</w:t>
      </w:r>
    </w:p>
    <w:p w14:paraId="4B550822" w14:textId="77777777" w:rsidR="0015374E" w:rsidRDefault="0015374E" w:rsidP="0015374E">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INIT new Node (course)</w:t>
      </w:r>
    </w:p>
    <w:p w14:paraId="1825DEFD" w14:textId="77777777" w:rsidR="0015374E" w:rsidRDefault="0015374E" w:rsidP="0015374E">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POINT node-&gt;left TO new Node</w:t>
      </w:r>
    </w:p>
    <w:p w14:paraId="7FE85331" w14:textId="77777777" w:rsidR="0015374E" w:rsidRPr="00B6515A"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ELSE</w:t>
      </w:r>
    </w:p>
    <w:p w14:paraId="0ECC835A" w14:textId="77777777" w:rsidR="0015374E" w:rsidRDefault="0015374E" w:rsidP="0015374E">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CALL addNode (node-&gt;left, course)</w:t>
      </w:r>
    </w:p>
    <w:p w14:paraId="56D7D39C" w14:textId="77777777" w:rsidR="0015374E"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ENDIF</w:t>
      </w:r>
    </w:p>
    <w:p w14:paraId="30DDDF30"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ELSE</w:t>
      </w:r>
    </w:p>
    <w:p w14:paraId="4AC81445" w14:textId="77777777" w:rsidR="0015374E"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IF node-&gt;right IS POINTING TO null THEN</w:t>
      </w:r>
    </w:p>
    <w:p w14:paraId="78BE811E" w14:textId="77777777" w:rsidR="0015374E" w:rsidRDefault="0015374E" w:rsidP="0015374E">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INIT new Node (course)</w:t>
      </w:r>
    </w:p>
    <w:p w14:paraId="3F6C44E0" w14:textId="77777777" w:rsidR="0015374E" w:rsidRDefault="0015374E" w:rsidP="0015374E">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POINT node-&gt;right TO new Node</w:t>
      </w:r>
    </w:p>
    <w:p w14:paraId="379B0B49" w14:textId="77777777" w:rsidR="0015374E" w:rsidRPr="00B6515A"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ELSE</w:t>
      </w:r>
    </w:p>
    <w:p w14:paraId="520CB50D" w14:textId="77777777" w:rsidR="0015374E" w:rsidRDefault="0015374E" w:rsidP="0015374E">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CALL addNode (node-&gt;right, course)</w:t>
      </w:r>
    </w:p>
    <w:p w14:paraId="4C8AA324" w14:textId="77777777" w:rsidR="0015374E" w:rsidRPr="001A7843"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ENDIF</w:t>
      </w:r>
    </w:p>
    <w:p w14:paraId="7DA179BC"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ENDIF</w:t>
      </w:r>
    </w:p>
    <w:p w14:paraId="36C82373"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lastRenderedPageBreak/>
        <w:t>END</w:t>
      </w:r>
    </w:p>
    <w:p w14:paraId="3704B9E3" w14:textId="77777777" w:rsidR="0015374E" w:rsidRDefault="0015374E" w:rsidP="0015374E">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ENDMETHOD</w:t>
      </w:r>
    </w:p>
    <w:p w14:paraId="4B5BFB67" w14:textId="77777777" w:rsidR="0015374E" w:rsidRDefault="0015374E" w:rsidP="0015374E">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PUBLIC METHOD Search (courseNumber)</w:t>
      </w:r>
    </w:p>
    <w:p w14:paraId="22C87244"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START</w:t>
      </w:r>
    </w:p>
    <w:p w14:paraId="7ED457FE"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INIT POINTER currNode</w:t>
      </w:r>
    </w:p>
    <w:p w14:paraId="33409B71"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POINT currNode TO root</w:t>
      </w:r>
    </w:p>
    <w:p w14:paraId="509814BE"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WHILE currNode IS NOT POINTING TO null</w:t>
      </w:r>
    </w:p>
    <w:p w14:paraId="75609CEE" w14:textId="77777777" w:rsidR="0015374E"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IF currNode-&gt;course.number IS EQUAL TO courseNumber THEN</w:t>
      </w:r>
    </w:p>
    <w:p w14:paraId="1671437C" w14:textId="77777777" w:rsidR="0015374E" w:rsidRDefault="0015374E" w:rsidP="0015374E">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CALL printCourse (currNode-&gt;course)</w:t>
      </w:r>
    </w:p>
    <w:p w14:paraId="1236AA9D" w14:textId="77777777" w:rsidR="0015374E" w:rsidRDefault="0015374E" w:rsidP="0015374E">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RETURN</w:t>
      </w:r>
    </w:p>
    <w:p w14:paraId="563C1636" w14:textId="77777777" w:rsidR="0015374E"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ELSE IF currNode-&gt;course.number IS GREATER THAN courseNumber THEN</w:t>
      </w:r>
    </w:p>
    <w:p w14:paraId="5A2CF2E7" w14:textId="77777777" w:rsidR="0015374E" w:rsidRDefault="0015374E" w:rsidP="0015374E">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POINT currNode TO currNode-&gt;left</w:t>
      </w:r>
    </w:p>
    <w:p w14:paraId="096F673B" w14:textId="77777777" w:rsidR="0015374E"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ELSE</w:t>
      </w:r>
    </w:p>
    <w:p w14:paraId="11D7F7B6" w14:textId="77777777" w:rsidR="0015374E" w:rsidRPr="00B06C07" w:rsidRDefault="0015374E" w:rsidP="0015374E">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POINT currNode TO currNode-&gt;right</w:t>
      </w:r>
    </w:p>
    <w:p w14:paraId="2546BA37" w14:textId="77777777" w:rsidR="0015374E"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ENDIF</w:t>
      </w:r>
    </w:p>
    <w:p w14:paraId="25629331"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ENDWHILE</w:t>
      </w:r>
    </w:p>
    <w:p w14:paraId="51B59604"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DISPLAY “No associated course found!”</w:t>
      </w:r>
    </w:p>
    <w:p w14:paraId="3E4901C7"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RETURN</w:t>
      </w:r>
    </w:p>
    <w:p w14:paraId="11D5FF78"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END</w:t>
      </w:r>
    </w:p>
    <w:p w14:paraId="59B65FB5" w14:textId="77777777" w:rsidR="0015374E" w:rsidRDefault="0015374E" w:rsidP="0015374E">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ENDMETHOD</w:t>
      </w:r>
    </w:p>
    <w:p w14:paraId="1E87164C" w14:textId="77777777" w:rsidR="0015374E" w:rsidRDefault="0015374E" w:rsidP="0015374E">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PRIVATE METHOD inOrder (node)</w:t>
      </w:r>
    </w:p>
    <w:p w14:paraId="3F6F269E"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lastRenderedPageBreak/>
        <w:t>START</w:t>
      </w:r>
    </w:p>
    <w:p w14:paraId="26296067" w14:textId="77777777" w:rsidR="0015374E"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IF node IS POINTING TO null THEN</w:t>
      </w:r>
    </w:p>
    <w:p w14:paraId="1C642391" w14:textId="77777777" w:rsidR="0015374E" w:rsidRDefault="0015374E" w:rsidP="0015374E">
      <w:pPr>
        <w:pStyle w:val="ListParagraph"/>
        <w:numPr>
          <w:ilvl w:val="4"/>
          <w:numId w:val="2"/>
        </w:numPr>
        <w:spacing w:after="0" w:line="480" w:lineRule="auto"/>
        <w:rPr>
          <w:rFonts w:ascii="Times New Roman" w:hAnsi="Times New Roman" w:cs="Times New Roman"/>
        </w:rPr>
      </w:pPr>
      <w:r>
        <w:rPr>
          <w:rFonts w:ascii="Times New Roman" w:hAnsi="Times New Roman" w:cs="Times New Roman"/>
        </w:rPr>
        <w:t>RETURN</w:t>
      </w:r>
    </w:p>
    <w:p w14:paraId="48B5247A" w14:textId="77777777" w:rsidR="0015374E"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ENDIF</w:t>
      </w:r>
    </w:p>
    <w:p w14:paraId="68453C00" w14:textId="77777777" w:rsidR="0015374E"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CALL inOrder (node-&gt;left)</w:t>
      </w:r>
    </w:p>
    <w:p w14:paraId="431BCA7B" w14:textId="77777777" w:rsidR="0015374E"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CALL printCourse (node-&gt;course)</w:t>
      </w:r>
    </w:p>
    <w:p w14:paraId="1C339B8A" w14:textId="77777777" w:rsidR="0015374E" w:rsidRPr="00540A1A"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CALL inOrder (node-&gt;right)</w:t>
      </w:r>
    </w:p>
    <w:p w14:paraId="02E2C239"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END</w:t>
      </w:r>
    </w:p>
    <w:p w14:paraId="5041A3F4" w14:textId="77777777" w:rsidR="0015374E" w:rsidRDefault="0015374E" w:rsidP="0015374E">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ENDMETHOD</w:t>
      </w:r>
    </w:p>
    <w:p w14:paraId="0FFDEBDD" w14:textId="77777777" w:rsidR="0015374E" w:rsidRDefault="0015374E" w:rsidP="0015374E">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PUBLIC METHOD DisplayAll ()</w:t>
      </w:r>
    </w:p>
    <w:p w14:paraId="1B4E394E"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START</w:t>
      </w:r>
    </w:p>
    <w:p w14:paraId="22F92BC5" w14:textId="77777777" w:rsidR="0015374E" w:rsidRDefault="0015374E" w:rsidP="0015374E">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CALL inOrder (root)</w:t>
      </w:r>
    </w:p>
    <w:p w14:paraId="4C10F484" w14:textId="77777777" w:rsidR="0015374E" w:rsidRDefault="0015374E" w:rsidP="0015374E">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END</w:t>
      </w:r>
    </w:p>
    <w:p w14:paraId="7B087F05" w14:textId="56443E14" w:rsidR="0015374E" w:rsidRPr="0015374E" w:rsidRDefault="0015374E" w:rsidP="0015374E">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ENDMETHOD</w:t>
      </w:r>
    </w:p>
    <w:p w14:paraId="013B97AC" w14:textId="77777777" w:rsidR="0015374E" w:rsidRPr="004141DD" w:rsidRDefault="0015374E" w:rsidP="0015374E">
      <w:pPr>
        <w:pStyle w:val="ListParagraph"/>
        <w:numPr>
          <w:ilvl w:val="0"/>
          <w:numId w:val="2"/>
        </w:numPr>
        <w:spacing w:after="0" w:line="480" w:lineRule="auto"/>
        <w:rPr>
          <w:rFonts w:ascii="Times New Roman" w:hAnsi="Times New Roman" w:cs="Times New Roman"/>
        </w:rPr>
      </w:pPr>
      <w:r>
        <w:rPr>
          <w:rFonts w:ascii="Times New Roman" w:hAnsi="Times New Roman" w:cs="Times New Roman"/>
        </w:rPr>
        <w:t>ENDCLASS</w:t>
      </w:r>
    </w:p>
    <w:p w14:paraId="5A2A4B95" w14:textId="77777777" w:rsidR="0015374E" w:rsidRDefault="0015374E" w:rsidP="0015374E">
      <w:pPr>
        <w:pStyle w:val="ListParagraph"/>
        <w:spacing w:after="0" w:line="480" w:lineRule="auto"/>
        <w:rPr>
          <w:rFonts w:ascii="Times New Roman" w:hAnsi="Times New Roman" w:cs="Times New Roman"/>
        </w:rPr>
      </w:pPr>
    </w:p>
    <w:p w14:paraId="4F79EA0D" w14:textId="7B15FF87" w:rsidR="003874A2" w:rsidRDefault="003874A2" w:rsidP="003874A2">
      <w:pPr>
        <w:pStyle w:val="ListParagraph"/>
        <w:spacing w:after="0" w:line="480" w:lineRule="auto"/>
        <w:ind w:left="0"/>
        <w:rPr>
          <w:rFonts w:ascii="Times New Roman" w:hAnsi="Times New Roman" w:cs="Times New Roman"/>
        </w:rPr>
      </w:pPr>
      <w:r>
        <w:rPr>
          <w:rFonts w:ascii="Times New Roman" w:hAnsi="Times New Roman" w:cs="Times New Roman"/>
        </w:rPr>
        <w:t>Run Time Evaluation:</w:t>
      </w:r>
    </w:p>
    <w:p w14:paraId="2DD1713B" w14:textId="3E91BF1E" w:rsidR="003874A2" w:rsidRDefault="003874A2" w:rsidP="003874A2">
      <w:pPr>
        <w:pStyle w:val="ListParagraph"/>
        <w:numPr>
          <w:ilvl w:val="0"/>
          <w:numId w:val="11"/>
        </w:numPr>
        <w:spacing w:after="0" w:line="480" w:lineRule="auto"/>
        <w:rPr>
          <w:rFonts w:ascii="Times New Roman" w:hAnsi="Times New Roman" w:cs="Times New Roman"/>
        </w:rPr>
      </w:pPr>
      <w:r>
        <w:rPr>
          <w:rFonts w:ascii="Times New Roman" w:hAnsi="Times New Roman" w:cs="Times New Roman"/>
        </w:rPr>
        <w:t>Vector Data Structure</w:t>
      </w:r>
    </w:p>
    <w:tbl>
      <w:tblPr>
        <w:tblStyle w:val="TableGrid"/>
        <w:tblW w:w="11610" w:type="dxa"/>
        <w:tblInd w:w="-1085" w:type="dxa"/>
        <w:tblLook w:val="04A0" w:firstRow="1" w:lastRow="0" w:firstColumn="1" w:lastColumn="0" w:noHBand="0" w:noVBand="1"/>
      </w:tblPr>
      <w:tblGrid>
        <w:gridCol w:w="8148"/>
        <w:gridCol w:w="583"/>
        <w:gridCol w:w="989"/>
        <w:gridCol w:w="1890"/>
      </w:tblGrid>
      <w:tr w:rsidR="006742F9" w:rsidRPr="003874A2" w14:paraId="74D87165" w14:textId="77777777" w:rsidTr="00A22DD8">
        <w:tc>
          <w:tcPr>
            <w:tcW w:w="11610" w:type="dxa"/>
            <w:gridSpan w:val="4"/>
          </w:tcPr>
          <w:p w14:paraId="0856611E" w14:textId="48C5D02B" w:rsidR="006742F9" w:rsidRPr="003874A2" w:rsidRDefault="006742F9" w:rsidP="00A22DD8">
            <w:pPr>
              <w:pStyle w:val="ListParagraph"/>
              <w:tabs>
                <w:tab w:val="left" w:pos="3060"/>
              </w:tabs>
              <w:spacing w:line="480" w:lineRule="auto"/>
              <w:ind w:left="0"/>
              <w:jc w:val="center"/>
              <w:rPr>
                <w:rFonts w:ascii="Times New Roman" w:hAnsi="Times New Roman" w:cs="Times New Roman"/>
              </w:rPr>
            </w:pPr>
            <w:r>
              <w:rPr>
                <w:rFonts w:ascii="Times New Roman" w:hAnsi="Times New Roman" w:cs="Times New Roman"/>
              </w:rPr>
              <w:t>Insert Method</w:t>
            </w:r>
          </w:p>
        </w:tc>
      </w:tr>
      <w:tr w:rsidR="006742F9" w:rsidRPr="003874A2" w14:paraId="4E250429" w14:textId="77777777" w:rsidTr="00A22DD8">
        <w:tc>
          <w:tcPr>
            <w:tcW w:w="8148" w:type="dxa"/>
          </w:tcPr>
          <w:p w14:paraId="2E83240E" w14:textId="77777777" w:rsidR="006742F9" w:rsidRPr="003874A2" w:rsidRDefault="006742F9" w:rsidP="00A22DD8">
            <w:pPr>
              <w:pStyle w:val="ListParagraph"/>
              <w:spacing w:line="480" w:lineRule="auto"/>
              <w:ind w:left="0"/>
              <w:rPr>
                <w:rFonts w:ascii="Times New Roman" w:hAnsi="Times New Roman" w:cs="Times New Roman"/>
              </w:rPr>
            </w:pPr>
            <w:r w:rsidRPr="003874A2">
              <w:rPr>
                <w:rFonts w:ascii="Times New Roman" w:hAnsi="Times New Roman" w:cs="Times New Roman"/>
              </w:rPr>
              <w:t>Code</w:t>
            </w:r>
          </w:p>
        </w:tc>
        <w:tc>
          <w:tcPr>
            <w:tcW w:w="583" w:type="dxa"/>
          </w:tcPr>
          <w:p w14:paraId="780B0A5E" w14:textId="77777777" w:rsidR="006742F9" w:rsidRPr="003874A2" w:rsidRDefault="006742F9" w:rsidP="00A22DD8">
            <w:pPr>
              <w:pStyle w:val="ListParagraph"/>
              <w:ind w:left="0"/>
              <w:rPr>
                <w:rFonts w:ascii="Times New Roman" w:hAnsi="Times New Roman" w:cs="Times New Roman"/>
                <w:sz w:val="20"/>
                <w:szCs w:val="20"/>
              </w:rPr>
            </w:pPr>
            <w:r w:rsidRPr="003874A2">
              <w:rPr>
                <w:rFonts w:ascii="Times New Roman" w:hAnsi="Times New Roman" w:cs="Times New Roman"/>
                <w:sz w:val="20"/>
                <w:szCs w:val="20"/>
              </w:rPr>
              <w:t>Line Cost</w:t>
            </w:r>
          </w:p>
        </w:tc>
        <w:tc>
          <w:tcPr>
            <w:tcW w:w="989" w:type="dxa"/>
          </w:tcPr>
          <w:p w14:paraId="5A99BDD2" w14:textId="77777777" w:rsidR="006742F9" w:rsidRDefault="006742F9" w:rsidP="00A22DD8">
            <w:pPr>
              <w:pStyle w:val="ListParagraph"/>
              <w:ind w:left="0"/>
              <w:rPr>
                <w:rFonts w:ascii="Times New Roman" w:hAnsi="Times New Roman" w:cs="Times New Roman"/>
                <w:sz w:val="20"/>
                <w:szCs w:val="20"/>
              </w:rPr>
            </w:pPr>
            <w:r w:rsidRPr="003874A2">
              <w:rPr>
                <w:rFonts w:ascii="Times New Roman" w:hAnsi="Times New Roman" w:cs="Times New Roman"/>
                <w:sz w:val="20"/>
                <w:szCs w:val="20"/>
              </w:rPr>
              <w:t># Times</w:t>
            </w:r>
            <w:r>
              <w:rPr>
                <w:rFonts w:ascii="Times New Roman" w:hAnsi="Times New Roman" w:cs="Times New Roman"/>
                <w:sz w:val="20"/>
                <w:szCs w:val="20"/>
              </w:rPr>
              <w:t xml:space="preserve"> </w:t>
            </w:r>
          </w:p>
          <w:p w14:paraId="5713FCED" w14:textId="77777777" w:rsidR="006742F9" w:rsidRPr="003874A2" w:rsidRDefault="006742F9" w:rsidP="00A22DD8">
            <w:pPr>
              <w:pStyle w:val="ListParagraph"/>
              <w:ind w:left="0"/>
              <w:rPr>
                <w:rFonts w:ascii="Times New Roman" w:hAnsi="Times New Roman" w:cs="Times New Roman"/>
                <w:sz w:val="20"/>
                <w:szCs w:val="20"/>
              </w:rPr>
            </w:pPr>
            <w:r w:rsidRPr="003874A2">
              <w:rPr>
                <w:rFonts w:ascii="Times New Roman" w:hAnsi="Times New Roman" w:cs="Times New Roman"/>
                <w:sz w:val="20"/>
                <w:szCs w:val="20"/>
              </w:rPr>
              <w:t>Executes</w:t>
            </w:r>
          </w:p>
        </w:tc>
        <w:tc>
          <w:tcPr>
            <w:tcW w:w="1890" w:type="dxa"/>
          </w:tcPr>
          <w:p w14:paraId="34DAEF8F" w14:textId="77777777" w:rsidR="006742F9" w:rsidRPr="003874A2" w:rsidRDefault="006742F9" w:rsidP="00A22DD8">
            <w:pPr>
              <w:pStyle w:val="ListParagraph"/>
              <w:ind w:left="0"/>
              <w:rPr>
                <w:rFonts w:ascii="Times New Roman" w:hAnsi="Times New Roman" w:cs="Times New Roman"/>
                <w:sz w:val="20"/>
                <w:szCs w:val="20"/>
              </w:rPr>
            </w:pPr>
            <w:r w:rsidRPr="003874A2">
              <w:rPr>
                <w:rFonts w:ascii="Times New Roman" w:hAnsi="Times New Roman" w:cs="Times New Roman"/>
                <w:sz w:val="20"/>
                <w:szCs w:val="20"/>
              </w:rPr>
              <w:t>Total Cost</w:t>
            </w:r>
          </w:p>
        </w:tc>
      </w:tr>
      <w:tr w:rsidR="006742F9" w:rsidRPr="003874A2" w14:paraId="7A547607" w14:textId="77777777" w:rsidTr="00A22DD8">
        <w:tc>
          <w:tcPr>
            <w:tcW w:w="8148" w:type="dxa"/>
          </w:tcPr>
          <w:p w14:paraId="7D1D701C" w14:textId="6CF1A9AD" w:rsidR="006742F9" w:rsidRPr="003874A2" w:rsidRDefault="006742F9" w:rsidP="00A22DD8">
            <w:pPr>
              <w:pStyle w:val="ListParagraph"/>
              <w:spacing w:line="480" w:lineRule="auto"/>
              <w:ind w:left="0"/>
              <w:rPr>
                <w:rFonts w:ascii="Times New Roman" w:hAnsi="Times New Roman" w:cs="Times New Roman"/>
              </w:rPr>
            </w:pPr>
            <w:r>
              <w:rPr>
                <w:rFonts w:ascii="Times New Roman" w:hAnsi="Times New Roman" w:cs="Times New Roman"/>
              </w:rPr>
              <w:t>INSERT course INTO courses</w:t>
            </w:r>
          </w:p>
        </w:tc>
        <w:tc>
          <w:tcPr>
            <w:tcW w:w="583" w:type="dxa"/>
          </w:tcPr>
          <w:p w14:paraId="6D62CC7E" w14:textId="309196A7" w:rsidR="006742F9" w:rsidRPr="003874A2" w:rsidRDefault="00B647B4" w:rsidP="00A22DD8">
            <w:pPr>
              <w:pStyle w:val="ListParagraph"/>
              <w:spacing w:line="480" w:lineRule="auto"/>
              <w:ind w:left="0"/>
              <w:rPr>
                <w:rFonts w:ascii="Times New Roman" w:hAnsi="Times New Roman" w:cs="Times New Roman"/>
              </w:rPr>
            </w:pPr>
            <w:r>
              <w:rPr>
                <w:rFonts w:ascii="Times New Roman" w:hAnsi="Times New Roman" w:cs="Times New Roman"/>
              </w:rPr>
              <w:t>i</w:t>
            </w:r>
          </w:p>
        </w:tc>
        <w:tc>
          <w:tcPr>
            <w:tcW w:w="989" w:type="dxa"/>
          </w:tcPr>
          <w:p w14:paraId="024BF464" w14:textId="77777777" w:rsidR="006742F9" w:rsidRPr="003874A2" w:rsidRDefault="006742F9"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1890" w:type="dxa"/>
          </w:tcPr>
          <w:p w14:paraId="36EB421F" w14:textId="4AEDB355" w:rsidR="006742F9" w:rsidRPr="003874A2" w:rsidRDefault="00B647B4" w:rsidP="00A22DD8">
            <w:pPr>
              <w:pStyle w:val="ListParagraph"/>
              <w:spacing w:line="480" w:lineRule="auto"/>
              <w:ind w:left="0"/>
              <w:rPr>
                <w:rFonts w:ascii="Times New Roman" w:hAnsi="Times New Roman" w:cs="Times New Roman"/>
              </w:rPr>
            </w:pPr>
            <w:r>
              <w:rPr>
                <w:rFonts w:ascii="Times New Roman" w:hAnsi="Times New Roman" w:cs="Times New Roman"/>
              </w:rPr>
              <w:t>i</w:t>
            </w:r>
          </w:p>
        </w:tc>
      </w:tr>
      <w:tr w:rsidR="006742F9" w:rsidRPr="003874A2" w14:paraId="23BD7B65" w14:textId="77777777" w:rsidTr="00831F22">
        <w:tc>
          <w:tcPr>
            <w:tcW w:w="9720" w:type="dxa"/>
            <w:gridSpan w:val="3"/>
          </w:tcPr>
          <w:p w14:paraId="448B511F" w14:textId="19CEE591" w:rsidR="006742F9" w:rsidRDefault="006742F9" w:rsidP="006742F9">
            <w:pPr>
              <w:pStyle w:val="ListParagraph"/>
              <w:spacing w:line="480" w:lineRule="auto"/>
              <w:ind w:left="0"/>
              <w:jc w:val="right"/>
              <w:rPr>
                <w:rFonts w:ascii="Times New Roman" w:hAnsi="Times New Roman" w:cs="Times New Roman"/>
              </w:rPr>
            </w:pPr>
            <w:r>
              <w:rPr>
                <w:rFonts w:ascii="Times New Roman" w:hAnsi="Times New Roman" w:cs="Times New Roman"/>
              </w:rPr>
              <w:t>Total Cost</w:t>
            </w:r>
          </w:p>
        </w:tc>
        <w:tc>
          <w:tcPr>
            <w:tcW w:w="1890" w:type="dxa"/>
          </w:tcPr>
          <w:p w14:paraId="2FB3E74F" w14:textId="7FE0696B" w:rsidR="006742F9" w:rsidRDefault="00B647B4" w:rsidP="006742F9">
            <w:pPr>
              <w:pStyle w:val="ListParagraph"/>
              <w:spacing w:line="480" w:lineRule="auto"/>
              <w:ind w:left="0"/>
              <w:rPr>
                <w:rFonts w:ascii="Times New Roman" w:hAnsi="Times New Roman" w:cs="Times New Roman"/>
              </w:rPr>
            </w:pPr>
            <w:r>
              <w:rPr>
                <w:rFonts w:ascii="Times New Roman" w:hAnsi="Times New Roman" w:cs="Times New Roman"/>
              </w:rPr>
              <w:t>i</w:t>
            </w:r>
          </w:p>
        </w:tc>
      </w:tr>
      <w:tr w:rsidR="006742F9" w:rsidRPr="003874A2" w14:paraId="370883B8" w14:textId="77777777" w:rsidTr="009D6F6D">
        <w:tc>
          <w:tcPr>
            <w:tcW w:w="9720" w:type="dxa"/>
            <w:gridSpan w:val="3"/>
          </w:tcPr>
          <w:p w14:paraId="6C733A10" w14:textId="6DB86B11" w:rsidR="006742F9" w:rsidRDefault="006742F9" w:rsidP="006742F9">
            <w:pPr>
              <w:pStyle w:val="ListParagraph"/>
              <w:spacing w:line="480" w:lineRule="auto"/>
              <w:ind w:left="0"/>
              <w:jc w:val="right"/>
              <w:rPr>
                <w:rFonts w:ascii="Times New Roman" w:hAnsi="Times New Roman" w:cs="Times New Roman"/>
              </w:rPr>
            </w:pPr>
            <w:r>
              <w:rPr>
                <w:rFonts w:ascii="Times New Roman" w:hAnsi="Times New Roman" w:cs="Times New Roman"/>
              </w:rPr>
              <w:t>Runtime</w:t>
            </w:r>
          </w:p>
        </w:tc>
        <w:tc>
          <w:tcPr>
            <w:tcW w:w="1890" w:type="dxa"/>
          </w:tcPr>
          <w:p w14:paraId="1B8777B8" w14:textId="1DEA5404" w:rsidR="006742F9" w:rsidRDefault="00644BFD" w:rsidP="006742F9">
            <w:pPr>
              <w:pStyle w:val="ListParagraph"/>
              <w:spacing w:line="480" w:lineRule="auto"/>
              <w:ind w:left="0"/>
              <w:rPr>
                <w:rFonts w:ascii="Times New Roman" w:hAnsi="Times New Roman" w:cs="Times New Roman"/>
              </w:rPr>
            </w:pPr>
            <w:r>
              <w:rPr>
                <w:rFonts w:ascii="Times New Roman" w:hAnsi="Times New Roman" w:cs="Times New Roman"/>
              </w:rPr>
              <w:t>i</w:t>
            </w:r>
          </w:p>
        </w:tc>
      </w:tr>
    </w:tbl>
    <w:p w14:paraId="55F3E2F3" w14:textId="77777777" w:rsidR="006742F9" w:rsidRPr="006742F9" w:rsidRDefault="006742F9" w:rsidP="006742F9">
      <w:pPr>
        <w:spacing w:after="0" w:line="480" w:lineRule="auto"/>
        <w:rPr>
          <w:rFonts w:ascii="Times New Roman" w:hAnsi="Times New Roman" w:cs="Times New Roman"/>
        </w:rPr>
      </w:pPr>
    </w:p>
    <w:tbl>
      <w:tblPr>
        <w:tblStyle w:val="TableGrid"/>
        <w:tblW w:w="11790" w:type="dxa"/>
        <w:tblInd w:w="-1085" w:type="dxa"/>
        <w:tblLook w:val="04A0" w:firstRow="1" w:lastRow="0" w:firstColumn="1" w:lastColumn="0" w:noHBand="0" w:noVBand="1"/>
      </w:tblPr>
      <w:tblGrid>
        <w:gridCol w:w="7976"/>
        <w:gridCol w:w="583"/>
        <w:gridCol w:w="938"/>
        <w:gridCol w:w="2293"/>
      </w:tblGrid>
      <w:tr w:rsidR="003874A2" w14:paraId="64A8553C" w14:textId="77777777" w:rsidTr="007A39BD">
        <w:tc>
          <w:tcPr>
            <w:tcW w:w="11790" w:type="dxa"/>
            <w:gridSpan w:val="4"/>
          </w:tcPr>
          <w:p w14:paraId="6D475582" w14:textId="728F02C9" w:rsidR="003874A2" w:rsidRPr="003874A2" w:rsidRDefault="003874A2" w:rsidP="003874A2">
            <w:pPr>
              <w:pStyle w:val="ListParagraph"/>
              <w:tabs>
                <w:tab w:val="left" w:pos="3060"/>
              </w:tabs>
              <w:spacing w:line="480" w:lineRule="auto"/>
              <w:ind w:left="0"/>
              <w:jc w:val="center"/>
              <w:rPr>
                <w:rFonts w:ascii="Times New Roman" w:hAnsi="Times New Roman" w:cs="Times New Roman"/>
              </w:rPr>
            </w:pPr>
            <w:r>
              <w:rPr>
                <w:rFonts w:ascii="Times New Roman" w:hAnsi="Times New Roman" w:cs="Times New Roman"/>
              </w:rPr>
              <w:t>Loading File &amp; Inserting New Courses</w:t>
            </w:r>
            <w:r w:rsidR="001B4427">
              <w:rPr>
                <w:rFonts w:ascii="Times New Roman" w:hAnsi="Times New Roman" w:cs="Times New Roman"/>
              </w:rPr>
              <w:t xml:space="preserve"> </w:t>
            </w:r>
          </w:p>
        </w:tc>
      </w:tr>
      <w:tr w:rsidR="001B4427" w14:paraId="1753BE88" w14:textId="77777777" w:rsidTr="007A39BD">
        <w:tc>
          <w:tcPr>
            <w:tcW w:w="8125" w:type="dxa"/>
          </w:tcPr>
          <w:p w14:paraId="7D358CCD" w14:textId="7F1E3218" w:rsidR="003874A2" w:rsidRPr="003874A2" w:rsidRDefault="003874A2" w:rsidP="003874A2">
            <w:pPr>
              <w:pStyle w:val="ListParagraph"/>
              <w:spacing w:line="480" w:lineRule="auto"/>
              <w:ind w:left="0"/>
              <w:rPr>
                <w:rFonts w:ascii="Times New Roman" w:hAnsi="Times New Roman" w:cs="Times New Roman"/>
              </w:rPr>
            </w:pPr>
            <w:r w:rsidRPr="003874A2">
              <w:rPr>
                <w:rFonts w:ascii="Times New Roman" w:hAnsi="Times New Roman" w:cs="Times New Roman"/>
              </w:rPr>
              <w:t>Code</w:t>
            </w:r>
          </w:p>
        </w:tc>
        <w:tc>
          <w:tcPr>
            <w:tcW w:w="583" w:type="dxa"/>
          </w:tcPr>
          <w:p w14:paraId="0A678099" w14:textId="76A45356" w:rsidR="003874A2" w:rsidRPr="003874A2" w:rsidRDefault="003874A2" w:rsidP="003874A2">
            <w:pPr>
              <w:pStyle w:val="ListParagraph"/>
              <w:ind w:left="0"/>
              <w:rPr>
                <w:rFonts w:ascii="Times New Roman" w:hAnsi="Times New Roman" w:cs="Times New Roman"/>
                <w:sz w:val="20"/>
                <w:szCs w:val="20"/>
              </w:rPr>
            </w:pPr>
            <w:r w:rsidRPr="003874A2">
              <w:rPr>
                <w:rFonts w:ascii="Times New Roman" w:hAnsi="Times New Roman" w:cs="Times New Roman"/>
                <w:sz w:val="20"/>
                <w:szCs w:val="20"/>
              </w:rPr>
              <w:t>Line Cost</w:t>
            </w:r>
          </w:p>
        </w:tc>
        <w:tc>
          <w:tcPr>
            <w:tcW w:w="652" w:type="dxa"/>
          </w:tcPr>
          <w:p w14:paraId="5958F252" w14:textId="77777777" w:rsidR="003874A2" w:rsidRDefault="003874A2" w:rsidP="003874A2">
            <w:pPr>
              <w:pStyle w:val="ListParagraph"/>
              <w:ind w:left="0"/>
              <w:rPr>
                <w:rFonts w:ascii="Times New Roman" w:hAnsi="Times New Roman" w:cs="Times New Roman"/>
                <w:sz w:val="20"/>
                <w:szCs w:val="20"/>
              </w:rPr>
            </w:pPr>
            <w:r w:rsidRPr="003874A2">
              <w:rPr>
                <w:rFonts w:ascii="Times New Roman" w:hAnsi="Times New Roman" w:cs="Times New Roman"/>
                <w:sz w:val="20"/>
                <w:szCs w:val="20"/>
              </w:rPr>
              <w:t># Times</w:t>
            </w:r>
            <w:r>
              <w:rPr>
                <w:rFonts w:ascii="Times New Roman" w:hAnsi="Times New Roman" w:cs="Times New Roman"/>
                <w:sz w:val="20"/>
                <w:szCs w:val="20"/>
              </w:rPr>
              <w:t xml:space="preserve"> </w:t>
            </w:r>
          </w:p>
          <w:p w14:paraId="3FBD2541" w14:textId="18C504E1" w:rsidR="003874A2" w:rsidRPr="003874A2" w:rsidRDefault="003874A2" w:rsidP="003874A2">
            <w:pPr>
              <w:pStyle w:val="ListParagraph"/>
              <w:ind w:left="0"/>
              <w:rPr>
                <w:rFonts w:ascii="Times New Roman" w:hAnsi="Times New Roman" w:cs="Times New Roman"/>
                <w:sz w:val="20"/>
                <w:szCs w:val="20"/>
              </w:rPr>
            </w:pPr>
            <w:r w:rsidRPr="003874A2">
              <w:rPr>
                <w:rFonts w:ascii="Times New Roman" w:hAnsi="Times New Roman" w:cs="Times New Roman"/>
                <w:sz w:val="20"/>
                <w:szCs w:val="20"/>
              </w:rPr>
              <w:t>Executes</w:t>
            </w:r>
          </w:p>
        </w:tc>
        <w:tc>
          <w:tcPr>
            <w:tcW w:w="2430" w:type="dxa"/>
          </w:tcPr>
          <w:p w14:paraId="564B06E1" w14:textId="367B035B" w:rsidR="003874A2" w:rsidRPr="003874A2" w:rsidRDefault="003874A2" w:rsidP="003874A2">
            <w:pPr>
              <w:pStyle w:val="ListParagraph"/>
              <w:ind w:left="0"/>
              <w:rPr>
                <w:rFonts w:ascii="Times New Roman" w:hAnsi="Times New Roman" w:cs="Times New Roman"/>
                <w:sz w:val="20"/>
                <w:szCs w:val="20"/>
              </w:rPr>
            </w:pPr>
            <w:r w:rsidRPr="003874A2">
              <w:rPr>
                <w:rFonts w:ascii="Times New Roman" w:hAnsi="Times New Roman" w:cs="Times New Roman"/>
                <w:sz w:val="20"/>
                <w:szCs w:val="20"/>
              </w:rPr>
              <w:t>Total Cost</w:t>
            </w:r>
          </w:p>
        </w:tc>
      </w:tr>
      <w:tr w:rsidR="001B4427" w14:paraId="27746DB6" w14:textId="77777777" w:rsidTr="007A39BD">
        <w:tc>
          <w:tcPr>
            <w:tcW w:w="8125" w:type="dxa"/>
          </w:tcPr>
          <w:p w14:paraId="0F9BC11E" w14:textId="6F25556D" w:rsidR="003874A2" w:rsidRPr="003874A2" w:rsidRDefault="008D12B4" w:rsidP="003874A2">
            <w:pPr>
              <w:pStyle w:val="ListParagraph"/>
              <w:spacing w:line="480" w:lineRule="auto"/>
              <w:ind w:left="0"/>
              <w:rPr>
                <w:rFonts w:ascii="Times New Roman" w:hAnsi="Times New Roman" w:cs="Times New Roman"/>
              </w:rPr>
            </w:pPr>
            <w:r>
              <w:rPr>
                <w:rFonts w:ascii="Times New Roman" w:hAnsi="Times New Roman" w:cs="Times New Roman"/>
              </w:rPr>
              <w:t>DISPLAY “Loading File”</w:t>
            </w:r>
          </w:p>
        </w:tc>
        <w:tc>
          <w:tcPr>
            <w:tcW w:w="583" w:type="dxa"/>
          </w:tcPr>
          <w:p w14:paraId="654C457B" w14:textId="050A532C" w:rsidR="003874A2" w:rsidRPr="003874A2" w:rsidRDefault="001B4427" w:rsidP="003874A2">
            <w:pPr>
              <w:pStyle w:val="ListParagraph"/>
              <w:spacing w:line="480" w:lineRule="auto"/>
              <w:ind w:left="0"/>
              <w:rPr>
                <w:rFonts w:ascii="Times New Roman" w:hAnsi="Times New Roman" w:cs="Times New Roman"/>
              </w:rPr>
            </w:pPr>
            <w:r>
              <w:rPr>
                <w:rFonts w:ascii="Times New Roman" w:hAnsi="Times New Roman" w:cs="Times New Roman"/>
              </w:rPr>
              <w:t>1</w:t>
            </w:r>
          </w:p>
        </w:tc>
        <w:tc>
          <w:tcPr>
            <w:tcW w:w="652" w:type="dxa"/>
          </w:tcPr>
          <w:p w14:paraId="3A12789E" w14:textId="7468541A" w:rsidR="003874A2" w:rsidRPr="003874A2" w:rsidRDefault="001B4427" w:rsidP="003874A2">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430" w:type="dxa"/>
          </w:tcPr>
          <w:p w14:paraId="71AA25AE" w14:textId="52BFDD3B" w:rsidR="003874A2" w:rsidRPr="003874A2" w:rsidRDefault="006742F9" w:rsidP="003874A2">
            <w:pPr>
              <w:pStyle w:val="ListParagraph"/>
              <w:spacing w:line="480" w:lineRule="auto"/>
              <w:ind w:left="0"/>
              <w:rPr>
                <w:rFonts w:ascii="Times New Roman" w:hAnsi="Times New Roman" w:cs="Times New Roman"/>
              </w:rPr>
            </w:pPr>
            <w:r>
              <w:rPr>
                <w:rFonts w:ascii="Times New Roman" w:hAnsi="Times New Roman" w:cs="Times New Roman"/>
              </w:rPr>
              <w:t>1</w:t>
            </w:r>
          </w:p>
        </w:tc>
      </w:tr>
      <w:tr w:rsidR="008D12B4" w14:paraId="47044984" w14:textId="77777777" w:rsidTr="007A39BD">
        <w:tc>
          <w:tcPr>
            <w:tcW w:w="8125" w:type="dxa"/>
          </w:tcPr>
          <w:p w14:paraId="6E9F2789" w14:textId="70A93B92" w:rsidR="008D12B4" w:rsidRDefault="008D12B4" w:rsidP="003874A2">
            <w:pPr>
              <w:pStyle w:val="ListParagraph"/>
              <w:spacing w:line="480" w:lineRule="auto"/>
              <w:ind w:left="0"/>
              <w:rPr>
                <w:rFonts w:ascii="Times New Roman" w:hAnsi="Times New Roman" w:cs="Times New Roman"/>
              </w:rPr>
            </w:pPr>
            <w:r>
              <w:rPr>
                <w:rFonts w:ascii="Times New Roman" w:hAnsi="Times New Roman" w:cs="Times New Roman"/>
              </w:rPr>
              <w:t>INIT file</w:t>
            </w:r>
          </w:p>
        </w:tc>
        <w:tc>
          <w:tcPr>
            <w:tcW w:w="583" w:type="dxa"/>
          </w:tcPr>
          <w:p w14:paraId="6ABCB1EC" w14:textId="78257CCC" w:rsidR="008D12B4" w:rsidRPr="003874A2" w:rsidRDefault="001B4427" w:rsidP="003874A2">
            <w:pPr>
              <w:pStyle w:val="ListParagraph"/>
              <w:spacing w:line="480" w:lineRule="auto"/>
              <w:ind w:left="0"/>
              <w:rPr>
                <w:rFonts w:ascii="Times New Roman" w:hAnsi="Times New Roman" w:cs="Times New Roman"/>
              </w:rPr>
            </w:pPr>
            <w:r>
              <w:rPr>
                <w:rFonts w:ascii="Times New Roman" w:hAnsi="Times New Roman" w:cs="Times New Roman"/>
              </w:rPr>
              <w:t>1</w:t>
            </w:r>
          </w:p>
        </w:tc>
        <w:tc>
          <w:tcPr>
            <w:tcW w:w="652" w:type="dxa"/>
          </w:tcPr>
          <w:p w14:paraId="64028E03" w14:textId="16B9E3E4" w:rsidR="008D12B4" w:rsidRPr="003874A2" w:rsidRDefault="001B4427" w:rsidP="003874A2">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430" w:type="dxa"/>
          </w:tcPr>
          <w:p w14:paraId="510EFCC7" w14:textId="2596FC5F" w:rsidR="008D12B4" w:rsidRPr="003874A2" w:rsidRDefault="006742F9" w:rsidP="003874A2">
            <w:pPr>
              <w:pStyle w:val="ListParagraph"/>
              <w:spacing w:line="480" w:lineRule="auto"/>
              <w:ind w:left="0"/>
              <w:rPr>
                <w:rFonts w:ascii="Times New Roman" w:hAnsi="Times New Roman" w:cs="Times New Roman"/>
              </w:rPr>
            </w:pPr>
            <w:r>
              <w:rPr>
                <w:rFonts w:ascii="Times New Roman" w:hAnsi="Times New Roman" w:cs="Times New Roman"/>
              </w:rPr>
              <w:t>1</w:t>
            </w:r>
          </w:p>
        </w:tc>
      </w:tr>
      <w:tr w:rsidR="008D12B4" w14:paraId="662A4E00" w14:textId="77777777" w:rsidTr="007A39BD">
        <w:tc>
          <w:tcPr>
            <w:tcW w:w="8125" w:type="dxa"/>
          </w:tcPr>
          <w:p w14:paraId="0E060A8F" w14:textId="78780591" w:rsidR="008D12B4" w:rsidRDefault="008D12B4" w:rsidP="003874A2">
            <w:pPr>
              <w:pStyle w:val="ListParagraph"/>
              <w:spacing w:line="480" w:lineRule="auto"/>
              <w:ind w:left="0"/>
              <w:rPr>
                <w:rFonts w:ascii="Times New Roman" w:hAnsi="Times New Roman" w:cs="Times New Roman"/>
              </w:rPr>
            </w:pPr>
            <w:r>
              <w:rPr>
                <w:rFonts w:ascii="Times New Roman" w:hAnsi="Times New Roman" w:cs="Times New Roman"/>
              </w:rPr>
              <w:t>CALL csv::Parser AND SET file = result</w:t>
            </w:r>
          </w:p>
        </w:tc>
        <w:tc>
          <w:tcPr>
            <w:tcW w:w="583" w:type="dxa"/>
          </w:tcPr>
          <w:p w14:paraId="18CFC6CD" w14:textId="513198B1" w:rsidR="008D12B4" w:rsidRPr="003874A2" w:rsidRDefault="001B4427" w:rsidP="003874A2">
            <w:pPr>
              <w:pStyle w:val="ListParagraph"/>
              <w:spacing w:line="480" w:lineRule="auto"/>
              <w:ind w:left="0"/>
              <w:rPr>
                <w:rFonts w:ascii="Times New Roman" w:hAnsi="Times New Roman" w:cs="Times New Roman"/>
              </w:rPr>
            </w:pPr>
            <w:r>
              <w:rPr>
                <w:rFonts w:ascii="Times New Roman" w:hAnsi="Times New Roman" w:cs="Times New Roman"/>
              </w:rPr>
              <w:t>1</w:t>
            </w:r>
          </w:p>
        </w:tc>
        <w:tc>
          <w:tcPr>
            <w:tcW w:w="652" w:type="dxa"/>
          </w:tcPr>
          <w:p w14:paraId="760A5872" w14:textId="76BB9E6E" w:rsidR="008D12B4" w:rsidRPr="003874A2" w:rsidRDefault="001B4427" w:rsidP="003874A2">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430" w:type="dxa"/>
          </w:tcPr>
          <w:p w14:paraId="05F0138A" w14:textId="2C5C9D7B" w:rsidR="008D12B4" w:rsidRPr="003874A2" w:rsidRDefault="006742F9" w:rsidP="003874A2">
            <w:pPr>
              <w:pStyle w:val="ListParagraph"/>
              <w:spacing w:line="480" w:lineRule="auto"/>
              <w:ind w:left="0"/>
              <w:rPr>
                <w:rFonts w:ascii="Times New Roman" w:hAnsi="Times New Roman" w:cs="Times New Roman"/>
              </w:rPr>
            </w:pPr>
            <w:r>
              <w:rPr>
                <w:rFonts w:ascii="Times New Roman" w:hAnsi="Times New Roman" w:cs="Times New Roman"/>
              </w:rPr>
              <w:t>1</w:t>
            </w:r>
          </w:p>
        </w:tc>
      </w:tr>
      <w:tr w:rsidR="008D12B4" w14:paraId="612FBBD6" w14:textId="77777777" w:rsidTr="007A39BD">
        <w:tc>
          <w:tcPr>
            <w:tcW w:w="8125" w:type="dxa"/>
          </w:tcPr>
          <w:p w14:paraId="390D7733" w14:textId="1A57C39E" w:rsidR="008D12B4" w:rsidRDefault="008D12B4" w:rsidP="003874A2">
            <w:pPr>
              <w:pStyle w:val="ListParagraph"/>
              <w:spacing w:line="480" w:lineRule="auto"/>
              <w:ind w:left="0"/>
              <w:rPr>
                <w:rFonts w:ascii="Times New Roman" w:hAnsi="Times New Roman" w:cs="Times New Roman"/>
              </w:rPr>
            </w:pPr>
            <w:r>
              <w:rPr>
                <w:rFonts w:ascii="Times New Roman" w:hAnsi="Times New Roman" w:cs="Times New Roman"/>
              </w:rPr>
              <w:t>FOR index FROM 0 UNTIL file.rowCount()</w:t>
            </w:r>
          </w:p>
        </w:tc>
        <w:tc>
          <w:tcPr>
            <w:tcW w:w="583" w:type="dxa"/>
          </w:tcPr>
          <w:p w14:paraId="54A2B3F8" w14:textId="2B5C3E35" w:rsidR="008D12B4" w:rsidRPr="003874A2" w:rsidRDefault="001B4427" w:rsidP="003874A2">
            <w:pPr>
              <w:pStyle w:val="ListParagraph"/>
              <w:spacing w:line="480" w:lineRule="auto"/>
              <w:ind w:left="0"/>
              <w:rPr>
                <w:rFonts w:ascii="Times New Roman" w:hAnsi="Times New Roman" w:cs="Times New Roman"/>
              </w:rPr>
            </w:pPr>
            <w:r>
              <w:rPr>
                <w:rFonts w:ascii="Times New Roman" w:hAnsi="Times New Roman" w:cs="Times New Roman"/>
              </w:rPr>
              <w:t>1</w:t>
            </w:r>
          </w:p>
        </w:tc>
        <w:tc>
          <w:tcPr>
            <w:tcW w:w="652" w:type="dxa"/>
          </w:tcPr>
          <w:p w14:paraId="00DF2623" w14:textId="0CCB500C" w:rsidR="008D12B4" w:rsidRPr="003874A2" w:rsidRDefault="001B4427" w:rsidP="003874A2">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430" w:type="dxa"/>
          </w:tcPr>
          <w:p w14:paraId="0BC6B58E" w14:textId="781250C5" w:rsidR="008D12B4" w:rsidRPr="003874A2" w:rsidRDefault="006742F9" w:rsidP="003874A2">
            <w:pPr>
              <w:pStyle w:val="ListParagraph"/>
              <w:spacing w:line="480" w:lineRule="auto"/>
              <w:ind w:left="0"/>
              <w:rPr>
                <w:rFonts w:ascii="Times New Roman" w:hAnsi="Times New Roman" w:cs="Times New Roman"/>
              </w:rPr>
            </w:pPr>
            <w:r>
              <w:rPr>
                <w:rFonts w:ascii="Times New Roman" w:hAnsi="Times New Roman" w:cs="Times New Roman"/>
              </w:rPr>
              <w:t>n</w:t>
            </w:r>
          </w:p>
        </w:tc>
      </w:tr>
      <w:tr w:rsidR="008D12B4" w14:paraId="73B36ADD" w14:textId="77777777" w:rsidTr="007A39BD">
        <w:tc>
          <w:tcPr>
            <w:tcW w:w="8125" w:type="dxa"/>
          </w:tcPr>
          <w:p w14:paraId="535B6FEA" w14:textId="64CDB7E4" w:rsidR="008D12B4" w:rsidRDefault="001B4427" w:rsidP="008D12B4">
            <w:pPr>
              <w:pStyle w:val="ListParagraph"/>
              <w:spacing w:line="480" w:lineRule="auto"/>
              <w:rPr>
                <w:rFonts w:ascii="Times New Roman" w:hAnsi="Times New Roman" w:cs="Times New Roman"/>
              </w:rPr>
            </w:pPr>
            <w:r>
              <w:rPr>
                <w:rFonts w:ascii="Times New Roman" w:hAnsi="Times New Roman" w:cs="Times New Roman"/>
              </w:rPr>
              <w:t>INIT rowLength</w:t>
            </w:r>
          </w:p>
        </w:tc>
        <w:tc>
          <w:tcPr>
            <w:tcW w:w="583" w:type="dxa"/>
          </w:tcPr>
          <w:p w14:paraId="75E1506D" w14:textId="6ECA9933" w:rsidR="008D12B4" w:rsidRPr="003874A2" w:rsidRDefault="001B4427" w:rsidP="003874A2">
            <w:pPr>
              <w:pStyle w:val="ListParagraph"/>
              <w:spacing w:line="480" w:lineRule="auto"/>
              <w:ind w:left="0"/>
              <w:rPr>
                <w:rFonts w:ascii="Times New Roman" w:hAnsi="Times New Roman" w:cs="Times New Roman"/>
              </w:rPr>
            </w:pPr>
            <w:r>
              <w:rPr>
                <w:rFonts w:ascii="Times New Roman" w:hAnsi="Times New Roman" w:cs="Times New Roman"/>
              </w:rPr>
              <w:t>1</w:t>
            </w:r>
          </w:p>
        </w:tc>
        <w:tc>
          <w:tcPr>
            <w:tcW w:w="652" w:type="dxa"/>
          </w:tcPr>
          <w:p w14:paraId="5FD75F6E" w14:textId="46AB20C8" w:rsidR="008D12B4" w:rsidRPr="003874A2" w:rsidRDefault="00413F4D" w:rsidP="003874A2">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430" w:type="dxa"/>
          </w:tcPr>
          <w:p w14:paraId="6474E649" w14:textId="71B194A4" w:rsidR="008D12B4" w:rsidRPr="003874A2" w:rsidRDefault="006742F9" w:rsidP="003874A2">
            <w:pPr>
              <w:pStyle w:val="ListParagraph"/>
              <w:spacing w:line="480" w:lineRule="auto"/>
              <w:ind w:left="0"/>
              <w:rPr>
                <w:rFonts w:ascii="Times New Roman" w:hAnsi="Times New Roman" w:cs="Times New Roman"/>
              </w:rPr>
            </w:pPr>
            <w:r>
              <w:rPr>
                <w:rFonts w:ascii="Times New Roman" w:hAnsi="Times New Roman" w:cs="Times New Roman"/>
              </w:rPr>
              <w:t>n</w:t>
            </w:r>
          </w:p>
        </w:tc>
      </w:tr>
      <w:tr w:rsidR="001B4427" w14:paraId="355E79BA" w14:textId="77777777" w:rsidTr="007A39BD">
        <w:tc>
          <w:tcPr>
            <w:tcW w:w="8125" w:type="dxa"/>
          </w:tcPr>
          <w:p w14:paraId="30C77B71" w14:textId="0EF21485" w:rsidR="001B4427" w:rsidRDefault="001B4427" w:rsidP="008D12B4">
            <w:pPr>
              <w:pStyle w:val="ListParagraph"/>
              <w:spacing w:line="480" w:lineRule="auto"/>
              <w:rPr>
                <w:rFonts w:ascii="Times New Roman" w:hAnsi="Times New Roman" w:cs="Times New Roman"/>
              </w:rPr>
            </w:pPr>
            <w:r>
              <w:rPr>
                <w:rFonts w:ascii="Times New Roman" w:hAnsi="Times New Roman" w:cs="Times New Roman"/>
              </w:rPr>
              <w:t>SET rowLength = GetLength(file[index])</w:t>
            </w:r>
          </w:p>
        </w:tc>
        <w:tc>
          <w:tcPr>
            <w:tcW w:w="583" w:type="dxa"/>
          </w:tcPr>
          <w:p w14:paraId="6FD75CD7" w14:textId="6D64263F" w:rsidR="001B4427" w:rsidRPr="003874A2" w:rsidRDefault="001B4427" w:rsidP="003874A2">
            <w:pPr>
              <w:pStyle w:val="ListParagraph"/>
              <w:spacing w:line="480" w:lineRule="auto"/>
              <w:ind w:left="0"/>
              <w:rPr>
                <w:rFonts w:ascii="Times New Roman" w:hAnsi="Times New Roman" w:cs="Times New Roman"/>
              </w:rPr>
            </w:pPr>
            <w:r>
              <w:rPr>
                <w:rFonts w:ascii="Times New Roman" w:hAnsi="Times New Roman" w:cs="Times New Roman"/>
              </w:rPr>
              <w:t>1</w:t>
            </w:r>
          </w:p>
        </w:tc>
        <w:tc>
          <w:tcPr>
            <w:tcW w:w="652" w:type="dxa"/>
          </w:tcPr>
          <w:p w14:paraId="34118630" w14:textId="2E157F62" w:rsidR="001B4427" w:rsidRPr="003874A2" w:rsidRDefault="00413F4D" w:rsidP="003874A2">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430" w:type="dxa"/>
          </w:tcPr>
          <w:p w14:paraId="1F55B070" w14:textId="44A05A2E" w:rsidR="001B4427" w:rsidRPr="003874A2" w:rsidRDefault="006742F9" w:rsidP="003874A2">
            <w:pPr>
              <w:pStyle w:val="ListParagraph"/>
              <w:spacing w:line="480" w:lineRule="auto"/>
              <w:ind w:left="0"/>
              <w:rPr>
                <w:rFonts w:ascii="Times New Roman" w:hAnsi="Times New Roman" w:cs="Times New Roman"/>
              </w:rPr>
            </w:pPr>
            <w:r>
              <w:rPr>
                <w:rFonts w:ascii="Times New Roman" w:hAnsi="Times New Roman" w:cs="Times New Roman"/>
              </w:rPr>
              <w:t>n</w:t>
            </w:r>
          </w:p>
        </w:tc>
      </w:tr>
      <w:tr w:rsidR="001B4427" w14:paraId="2C8D2E4F" w14:textId="77777777" w:rsidTr="007A39BD">
        <w:tc>
          <w:tcPr>
            <w:tcW w:w="8125" w:type="dxa"/>
          </w:tcPr>
          <w:p w14:paraId="1AF88A38" w14:textId="186D14AE" w:rsidR="001B4427" w:rsidRPr="001B4427" w:rsidRDefault="001B4427" w:rsidP="001B4427">
            <w:pPr>
              <w:spacing w:line="480" w:lineRule="auto"/>
              <w:ind w:left="720"/>
              <w:rPr>
                <w:rFonts w:ascii="Times New Roman" w:hAnsi="Times New Roman" w:cs="Times New Roman"/>
              </w:rPr>
            </w:pPr>
            <w:r>
              <w:rPr>
                <w:rFonts w:ascii="Times New Roman" w:hAnsi="Times New Roman" w:cs="Times New Roman"/>
              </w:rPr>
              <w:t xml:space="preserve">IF rowLength IS </w:t>
            </w:r>
            <w:r w:rsidR="00846C5A">
              <w:rPr>
                <w:rFonts w:ascii="Times New Roman" w:hAnsi="Times New Roman" w:cs="Times New Roman"/>
              </w:rPr>
              <w:t>GREATER</w:t>
            </w:r>
            <w:r>
              <w:rPr>
                <w:rFonts w:ascii="Times New Roman" w:hAnsi="Times New Roman" w:cs="Times New Roman"/>
              </w:rPr>
              <w:t xml:space="preserve"> THAN </w:t>
            </w:r>
            <w:r w:rsidR="00846C5A">
              <w:rPr>
                <w:rFonts w:ascii="Times New Roman" w:hAnsi="Times New Roman" w:cs="Times New Roman"/>
              </w:rPr>
              <w:t xml:space="preserve">OR EQUAL TO </w:t>
            </w:r>
            <w:r>
              <w:rPr>
                <w:rFonts w:ascii="Times New Roman" w:hAnsi="Times New Roman" w:cs="Times New Roman"/>
              </w:rPr>
              <w:t>2 THEN</w:t>
            </w:r>
          </w:p>
        </w:tc>
        <w:tc>
          <w:tcPr>
            <w:tcW w:w="583" w:type="dxa"/>
          </w:tcPr>
          <w:p w14:paraId="4BDB3480" w14:textId="361C2E4E" w:rsidR="001B4427" w:rsidRPr="003874A2" w:rsidRDefault="001B4427" w:rsidP="003874A2">
            <w:pPr>
              <w:pStyle w:val="ListParagraph"/>
              <w:spacing w:line="480" w:lineRule="auto"/>
              <w:ind w:left="0"/>
              <w:rPr>
                <w:rFonts w:ascii="Times New Roman" w:hAnsi="Times New Roman" w:cs="Times New Roman"/>
              </w:rPr>
            </w:pPr>
            <w:r>
              <w:rPr>
                <w:rFonts w:ascii="Times New Roman" w:hAnsi="Times New Roman" w:cs="Times New Roman"/>
              </w:rPr>
              <w:t>1</w:t>
            </w:r>
          </w:p>
        </w:tc>
        <w:tc>
          <w:tcPr>
            <w:tcW w:w="652" w:type="dxa"/>
          </w:tcPr>
          <w:p w14:paraId="3379E825" w14:textId="09C4AD91" w:rsidR="001B4427" w:rsidRPr="003874A2" w:rsidRDefault="00413F4D" w:rsidP="003874A2">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430" w:type="dxa"/>
          </w:tcPr>
          <w:p w14:paraId="66CB9E84" w14:textId="56B06143" w:rsidR="001B4427" w:rsidRPr="003874A2" w:rsidRDefault="006742F9" w:rsidP="003874A2">
            <w:pPr>
              <w:pStyle w:val="ListParagraph"/>
              <w:spacing w:line="480" w:lineRule="auto"/>
              <w:ind w:left="0"/>
              <w:rPr>
                <w:rFonts w:ascii="Times New Roman" w:hAnsi="Times New Roman" w:cs="Times New Roman"/>
              </w:rPr>
            </w:pPr>
            <w:r>
              <w:rPr>
                <w:rFonts w:ascii="Times New Roman" w:hAnsi="Times New Roman" w:cs="Times New Roman"/>
              </w:rPr>
              <w:t>n</w:t>
            </w:r>
          </w:p>
        </w:tc>
      </w:tr>
      <w:tr w:rsidR="001B4427" w14:paraId="3394932A" w14:textId="77777777" w:rsidTr="007A39BD">
        <w:tc>
          <w:tcPr>
            <w:tcW w:w="8125" w:type="dxa"/>
          </w:tcPr>
          <w:p w14:paraId="693AFB08" w14:textId="7B000B92" w:rsidR="001B4427" w:rsidRDefault="001B4427" w:rsidP="001B4427">
            <w:pPr>
              <w:spacing w:line="480" w:lineRule="auto"/>
              <w:ind w:left="1440"/>
              <w:rPr>
                <w:rFonts w:ascii="Times New Roman" w:hAnsi="Times New Roman" w:cs="Times New Roman"/>
              </w:rPr>
            </w:pPr>
            <w:r>
              <w:rPr>
                <w:rFonts w:ascii="Times New Roman" w:hAnsi="Times New Roman" w:cs="Times New Roman"/>
              </w:rPr>
              <w:t>INIT course</w:t>
            </w:r>
          </w:p>
        </w:tc>
        <w:tc>
          <w:tcPr>
            <w:tcW w:w="583" w:type="dxa"/>
          </w:tcPr>
          <w:p w14:paraId="16BD5B11" w14:textId="1579ABAC" w:rsidR="001B4427" w:rsidRPr="003874A2" w:rsidRDefault="001B4427" w:rsidP="003874A2">
            <w:pPr>
              <w:pStyle w:val="ListParagraph"/>
              <w:spacing w:line="480" w:lineRule="auto"/>
              <w:ind w:left="0"/>
              <w:rPr>
                <w:rFonts w:ascii="Times New Roman" w:hAnsi="Times New Roman" w:cs="Times New Roman"/>
              </w:rPr>
            </w:pPr>
            <w:r>
              <w:rPr>
                <w:rFonts w:ascii="Times New Roman" w:hAnsi="Times New Roman" w:cs="Times New Roman"/>
              </w:rPr>
              <w:t>1</w:t>
            </w:r>
          </w:p>
        </w:tc>
        <w:tc>
          <w:tcPr>
            <w:tcW w:w="652" w:type="dxa"/>
          </w:tcPr>
          <w:p w14:paraId="795B69FF" w14:textId="4C5894D9" w:rsidR="001B4427" w:rsidRPr="003874A2" w:rsidRDefault="00413F4D" w:rsidP="003874A2">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430" w:type="dxa"/>
          </w:tcPr>
          <w:p w14:paraId="42FE5F23" w14:textId="1EF4ACFE" w:rsidR="001B4427" w:rsidRPr="003874A2" w:rsidRDefault="006742F9" w:rsidP="003874A2">
            <w:pPr>
              <w:pStyle w:val="ListParagraph"/>
              <w:spacing w:line="480" w:lineRule="auto"/>
              <w:ind w:left="0"/>
              <w:rPr>
                <w:rFonts w:ascii="Times New Roman" w:hAnsi="Times New Roman" w:cs="Times New Roman"/>
              </w:rPr>
            </w:pPr>
            <w:r>
              <w:rPr>
                <w:rFonts w:ascii="Times New Roman" w:hAnsi="Times New Roman" w:cs="Times New Roman"/>
              </w:rPr>
              <w:t>n</w:t>
            </w:r>
          </w:p>
        </w:tc>
      </w:tr>
      <w:tr w:rsidR="001B4427" w14:paraId="173415AC" w14:textId="77777777" w:rsidTr="007A39BD">
        <w:tc>
          <w:tcPr>
            <w:tcW w:w="8125" w:type="dxa"/>
          </w:tcPr>
          <w:p w14:paraId="002E9312" w14:textId="7C0F2FBD" w:rsidR="001B4427" w:rsidRDefault="001B4427" w:rsidP="001B4427">
            <w:pPr>
              <w:spacing w:line="480" w:lineRule="auto"/>
              <w:ind w:left="1440"/>
              <w:rPr>
                <w:rFonts w:ascii="Times New Roman" w:hAnsi="Times New Roman" w:cs="Times New Roman"/>
              </w:rPr>
            </w:pPr>
            <w:r>
              <w:rPr>
                <w:rFonts w:ascii="Times New Roman" w:hAnsi="Times New Roman" w:cs="Times New Roman"/>
              </w:rPr>
              <w:t>SET course = new Course ()</w:t>
            </w:r>
          </w:p>
        </w:tc>
        <w:tc>
          <w:tcPr>
            <w:tcW w:w="583" w:type="dxa"/>
          </w:tcPr>
          <w:p w14:paraId="15CCDC74" w14:textId="023E5039" w:rsidR="001B4427" w:rsidRPr="003874A2" w:rsidRDefault="00413F4D" w:rsidP="003874A2">
            <w:pPr>
              <w:pStyle w:val="ListParagraph"/>
              <w:spacing w:line="480" w:lineRule="auto"/>
              <w:ind w:left="0"/>
              <w:rPr>
                <w:rFonts w:ascii="Times New Roman" w:hAnsi="Times New Roman" w:cs="Times New Roman"/>
              </w:rPr>
            </w:pPr>
            <w:r>
              <w:rPr>
                <w:rFonts w:ascii="Times New Roman" w:hAnsi="Times New Roman" w:cs="Times New Roman"/>
              </w:rPr>
              <w:t>1</w:t>
            </w:r>
          </w:p>
        </w:tc>
        <w:tc>
          <w:tcPr>
            <w:tcW w:w="652" w:type="dxa"/>
          </w:tcPr>
          <w:p w14:paraId="6F32097C" w14:textId="7D532C7C" w:rsidR="001B4427" w:rsidRPr="003874A2" w:rsidRDefault="00413F4D" w:rsidP="003874A2">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430" w:type="dxa"/>
          </w:tcPr>
          <w:p w14:paraId="6DA2BCDB" w14:textId="2B9D4D8A" w:rsidR="001B4427" w:rsidRPr="003874A2" w:rsidRDefault="006742F9" w:rsidP="003874A2">
            <w:pPr>
              <w:pStyle w:val="ListParagraph"/>
              <w:spacing w:line="480" w:lineRule="auto"/>
              <w:ind w:left="0"/>
              <w:rPr>
                <w:rFonts w:ascii="Times New Roman" w:hAnsi="Times New Roman" w:cs="Times New Roman"/>
              </w:rPr>
            </w:pPr>
            <w:r>
              <w:rPr>
                <w:rFonts w:ascii="Times New Roman" w:hAnsi="Times New Roman" w:cs="Times New Roman"/>
              </w:rPr>
              <w:t>n</w:t>
            </w:r>
          </w:p>
        </w:tc>
      </w:tr>
      <w:tr w:rsidR="001B4427" w14:paraId="251A5407" w14:textId="77777777" w:rsidTr="007A39BD">
        <w:tc>
          <w:tcPr>
            <w:tcW w:w="8125" w:type="dxa"/>
          </w:tcPr>
          <w:p w14:paraId="5407D2A0" w14:textId="50BEB88C" w:rsidR="001B4427" w:rsidRDefault="001B4427" w:rsidP="001B4427">
            <w:pPr>
              <w:spacing w:line="480" w:lineRule="auto"/>
              <w:ind w:left="1440"/>
              <w:rPr>
                <w:rFonts w:ascii="Times New Roman" w:hAnsi="Times New Roman" w:cs="Times New Roman"/>
              </w:rPr>
            </w:pPr>
            <w:r>
              <w:rPr>
                <w:rFonts w:ascii="Times New Roman" w:hAnsi="Times New Roman" w:cs="Times New Roman"/>
              </w:rPr>
              <w:t>SET course.number = file[index][0]</w:t>
            </w:r>
          </w:p>
        </w:tc>
        <w:tc>
          <w:tcPr>
            <w:tcW w:w="583" w:type="dxa"/>
          </w:tcPr>
          <w:p w14:paraId="4B28339E" w14:textId="762C6167" w:rsidR="001B4427" w:rsidRPr="003874A2" w:rsidRDefault="001B4427" w:rsidP="003874A2">
            <w:pPr>
              <w:pStyle w:val="ListParagraph"/>
              <w:spacing w:line="480" w:lineRule="auto"/>
              <w:ind w:left="0"/>
              <w:rPr>
                <w:rFonts w:ascii="Times New Roman" w:hAnsi="Times New Roman" w:cs="Times New Roman"/>
              </w:rPr>
            </w:pPr>
            <w:r>
              <w:rPr>
                <w:rFonts w:ascii="Times New Roman" w:hAnsi="Times New Roman" w:cs="Times New Roman"/>
              </w:rPr>
              <w:t>1</w:t>
            </w:r>
          </w:p>
        </w:tc>
        <w:tc>
          <w:tcPr>
            <w:tcW w:w="652" w:type="dxa"/>
          </w:tcPr>
          <w:p w14:paraId="60511907" w14:textId="65D29F2C" w:rsidR="001B4427" w:rsidRPr="003874A2" w:rsidRDefault="006742F9" w:rsidP="003874A2">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430" w:type="dxa"/>
          </w:tcPr>
          <w:p w14:paraId="2239F936" w14:textId="4CB462A0" w:rsidR="001B4427" w:rsidRPr="003874A2" w:rsidRDefault="006742F9" w:rsidP="003874A2">
            <w:pPr>
              <w:pStyle w:val="ListParagraph"/>
              <w:spacing w:line="480" w:lineRule="auto"/>
              <w:ind w:left="0"/>
              <w:rPr>
                <w:rFonts w:ascii="Times New Roman" w:hAnsi="Times New Roman" w:cs="Times New Roman"/>
              </w:rPr>
            </w:pPr>
            <w:r>
              <w:rPr>
                <w:rFonts w:ascii="Times New Roman" w:hAnsi="Times New Roman" w:cs="Times New Roman"/>
              </w:rPr>
              <w:t>n</w:t>
            </w:r>
          </w:p>
        </w:tc>
      </w:tr>
      <w:tr w:rsidR="001B4427" w14:paraId="7A61F9D7" w14:textId="77777777" w:rsidTr="007A39BD">
        <w:tc>
          <w:tcPr>
            <w:tcW w:w="8125" w:type="dxa"/>
          </w:tcPr>
          <w:p w14:paraId="0E184124" w14:textId="13C5AACD" w:rsidR="001B4427" w:rsidRDefault="001B4427" w:rsidP="001B4427">
            <w:pPr>
              <w:spacing w:line="480" w:lineRule="auto"/>
              <w:ind w:left="1440"/>
              <w:rPr>
                <w:rFonts w:ascii="Times New Roman" w:hAnsi="Times New Roman" w:cs="Times New Roman"/>
              </w:rPr>
            </w:pPr>
            <w:r>
              <w:rPr>
                <w:rFonts w:ascii="Times New Roman" w:hAnsi="Times New Roman" w:cs="Times New Roman"/>
              </w:rPr>
              <w:t>SET course.name = file[index][1]</w:t>
            </w:r>
          </w:p>
        </w:tc>
        <w:tc>
          <w:tcPr>
            <w:tcW w:w="583" w:type="dxa"/>
          </w:tcPr>
          <w:p w14:paraId="5387C24A" w14:textId="1FA1A248" w:rsidR="001B4427" w:rsidRPr="003874A2" w:rsidRDefault="001B4427" w:rsidP="003874A2">
            <w:pPr>
              <w:pStyle w:val="ListParagraph"/>
              <w:spacing w:line="480" w:lineRule="auto"/>
              <w:ind w:left="0"/>
              <w:rPr>
                <w:rFonts w:ascii="Times New Roman" w:hAnsi="Times New Roman" w:cs="Times New Roman"/>
              </w:rPr>
            </w:pPr>
            <w:r>
              <w:rPr>
                <w:rFonts w:ascii="Times New Roman" w:hAnsi="Times New Roman" w:cs="Times New Roman"/>
              </w:rPr>
              <w:t>1</w:t>
            </w:r>
          </w:p>
        </w:tc>
        <w:tc>
          <w:tcPr>
            <w:tcW w:w="652" w:type="dxa"/>
          </w:tcPr>
          <w:p w14:paraId="1A358446" w14:textId="5C315843" w:rsidR="001B4427" w:rsidRPr="003874A2" w:rsidRDefault="006742F9" w:rsidP="003874A2">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430" w:type="dxa"/>
          </w:tcPr>
          <w:p w14:paraId="122040C8" w14:textId="3F387682" w:rsidR="001B4427" w:rsidRPr="003874A2" w:rsidRDefault="006742F9" w:rsidP="003874A2">
            <w:pPr>
              <w:pStyle w:val="ListParagraph"/>
              <w:spacing w:line="480" w:lineRule="auto"/>
              <w:ind w:left="0"/>
              <w:rPr>
                <w:rFonts w:ascii="Times New Roman" w:hAnsi="Times New Roman" w:cs="Times New Roman"/>
              </w:rPr>
            </w:pPr>
            <w:r>
              <w:rPr>
                <w:rFonts w:ascii="Times New Roman" w:hAnsi="Times New Roman" w:cs="Times New Roman"/>
              </w:rPr>
              <w:t>n</w:t>
            </w:r>
          </w:p>
        </w:tc>
      </w:tr>
      <w:tr w:rsidR="001B4427" w14:paraId="3D42C068" w14:textId="77777777" w:rsidTr="007A39BD">
        <w:tc>
          <w:tcPr>
            <w:tcW w:w="8125" w:type="dxa"/>
          </w:tcPr>
          <w:p w14:paraId="07DC9319" w14:textId="11CEC40D" w:rsidR="001B4427" w:rsidRDefault="001B4427" w:rsidP="001B4427">
            <w:pPr>
              <w:spacing w:line="480" w:lineRule="auto"/>
              <w:ind w:left="1440"/>
              <w:rPr>
                <w:rFonts w:ascii="Times New Roman" w:hAnsi="Times New Roman" w:cs="Times New Roman"/>
              </w:rPr>
            </w:pPr>
            <w:r>
              <w:rPr>
                <w:rFonts w:ascii="Times New Roman" w:hAnsi="Times New Roman" w:cs="Times New Roman"/>
              </w:rPr>
              <w:t>IF rowLength IS GREATER THAN 2 THEN</w:t>
            </w:r>
          </w:p>
        </w:tc>
        <w:tc>
          <w:tcPr>
            <w:tcW w:w="583" w:type="dxa"/>
          </w:tcPr>
          <w:p w14:paraId="3403EA31" w14:textId="16DB735C" w:rsidR="001B4427" w:rsidRPr="003874A2" w:rsidRDefault="001B4427" w:rsidP="003874A2">
            <w:pPr>
              <w:pStyle w:val="ListParagraph"/>
              <w:spacing w:line="480" w:lineRule="auto"/>
              <w:ind w:left="0"/>
              <w:rPr>
                <w:rFonts w:ascii="Times New Roman" w:hAnsi="Times New Roman" w:cs="Times New Roman"/>
              </w:rPr>
            </w:pPr>
            <w:r>
              <w:rPr>
                <w:rFonts w:ascii="Times New Roman" w:hAnsi="Times New Roman" w:cs="Times New Roman"/>
              </w:rPr>
              <w:t>1</w:t>
            </w:r>
          </w:p>
        </w:tc>
        <w:tc>
          <w:tcPr>
            <w:tcW w:w="652" w:type="dxa"/>
          </w:tcPr>
          <w:p w14:paraId="153C37EA" w14:textId="6C13F727" w:rsidR="001B4427" w:rsidRPr="003874A2" w:rsidRDefault="006742F9" w:rsidP="003874A2">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430" w:type="dxa"/>
          </w:tcPr>
          <w:p w14:paraId="4239C4E1" w14:textId="74271FA8" w:rsidR="001B4427" w:rsidRPr="003874A2" w:rsidRDefault="006742F9" w:rsidP="003874A2">
            <w:pPr>
              <w:pStyle w:val="ListParagraph"/>
              <w:spacing w:line="480" w:lineRule="auto"/>
              <w:ind w:left="0"/>
              <w:rPr>
                <w:rFonts w:ascii="Times New Roman" w:hAnsi="Times New Roman" w:cs="Times New Roman"/>
              </w:rPr>
            </w:pPr>
            <w:r>
              <w:rPr>
                <w:rFonts w:ascii="Times New Roman" w:hAnsi="Times New Roman" w:cs="Times New Roman"/>
              </w:rPr>
              <w:t>n</w:t>
            </w:r>
          </w:p>
        </w:tc>
      </w:tr>
      <w:tr w:rsidR="001B4427" w14:paraId="2311FA26" w14:textId="77777777" w:rsidTr="007A39BD">
        <w:tc>
          <w:tcPr>
            <w:tcW w:w="8125" w:type="dxa"/>
          </w:tcPr>
          <w:p w14:paraId="23543195" w14:textId="4BA74261" w:rsidR="001B4427" w:rsidRDefault="001B4427" w:rsidP="001B4427">
            <w:pPr>
              <w:spacing w:line="480" w:lineRule="auto"/>
              <w:ind w:left="2160"/>
              <w:rPr>
                <w:rFonts w:ascii="Times New Roman" w:hAnsi="Times New Roman" w:cs="Times New Roman"/>
              </w:rPr>
            </w:pPr>
            <w:r>
              <w:rPr>
                <w:rFonts w:ascii="Times New Roman" w:hAnsi="Times New Roman" w:cs="Times New Roman"/>
              </w:rPr>
              <w:t>FOR nestedIndex FROM 2 UNTIL rowLength</w:t>
            </w:r>
          </w:p>
        </w:tc>
        <w:tc>
          <w:tcPr>
            <w:tcW w:w="583" w:type="dxa"/>
          </w:tcPr>
          <w:p w14:paraId="6FFEE636" w14:textId="7BE543AB" w:rsidR="001B4427" w:rsidRPr="003874A2" w:rsidRDefault="001B4427" w:rsidP="003874A2">
            <w:pPr>
              <w:pStyle w:val="ListParagraph"/>
              <w:spacing w:line="480" w:lineRule="auto"/>
              <w:ind w:left="0"/>
              <w:rPr>
                <w:rFonts w:ascii="Times New Roman" w:hAnsi="Times New Roman" w:cs="Times New Roman"/>
              </w:rPr>
            </w:pPr>
            <w:r>
              <w:rPr>
                <w:rFonts w:ascii="Times New Roman" w:hAnsi="Times New Roman" w:cs="Times New Roman"/>
              </w:rPr>
              <w:t>1</w:t>
            </w:r>
          </w:p>
        </w:tc>
        <w:tc>
          <w:tcPr>
            <w:tcW w:w="652" w:type="dxa"/>
          </w:tcPr>
          <w:p w14:paraId="20D29197" w14:textId="485C94E1" w:rsidR="001B4427" w:rsidRPr="003874A2" w:rsidRDefault="00CC4C96" w:rsidP="003874A2">
            <w:pPr>
              <w:pStyle w:val="ListParagraph"/>
              <w:spacing w:line="480" w:lineRule="auto"/>
              <w:ind w:left="0"/>
              <w:rPr>
                <w:rFonts w:ascii="Times New Roman" w:hAnsi="Times New Roman" w:cs="Times New Roman"/>
              </w:rPr>
            </w:pPr>
            <w:r>
              <w:rPr>
                <w:rFonts w:ascii="Times New Roman" w:hAnsi="Times New Roman" w:cs="Times New Roman"/>
              </w:rPr>
              <w:t>m</w:t>
            </w:r>
          </w:p>
        </w:tc>
        <w:tc>
          <w:tcPr>
            <w:tcW w:w="2430" w:type="dxa"/>
          </w:tcPr>
          <w:p w14:paraId="49281DF4" w14:textId="79C4693A" w:rsidR="001B4427" w:rsidRPr="003874A2" w:rsidRDefault="00CC4C96" w:rsidP="003874A2">
            <w:pPr>
              <w:pStyle w:val="ListParagraph"/>
              <w:spacing w:line="480" w:lineRule="auto"/>
              <w:ind w:left="0"/>
              <w:rPr>
                <w:rFonts w:ascii="Times New Roman" w:hAnsi="Times New Roman" w:cs="Times New Roman"/>
              </w:rPr>
            </w:pPr>
            <w:r>
              <w:rPr>
                <w:rFonts w:ascii="Times New Roman" w:hAnsi="Times New Roman" w:cs="Times New Roman"/>
              </w:rPr>
              <w:t>m</w:t>
            </w:r>
          </w:p>
        </w:tc>
      </w:tr>
      <w:tr w:rsidR="001B4427" w14:paraId="73C0C1DD" w14:textId="77777777" w:rsidTr="007A39BD">
        <w:tc>
          <w:tcPr>
            <w:tcW w:w="8125" w:type="dxa"/>
          </w:tcPr>
          <w:p w14:paraId="10BB3094" w14:textId="67304DA0" w:rsidR="001B4427" w:rsidRDefault="001B4427" w:rsidP="001B4427">
            <w:pPr>
              <w:spacing w:line="480" w:lineRule="auto"/>
              <w:ind w:left="2880"/>
              <w:rPr>
                <w:rFonts w:ascii="Times New Roman" w:hAnsi="Times New Roman" w:cs="Times New Roman"/>
              </w:rPr>
            </w:pPr>
            <w:r>
              <w:rPr>
                <w:rFonts w:ascii="Times New Roman" w:hAnsi="Times New Roman" w:cs="Times New Roman"/>
              </w:rPr>
              <w:t xml:space="preserve">FOR fileIndex FROM 0 UNTIL </w:t>
            </w:r>
            <w:r w:rsidR="004529D9">
              <w:rPr>
                <w:rFonts w:ascii="Times New Roman" w:hAnsi="Times New Roman" w:cs="Times New Roman"/>
              </w:rPr>
              <w:t>file.rowCount()</w:t>
            </w:r>
          </w:p>
        </w:tc>
        <w:tc>
          <w:tcPr>
            <w:tcW w:w="583" w:type="dxa"/>
          </w:tcPr>
          <w:p w14:paraId="7843601D" w14:textId="2562009E" w:rsidR="001B4427" w:rsidRPr="003874A2" w:rsidRDefault="001B4427" w:rsidP="003874A2">
            <w:pPr>
              <w:pStyle w:val="ListParagraph"/>
              <w:spacing w:line="480" w:lineRule="auto"/>
              <w:ind w:left="0"/>
              <w:rPr>
                <w:rFonts w:ascii="Times New Roman" w:hAnsi="Times New Roman" w:cs="Times New Roman"/>
              </w:rPr>
            </w:pPr>
            <w:r>
              <w:rPr>
                <w:rFonts w:ascii="Times New Roman" w:hAnsi="Times New Roman" w:cs="Times New Roman"/>
              </w:rPr>
              <w:t>1</w:t>
            </w:r>
          </w:p>
        </w:tc>
        <w:tc>
          <w:tcPr>
            <w:tcW w:w="652" w:type="dxa"/>
          </w:tcPr>
          <w:p w14:paraId="4BCB1F86" w14:textId="1FA939C8" w:rsidR="001B4427" w:rsidRPr="003874A2" w:rsidRDefault="00CC4C96" w:rsidP="003874A2">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430" w:type="dxa"/>
          </w:tcPr>
          <w:p w14:paraId="4A8537F6" w14:textId="21636325" w:rsidR="001B4427" w:rsidRPr="003874A2" w:rsidRDefault="00CC4C96" w:rsidP="003874A2">
            <w:pPr>
              <w:pStyle w:val="ListParagraph"/>
              <w:spacing w:line="480" w:lineRule="auto"/>
              <w:ind w:left="0"/>
              <w:rPr>
                <w:rFonts w:ascii="Times New Roman" w:hAnsi="Times New Roman" w:cs="Times New Roman"/>
              </w:rPr>
            </w:pPr>
            <w:r>
              <w:rPr>
                <w:rFonts w:ascii="Times New Roman" w:hAnsi="Times New Roman" w:cs="Times New Roman"/>
              </w:rPr>
              <w:t>n</w:t>
            </w:r>
          </w:p>
        </w:tc>
      </w:tr>
      <w:tr w:rsidR="001B4427" w14:paraId="56A6B1AA" w14:textId="77777777" w:rsidTr="007A39BD">
        <w:tc>
          <w:tcPr>
            <w:tcW w:w="8125" w:type="dxa"/>
          </w:tcPr>
          <w:p w14:paraId="4B9D51F5" w14:textId="11297501" w:rsidR="001B4427" w:rsidRDefault="001B4427" w:rsidP="001B4427">
            <w:pPr>
              <w:spacing w:line="480" w:lineRule="auto"/>
              <w:ind w:left="3600"/>
              <w:rPr>
                <w:rFonts w:ascii="Times New Roman" w:hAnsi="Times New Roman" w:cs="Times New Roman"/>
              </w:rPr>
            </w:pPr>
            <w:r>
              <w:rPr>
                <w:rFonts w:ascii="Times New Roman" w:hAnsi="Times New Roman" w:cs="Times New Roman"/>
              </w:rPr>
              <w:t>IF file[index][nestedIndex] IS EQUAL TO file[fileIndex][0] THEN</w:t>
            </w:r>
          </w:p>
        </w:tc>
        <w:tc>
          <w:tcPr>
            <w:tcW w:w="583" w:type="dxa"/>
          </w:tcPr>
          <w:p w14:paraId="6D5E09FB" w14:textId="3BBE6CDD" w:rsidR="001B4427" w:rsidRPr="003874A2" w:rsidRDefault="001B4427" w:rsidP="003874A2">
            <w:pPr>
              <w:pStyle w:val="ListParagraph"/>
              <w:spacing w:line="480" w:lineRule="auto"/>
              <w:ind w:left="0"/>
              <w:rPr>
                <w:rFonts w:ascii="Times New Roman" w:hAnsi="Times New Roman" w:cs="Times New Roman"/>
              </w:rPr>
            </w:pPr>
            <w:r>
              <w:rPr>
                <w:rFonts w:ascii="Times New Roman" w:hAnsi="Times New Roman" w:cs="Times New Roman"/>
              </w:rPr>
              <w:t>1</w:t>
            </w:r>
          </w:p>
        </w:tc>
        <w:tc>
          <w:tcPr>
            <w:tcW w:w="652" w:type="dxa"/>
          </w:tcPr>
          <w:p w14:paraId="4BB1C430" w14:textId="1E8B1759" w:rsidR="001B4427" w:rsidRPr="003874A2" w:rsidRDefault="00CC4C96" w:rsidP="003874A2">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430" w:type="dxa"/>
          </w:tcPr>
          <w:p w14:paraId="7DC055C0" w14:textId="2A3A706B" w:rsidR="001B4427" w:rsidRPr="003874A2" w:rsidRDefault="00CC4C96" w:rsidP="003874A2">
            <w:pPr>
              <w:pStyle w:val="ListParagraph"/>
              <w:spacing w:line="480" w:lineRule="auto"/>
              <w:ind w:left="0"/>
              <w:rPr>
                <w:rFonts w:ascii="Times New Roman" w:hAnsi="Times New Roman" w:cs="Times New Roman"/>
              </w:rPr>
            </w:pPr>
            <w:r>
              <w:rPr>
                <w:rFonts w:ascii="Times New Roman" w:hAnsi="Times New Roman" w:cs="Times New Roman"/>
              </w:rPr>
              <w:t>n</w:t>
            </w:r>
          </w:p>
        </w:tc>
      </w:tr>
      <w:tr w:rsidR="001B4427" w14:paraId="5B579649" w14:textId="77777777" w:rsidTr="007A39BD">
        <w:tc>
          <w:tcPr>
            <w:tcW w:w="8125" w:type="dxa"/>
          </w:tcPr>
          <w:p w14:paraId="049D0E05" w14:textId="30456F35" w:rsidR="001B4427" w:rsidRDefault="001B4427" w:rsidP="001B4427">
            <w:pPr>
              <w:spacing w:line="480" w:lineRule="auto"/>
              <w:ind w:left="4320"/>
              <w:rPr>
                <w:rFonts w:ascii="Times New Roman" w:hAnsi="Times New Roman" w:cs="Times New Roman"/>
              </w:rPr>
            </w:pPr>
            <w:r>
              <w:rPr>
                <w:rFonts w:ascii="Times New Roman" w:hAnsi="Times New Roman" w:cs="Times New Roman"/>
              </w:rPr>
              <w:t>CONTINUE</w:t>
            </w:r>
          </w:p>
        </w:tc>
        <w:tc>
          <w:tcPr>
            <w:tcW w:w="583" w:type="dxa"/>
          </w:tcPr>
          <w:p w14:paraId="182F7F08" w14:textId="13632E5C" w:rsidR="001B4427" w:rsidRPr="003874A2" w:rsidRDefault="001B4427" w:rsidP="003874A2">
            <w:pPr>
              <w:pStyle w:val="ListParagraph"/>
              <w:spacing w:line="480" w:lineRule="auto"/>
              <w:ind w:left="0"/>
              <w:rPr>
                <w:rFonts w:ascii="Times New Roman" w:hAnsi="Times New Roman" w:cs="Times New Roman"/>
              </w:rPr>
            </w:pPr>
            <w:r>
              <w:rPr>
                <w:rFonts w:ascii="Times New Roman" w:hAnsi="Times New Roman" w:cs="Times New Roman"/>
              </w:rPr>
              <w:t>1</w:t>
            </w:r>
          </w:p>
        </w:tc>
        <w:tc>
          <w:tcPr>
            <w:tcW w:w="652" w:type="dxa"/>
          </w:tcPr>
          <w:p w14:paraId="712905A2" w14:textId="4228A4A1" w:rsidR="001B4427" w:rsidRPr="003874A2" w:rsidRDefault="00CC4C96" w:rsidP="003874A2">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430" w:type="dxa"/>
          </w:tcPr>
          <w:p w14:paraId="4DCA0CBD" w14:textId="1782874C" w:rsidR="001B4427" w:rsidRPr="003874A2" w:rsidRDefault="00CC4C96" w:rsidP="003874A2">
            <w:pPr>
              <w:pStyle w:val="ListParagraph"/>
              <w:spacing w:line="480" w:lineRule="auto"/>
              <w:ind w:left="0"/>
              <w:rPr>
                <w:rFonts w:ascii="Times New Roman" w:hAnsi="Times New Roman" w:cs="Times New Roman"/>
              </w:rPr>
            </w:pPr>
            <w:r>
              <w:rPr>
                <w:rFonts w:ascii="Times New Roman" w:hAnsi="Times New Roman" w:cs="Times New Roman"/>
              </w:rPr>
              <w:t>n</w:t>
            </w:r>
          </w:p>
        </w:tc>
      </w:tr>
      <w:tr w:rsidR="001B4427" w14:paraId="0CA0CF8E" w14:textId="77777777" w:rsidTr="007A39BD">
        <w:tc>
          <w:tcPr>
            <w:tcW w:w="8125" w:type="dxa"/>
          </w:tcPr>
          <w:p w14:paraId="076BC49C" w14:textId="186C73BE" w:rsidR="001B4427" w:rsidRDefault="001B4427" w:rsidP="001B4427">
            <w:pPr>
              <w:spacing w:line="480" w:lineRule="auto"/>
              <w:ind w:left="3600"/>
              <w:rPr>
                <w:rFonts w:ascii="Times New Roman" w:hAnsi="Times New Roman" w:cs="Times New Roman"/>
              </w:rPr>
            </w:pPr>
            <w:r>
              <w:rPr>
                <w:rFonts w:ascii="Times New Roman" w:hAnsi="Times New Roman" w:cs="Times New Roman"/>
              </w:rPr>
              <w:t>ELSE</w:t>
            </w:r>
          </w:p>
        </w:tc>
        <w:tc>
          <w:tcPr>
            <w:tcW w:w="583" w:type="dxa"/>
          </w:tcPr>
          <w:p w14:paraId="4C624659" w14:textId="5EF62B41" w:rsidR="001B4427" w:rsidRPr="003874A2" w:rsidRDefault="001B4427" w:rsidP="003874A2">
            <w:pPr>
              <w:pStyle w:val="ListParagraph"/>
              <w:spacing w:line="480" w:lineRule="auto"/>
              <w:ind w:left="0"/>
              <w:rPr>
                <w:rFonts w:ascii="Times New Roman" w:hAnsi="Times New Roman" w:cs="Times New Roman"/>
              </w:rPr>
            </w:pPr>
            <w:r>
              <w:rPr>
                <w:rFonts w:ascii="Times New Roman" w:hAnsi="Times New Roman" w:cs="Times New Roman"/>
              </w:rPr>
              <w:t>1</w:t>
            </w:r>
          </w:p>
        </w:tc>
        <w:tc>
          <w:tcPr>
            <w:tcW w:w="652" w:type="dxa"/>
          </w:tcPr>
          <w:p w14:paraId="7131AE94" w14:textId="2D1B4A51" w:rsidR="001B4427" w:rsidRPr="003874A2" w:rsidRDefault="006742F9" w:rsidP="003874A2">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430" w:type="dxa"/>
          </w:tcPr>
          <w:p w14:paraId="1A035356" w14:textId="798B572D" w:rsidR="001B4427" w:rsidRPr="003874A2" w:rsidRDefault="006742F9" w:rsidP="003874A2">
            <w:pPr>
              <w:pStyle w:val="ListParagraph"/>
              <w:spacing w:line="480" w:lineRule="auto"/>
              <w:ind w:left="0"/>
              <w:rPr>
                <w:rFonts w:ascii="Times New Roman" w:hAnsi="Times New Roman" w:cs="Times New Roman"/>
              </w:rPr>
            </w:pPr>
            <w:r>
              <w:rPr>
                <w:rFonts w:ascii="Times New Roman" w:hAnsi="Times New Roman" w:cs="Times New Roman"/>
              </w:rPr>
              <w:t>1</w:t>
            </w:r>
          </w:p>
        </w:tc>
      </w:tr>
      <w:tr w:rsidR="001B4427" w14:paraId="4F4B09F0" w14:textId="77777777" w:rsidTr="007A39BD">
        <w:tc>
          <w:tcPr>
            <w:tcW w:w="8125" w:type="dxa"/>
          </w:tcPr>
          <w:p w14:paraId="088050AC" w14:textId="24DA0A5A" w:rsidR="001B4427" w:rsidRDefault="001B4427" w:rsidP="001B4427">
            <w:pPr>
              <w:spacing w:line="480" w:lineRule="auto"/>
              <w:ind w:left="4320"/>
              <w:rPr>
                <w:rFonts w:ascii="Times New Roman" w:hAnsi="Times New Roman" w:cs="Times New Roman"/>
              </w:rPr>
            </w:pPr>
            <w:r>
              <w:rPr>
                <w:rFonts w:ascii="Times New Roman" w:hAnsi="Times New Roman" w:cs="Times New Roman"/>
              </w:rPr>
              <w:t>INIT error</w:t>
            </w:r>
          </w:p>
        </w:tc>
        <w:tc>
          <w:tcPr>
            <w:tcW w:w="583" w:type="dxa"/>
          </w:tcPr>
          <w:p w14:paraId="3DA382C4" w14:textId="24E6406B" w:rsidR="001B4427" w:rsidRPr="003874A2" w:rsidRDefault="001B4427" w:rsidP="003874A2">
            <w:pPr>
              <w:pStyle w:val="ListParagraph"/>
              <w:spacing w:line="480" w:lineRule="auto"/>
              <w:ind w:left="0"/>
              <w:rPr>
                <w:rFonts w:ascii="Times New Roman" w:hAnsi="Times New Roman" w:cs="Times New Roman"/>
              </w:rPr>
            </w:pPr>
            <w:r>
              <w:rPr>
                <w:rFonts w:ascii="Times New Roman" w:hAnsi="Times New Roman" w:cs="Times New Roman"/>
              </w:rPr>
              <w:t>1</w:t>
            </w:r>
          </w:p>
        </w:tc>
        <w:tc>
          <w:tcPr>
            <w:tcW w:w="652" w:type="dxa"/>
          </w:tcPr>
          <w:p w14:paraId="44DC8074" w14:textId="0AFECF15" w:rsidR="001B4427" w:rsidRPr="003874A2" w:rsidRDefault="006742F9" w:rsidP="003874A2">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430" w:type="dxa"/>
          </w:tcPr>
          <w:p w14:paraId="5A38C784" w14:textId="719C4445" w:rsidR="001B4427" w:rsidRPr="003874A2" w:rsidRDefault="006742F9" w:rsidP="003874A2">
            <w:pPr>
              <w:pStyle w:val="ListParagraph"/>
              <w:spacing w:line="480" w:lineRule="auto"/>
              <w:ind w:left="0"/>
              <w:rPr>
                <w:rFonts w:ascii="Times New Roman" w:hAnsi="Times New Roman" w:cs="Times New Roman"/>
              </w:rPr>
            </w:pPr>
            <w:r>
              <w:rPr>
                <w:rFonts w:ascii="Times New Roman" w:hAnsi="Times New Roman" w:cs="Times New Roman"/>
              </w:rPr>
              <w:t>1</w:t>
            </w:r>
          </w:p>
        </w:tc>
      </w:tr>
      <w:tr w:rsidR="001B4427" w14:paraId="2B966A01" w14:textId="77777777" w:rsidTr="007A39BD">
        <w:tc>
          <w:tcPr>
            <w:tcW w:w="8125" w:type="dxa"/>
          </w:tcPr>
          <w:p w14:paraId="06AE7DB0" w14:textId="57A7CADE" w:rsidR="001B4427" w:rsidRDefault="001B4427" w:rsidP="001B4427">
            <w:pPr>
              <w:spacing w:line="480" w:lineRule="auto"/>
              <w:ind w:left="4320"/>
              <w:rPr>
                <w:rFonts w:ascii="Times New Roman" w:hAnsi="Times New Roman" w:cs="Times New Roman"/>
              </w:rPr>
            </w:pPr>
            <w:r>
              <w:rPr>
                <w:rFonts w:ascii="Times New Roman" w:hAnsi="Times New Roman" w:cs="Times New Roman"/>
              </w:rPr>
              <w:lastRenderedPageBreak/>
              <w:t xml:space="preserve">SET error = </w:t>
            </w:r>
            <w:r w:rsidRPr="001B4427">
              <w:rPr>
                <w:rFonts w:ascii="Times New Roman" w:hAnsi="Times New Roman" w:cs="Times New Roman"/>
              </w:rPr>
              <w:t>“File row ” + index + “ has prerequisites for non-listed classes!”</w:t>
            </w:r>
          </w:p>
        </w:tc>
        <w:tc>
          <w:tcPr>
            <w:tcW w:w="583" w:type="dxa"/>
          </w:tcPr>
          <w:p w14:paraId="6F1876B7" w14:textId="3042209D" w:rsidR="001B4427" w:rsidRPr="003874A2" w:rsidRDefault="001B4427" w:rsidP="003874A2">
            <w:pPr>
              <w:pStyle w:val="ListParagraph"/>
              <w:spacing w:line="480" w:lineRule="auto"/>
              <w:ind w:left="0"/>
              <w:rPr>
                <w:rFonts w:ascii="Times New Roman" w:hAnsi="Times New Roman" w:cs="Times New Roman"/>
              </w:rPr>
            </w:pPr>
            <w:r>
              <w:rPr>
                <w:rFonts w:ascii="Times New Roman" w:hAnsi="Times New Roman" w:cs="Times New Roman"/>
              </w:rPr>
              <w:t>1</w:t>
            </w:r>
          </w:p>
        </w:tc>
        <w:tc>
          <w:tcPr>
            <w:tcW w:w="652" w:type="dxa"/>
          </w:tcPr>
          <w:p w14:paraId="188F4A03" w14:textId="6C5B214F" w:rsidR="001B4427" w:rsidRPr="003874A2" w:rsidRDefault="006742F9" w:rsidP="003874A2">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430" w:type="dxa"/>
          </w:tcPr>
          <w:p w14:paraId="4C170E8F" w14:textId="12F3ECB3" w:rsidR="001B4427" w:rsidRPr="003874A2" w:rsidRDefault="006742F9" w:rsidP="003874A2">
            <w:pPr>
              <w:pStyle w:val="ListParagraph"/>
              <w:spacing w:line="480" w:lineRule="auto"/>
              <w:ind w:left="0"/>
              <w:rPr>
                <w:rFonts w:ascii="Times New Roman" w:hAnsi="Times New Roman" w:cs="Times New Roman"/>
              </w:rPr>
            </w:pPr>
            <w:r>
              <w:rPr>
                <w:rFonts w:ascii="Times New Roman" w:hAnsi="Times New Roman" w:cs="Times New Roman"/>
              </w:rPr>
              <w:t>1</w:t>
            </w:r>
          </w:p>
        </w:tc>
      </w:tr>
      <w:tr w:rsidR="001B4427" w14:paraId="49843D60" w14:textId="77777777" w:rsidTr="007A39BD">
        <w:tc>
          <w:tcPr>
            <w:tcW w:w="8125" w:type="dxa"/>
          </w:tcPr>
          <w:p w14:paraId="72D0ED2E" w14:textId="1B80F5C8" w:rsidR="001B4427" w:rsidRDefault="001B4427" w:rsidP="001B4427">
            <w:pPr>
              <w:spacing w:line="480" w:lineRule="auto"/>
              <w:ind w:left="4320"/>
              <w:rPr>
                <w:rFonts w:ascii="Times New Roman" w:hAnsi="Times New Roman" w:cs="Times New Roman"/>
              </w:rPr>
            </w:pPr>
            <w:r>
              <w:rPr>
                <w:rFonts w:ascii="Times New Roman" w:hAnsi="Times New Roman" w:cs="Times New Roman"/>
              </w:rPr>
              <w:t>THROW error</w:t>
            </w:r>
          </w:p>
        </w:tc>
        <w:tc>
          <w:tcPr>
            <w:tcW w:w="583" w:type="dxa"/>
          </w:tcPr>
          <w:p w14:paraId="5427E376" w14:textId="73E9F568" w:rsidR="001B4427" w:rsidRPr="003874A2" w:rsidRDefault="001B4427" w:rsidP="003874A2">
            <w:pPr>
              <w:pStyle w:val="ListParagraph"/>
              <w:spacing w:line="480" w:lineRule="auto"/>
              <w:ind w:left="0"/>
              <w:rPr>
                <w:rFonts w:ascii="Times New Roman" w:hAnsi="Times New Roman" w:cs="Times New Roman"/>
              </w:rPr>
            </w:pPr>
            <w:r>
              <w:rPr>
                <w:rFonts w:ascii="Times New Roman" w:hAnsi="Times New Roman" w:cs="Times New Roman"/>
              </w:rPr>
              <w:t>1</w:t>
            </w:r>
          </w:p>
        </w:tc>
        <w:tc>
          <w:tcPr>
            <w:tcW w:w="652" w:type="dxa"/>
          </w:tcPr>
          <w:p w14:paraId="194E197C" w14:textId="7F19B4E1" w:rsidR="001B4427" w:rsidRPr="003874A2" w:rsidRDefault="006742F9" w:rsidP="003874A2">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430" w:type="dxa"/>
          </w:tcPr>
          <w:p w14:paraId="643467F0" w14:textId="32CC5C94" w:rsidR="001B4427" w:rsidRPr="003874A2" w:rsidRDefault="006742F9" w:rsidP="003874A2">
            <w:pPr>
              <w:pStyle w:val="ListParagraph"/>
              <w:spacing w:line="480" w:lineRule="auto"/>
              <w:ind w:left="0"/>
              <w:rPr>
                <w:rFonts w:ascii="Times New Roman" w:hAnsi="Times New Roman" w:cs="Times New Roman"/>
              </w:rPr>
            </w:pPr>
            <w:r>
              <w:rPr>
                <w:rFonts w:ascii="Times New Roman" w:hAnsi="Times New Roman" w:cs="Times New Roman"/>
              </w:rPr>
              <w:t>1</w:t>
            </w:r>
          </w:p>
        </w:tc>
      </w:tr>
      <w:tr w:rsidR="001B4427" w14:paraId="052E1E8D" w14:textId="77777777" w:rsidTr="007A39BD">
        <w:tc>
          <w:tcPr>
            <w:tcW w:w="8125" w:type="dxa"/>
          </w:tcPr>
          <w:p w14:paraId="738C28D5" w14:textId="3E7D7967" w:rsidR="001B4427" w:rsidRDefault="001B4427" w:rsidP="001B4427">
            <w:pPr>
              <w:spacing w:line="480" w:lineRule="auto"/>
              <w:ind w:left="2880"/>
              <w:rPr>
                <w:rFonts w:ascii="Times New Roman" w:hAnsi="Times New Roman" w:cs="Times New Roman"/>
              </w:rPr>
            </w:pPr>
            <w:r>
              <w:rPr>
                <w:rFonts w:ascii="Times New Roman" w:hAnsi="Times New Roman" w:cs="Times New Roman"/>
              </w:rPr>
              <w:t>INSERT file[index][nestedIndex] INTO course.preReqs</w:t>
            </w:r>
          </w:p>
        </w:tc>
        <w:tc>
          <w:tcPr>
            <w:tcW w:w="583" w:type="dxa"/>
          </w:tcPr>
          <w:p w14:paraId="63076F9C" w14:textId="717896D5" w:rsidR="001B4427" w:rsidRPr="003874A2" w:rsidRDefault="001B4427" w:rsidP="003874A2">
            <w:pPr>
              <w:pStyle w:val="ListParagraph"/>
              <w:spacing w:line="480" w:lineRule="auto"/>
              <w:ind w:left="0"/>
              <w:rPr>
                <w:rFonts w:ascii="Times New Roman" w:hAnsi="Times New Roman" w:cs="Times New Roman"/>
              </w:rPr>
            </w:pPr>
            <w:r>
              <w:rPr>
                <w:rFonts w:ascii="Times New Roman" w:hAnsi="Times New Roman" w:cs="Times New Roman"/>
              </w:rPr>
              <w:t>1</w:t>
            </w:r>
          </w:p>
        </w:tc>
        <w:tc>
          <w:tcPr>
            <w:tcW w:w="652" w:type="dxa"/>
          </w:tcPr>
          <w:p w14:paraId="2F5193CE" w14:textId="183D0C35" w:rsidR="001B4427" w:rsidRPr="003874A2" w:rsidRDefault="006742F9" w:rsidP="003874A2">
            <w:pPr>
              <w:pStyle w:val="ListParagraph"/>
              <w:spacing w:line="480" w:lineRule="auto"/>
              <w:ind w:left="0"/>
              <w:rPr>
                <w:rFonts w:ascii="Times New Roman" w:hAnsi="Times New Roman" w:cs="Times New Roman"/>
              </w:rPr>
            </w:pPr>
            <w:r>
              <w:rPr>
                <w:rFonts w:ascii="Times New Roman" w:hAnsi="Times New Roman" w:cs="Times New Roman"/>
              </w:rPr>
              <w:t>m</w:t>
            </w:r>
          </w:p>
        </w:tc>
        <w:tc>
          <w:tcPr>
            <w:tcW w:w="2430" w:type="dxa"/>
          </w:tcPr>
          <w:p w14:paraId="67A02165" w14:textId="65087387" w:rsidR="001B4427" w:rsidRPr="003874A2" w:rsidRDefault="006742F9" w:rsidP="003874A2">
            <w:pPr>
              <w:pStyle w:val="ListParagraph"/>
              <w:spacing w:line="480" w:lineRule="auto"/>
              <w:ind w:left="0"/>
              <w:rPr>
                <w:rFonts w:ascii="Times New Roman" w:hAnsi="Times New Roman" w:cs="Times New Roman"/>
              </w:rPr>
            </w:pPr>
            <w:r>
              <w:rPr>
                <w:rFonts w:ascii="Times New Roman" w:hAnsi="Times New Roman" w:cs="Times New Roman"/>
              </w:rPr>
              <w:t>m</w:t>
            </w:r>
          </w:p>
        </w:tc>
      </w:tr>
      <w:tr w:rsidR="00846C5A" w14:paraId="61CADFA6" w14:textId="77777777" w:rsidTr="007A39BD">
        <w:tc>
          <w:tcPr>
            <w:tcW w:w="8125" w:type="dxa"/>
          </w:tcPr>
          <w:p w14:paraId="6014FC5D" w14:textId="4EEF23A4" w:rsidR="00846C5A" w:rsidRDefault="00846C5A" w:rsidP="00846C5A">
            <w:pPr>
              <w:spacing w:line="480" w:lineRule="auto"/>
              <w:ind w:left="1440"/>
              <w:rPr>
                <w:rFonts w:ascii="Times New Roman" w:hAnsi="Times New Roman" w:cs="Times New Roman"/>
              </w:rPr>
            </w:pPr>
            <w:r>
              <w:rPr>
                <w:rFonts w:ascii="Times New Roman" w:hAnsi="Times New Roman" w:cs="Times New Roman"/>
              </w:rPr>
              <w:t>ELSE</w:t>
            </w:r>
          </w:p>
        </w:tc>
        <w:tc>
          <w:tcPr>
            <w:tcW w:w="583" w:type="dxa"/>
          </w:tcPr>
          <w:p w14:paraId="20225E78" w14:textId="56B424D6" w:rsidR="00846C5A" w:rsidRDefault="00846C5A" w:rsidP="003874A2">
            <w:pPr>
              <w:pStyle w:val="ListParagraph"/>
              <w:spacing w:line="480" w:lineRule="auto"/>
              <w:ind w:left="0"/>
              <w:rPr>
                <w:rFonts w:ascii="Times New Roman" w:hAnsi="Times New Roman" w:cs="Times New Roman"/>
              </w:rPr>
            </w:pPr>
            <w:r>
              <w:rPr>
                <w:rFonts w:ascii="Times New Roman" w:hAnsi="Times New Roman" w:cs="Times New Roman"/>
              </w:rPr>
              <w:t>1</w:t>
            </w:r>
          </w:p>
        </w:tc>
        <w:tc>
          <w:tcPr>
            <w:tcW w:w="652" w:type="dxa"/>
          </w:tcPr>
          <w:p w14:paraId="618EDD89" w14:textId="322741B2" w:rsidR="00846C5A" w:rsidRDefault="00846C5A" w:rsidP="003874A2">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430" w:type="dxa"/>
          </w:tcPr>
          <w:p w14:paraId="40D5B699" w14:textId="271015CB" w:rsidR="00846C5A" w:rsidRDefault="00846C5A" w:rsidP="003874A2">
            <w:pPr>
              <w:pStyle w:val="ListParagraph"/>
              <w:spacing w:line="480" w:lineRule="auto"/>
              <w:ind w:left="0"/>
              <w:rPr>
                <w:rFonts w:ascii="Times New Roman" w:hAnsi="Times New Roman" w:cs="Times New Roman"/>
              </w:rPr>
            </w:pPr>
            <w:r>
              <w:rPr>
                <w:rFonts w:ascii="Times New Roman" w:hAnsi="Times New Roman" w:cs="Times New Roman"/>
              </w:rPr>
              <w:t>1</w:t>
            </w:r>
          </w:p>
        </w:tc>
      </w:tr>
      <w:tr w:rsidR="00846C5A" w14:paraId="7B325C86" w14:textId="77777777" w:rsidTr="007A39BD">
        <w:tc>
          <w:tcPr>
            <w:tcW w:w="8125" w:type="dxa"/>
          </w:tcPr>
          <w:p w14:paraId="245CB994" w14:textId="0DE1310E" w:rsidR="00846C5A" w:rsidRDefault="00846C5A" w:rsidP="00846C5A">
            <w:pPr>
              <w:spacing w:line="480" w:lineRule="auto"/>
              <w:ind w:left="2160"/>
              <w:rPr>
                <w:rFonts w:ascii="Times New Roman" w:hAnsi="Times New Roman" w:cs="Times New Roman"/>
              </w:rPr>
            </w:pPr>
            <w:r>
              <w:rPr>
                <w:rFonts w:ascii="Times New Roman" w:hAnsi="Times New Roman" w:cs="Times New Roman"/>
              </w:rPr>
              <w:t>INIT error</w:t>
            </w:r>
          </w:p>
        </w:tc>
        <w:tc>
          <w:tcPr>
            <w:tcW w:w="583" w:type="dxa"/>
          </w:tcPr>
          <w:p w14:paraId="14483471" w14:textId="57F618C2" w:rsidR="00846C5A" w:rsidRDefault="00846C5A" w:rsidP="00846C5A">
            <w:pPr>
              <w:pStyle w:val="ListParagraph"/>
              <w:spacing w:line="480" w:lineRule="auto"/>
              <w:ind w:left="0"/>
              <w:rPr>
                <w:rFonts w:ascii="Times New Roman" w:hAnsi="Times New Roman" w:cs="Times New Roman"/>
              </w:rPr>
            </w:pPr>
            <w:r>
              <w:rPr>
                <w:rFonts w:ascii="Times New Roman" w:hAnsi="Times New Roman" w:cs="Times New Roman"/>
              </w:rPr>
              <w:t>1</w:t>
            </w:r>
          </w:p>
        </w:tc>
        <w:tc>
          <w:tcPr>
            <w:tcW w:w="652" w:type="dxa"/>
          </w:tcPr>
          <w:p w14:paraId="31108614" w14:textId="0648CE84" w:rsidR="00846C5A" w:rsidRDefault="00846C5A" w:rsidP="00846C5A">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430" w:type="dxa"/>
          </w:tcPr>
          <w:p w14:paraId="61F47B7D" w14:textId="2F20D534" w:rsidR="00846C5A" w:rsidRDefault="00846C5A" w:rsidP="00846C5A">
            <w:pPr>
              <w:pStyle w:val="ListParagraph"/>
              <w:spacing w:line="480" w:lineRule="auto"/>
              <w:ind w:left="0"/>
              <w:rPr>
                <w:rFonts w:ascii="Times New Roman" w:hAnsi="Times New Roman" w:cs="Times New Roman"/>
              </w:rPr>
            </w:pPr>
            <w:r>
              <w:rPr>
                <w:rFonts w:ascii="Times New Roman" w:hAnsi="Times New Roman" w:cs="Times New Roman"/>
              </w:rPr>
              <w:t>1</w:t>
            </w:r>
          </w:p>
        </w:tc>
      </w:tr>
      <w:tr w:rsidR="00846C5A" w14:paraId="0BDEA32D" w14:textId="77777777" w:rsidTr="007A39BD">
        <w:tc>
          <w:tcPr>
            <w:tcW w:w="8125" w:type="dxa"/>
          </w:tcPr>
          <w:p w14:paraId="2089726D" w14:textId="738BD696" w:rsidR="00846C5A" w:rsidRDefault="00846C5A" w:rsidP="00846C5A">
            <w:pPr>
              <w:spacing w:line="480" w:lineRule="auto"/>
              <w:ind w:left="2160"/>
              <w:rPr>
                <w:rFonts w:ascii="Times New Roman" w:hAnsi="Times New Roman" w:cs="Times New Roman"/>
              </w:rPr>
            </w:pPr>
            <w:r>
              <w:rPr>
                <w:rFonts w:ascii="Times New Roman" w:hAnsi="Times New Roman" w:cs="Times New Roman"/>
              </w:rPr>
              <w:t>SET error = “File row ” + index + “ has insufficient parameters!”</w:t>
            </w:r>
          </w:p>
        </w:tc>
        <w:tc>
          <w:tcPr>
            <w:tcW w:w="583" w:type="dxa"/>
          </w:tcPr>
          <w:p w14:paraId="53F77326" w14:textId="17209D5A" w:rsidR="00846C5A" w:rsidRDefault="00846C5A" w:rsidP="00846C5A">
            <w:pPr>
              <w:pStyle w:val="ListParagraph"/>
              <w:spacing w:line="480" w:lineRule="auto"/>
              <w:ind w:left="0"/>
              <w:rPr>
                <w:rFonts w:ascii="Times New Roman" w:hAnsi="Times New Roman" w:cs="Times New Roman"/>
              </w:rPr>
            </w:pPr>
            <w:r>
              <w:rPr>
                <w:rFonts w:ascii="Times New Roman" w:hAnsi="Times New Roman" w:cs="Times New Roman"/>
              </w:rPr>
              <w:t>1</w:t>
            </w:r>
          </w:p>
        </w:tc>
        <w:tc>
          <w:tcPr>
            <w:tcW w:w="652" w:type="dxa"/>
          </w:tcPr>
          <w:p w14:paraId="57095172" w14:textId="52399653" w:rsidR="00846C5A" w:rsidRDefault="00846C5A" w:rsidP="00846C5A">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430" w:type="dxa"/>
          </w:tcPr>
          <w:p w14:paraId="1B8657AF" w14:textId="199FF82C" w:rsidR="00846C5A" w:rsidRDefault="00846C5A" w:rsidP="00846C5A">
            <w:pPr>
              <w:pStyle w:val="ListParagraph"/>
              <w:spacing w:line="480" w:lineRule="auto"/>
              <w:ind w:left="0"/>
              <w:rPr>
                <w:rFonts w:ascii="Times New Roman" w:hAnsi="Times New Roman" w:cs="Times New Roman"/>
              </w:rPr>
            </w:pPr>
            <w:r>
              <w:rPr>
                <w:rFonts w:ascii="Times New Roman" w:hAnsi="Times New Roman" w:cs="Times New Roman"/>
              </w:rPr>
              <w:t>1</w:t>
            </w:r>
          </w:p>
        </w:tc>
      </w:tr>
      <w:tr w:rsidR="00846C5A" w14:paraId="150DAF7B" w14:textId="77777777" w:rsidTr="007A39BD">
        <w:tc>
          <w:tcPr>
            <w:tcW w:w="8125" w:type="dxa"/>
          </w:tcPr>
          <w:p w14:paraId="5B007B10" w14:textId="5908EC80" w:rsidR="00846C5A" w:rsidRDefault="00846C5A" w:rsidP="00846C5A">
            <w:pPr>
              <w:spacing w:line="480" w:lineRule="auto"/>
              <w:ind w:left="2160"/>
              <w:rPr>
                <w:rFonts w:ascii="Times New Roman" w:hAnsi="Times New Roman" w:cs="Times New Roman"/>
              </w:rPr>
            </w:pPr>
            <w:r>
              <w:rPr>
                <w:rFonts w:ascii="Times New Roman" w:hAnsi="Times New Roman" w:cs="Times New Roman"/>
              </w:rPr>
              <w:t>THROW error</w:t>
            </w:r>
          </w:p>
        </w:tc>
        <w:tc>
          <w:tcPr>
            <w:tcW w:w="583" w:type="dxa"/>
          </w:tcPr>
          <w:p w14:paraId="3C7DE9B5" w14:textId="59413520" w:rsidR="00846C5A" w:rsidRDefault="00846C5A" w:rsidP="00846C5A">
            <w:pPr>
              <w:pStyle w:val="ListParagraph"/>
              <w:spacing w:line="480" w:lineRule="auto"/>
              <w:ind w:left="0"/>
              <w:rPr>
                <w:rFonts w:ascii="Times New Roman" w:hAnsi="Times New Roman" w:cs="Times New Roman"/>
              </w:rPr>
            </w:pPr>
            <w:r>
              <w:rPr>
                <w:rFonts w:ascii="Times New Roman" w:hAnsi="Times New Roman" w:cs="Times New Roman"/>
              </w:rPr>
              <w:t>1</w:t>
            </w:r>
          </w:p>
        </w:tc>
        <w:tc>
          <w:tcPr>
            <w:tcW w:w="652" w:type="dxa"/>
          </w:tcPr>
          <w:p w14:paraId="457B96E0" w14:textId="359FE5A4" w:rsidR="00846C5A" w:rsidRDefault="00846C5A" w:rsidP="00846C5A">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430" w:type="dxa"/>
          </w:tcPr>
          <w:p w14:paraId="3157EC36" w14:textId="29006004" w:rsidR="00846C5A" w:rsidRDefault="00846C5A" w:rsidP="00846C5A">
            <w:pPr>
              <w:pStyle w:val="ListParagraph"/>
              <w:spacing w:line="480" w:lineRule="auto"/>
              <w:ind w:left="0"/>
              <w:rPr>
                <w:rFonts w:ascii="Times New Roman" w:hAnsi="Times New Roman" w:cs="Times New Roman"/>
              </w:rPr>
            </w:pPr>
            <w:r>
              <w:rPr>
                <w:rFonts w:ascii="Times New Roman" w:hAnsi="Times New Roman" w:cs="Times New Roman"/>
              </w:rPr>
              <w:t>1</w:t>
            </w:r>
          </w:p>
        </w:tc>
      </w:tr>
      <w:tr w:rsidR="00846C5A" w14:paraId="39D82EE5" w14:textId="77777777" w:rsidTr="007A39BD">
        <w:tc>
          <w:tcPr>
            <w:tcW w:w="8125" w:type="dxa"/>
          </w:tcPr>
          <w:p w14:paraId="6FAC6F46" w14:textId="47758082" w:rsidR="00846C5A" w:rsidRDefault="00846C5A" w:rsidP="00846C5A">
            <w:pPr>
              <w:spacing w:line="480" w:lineRule="auto"/>
              <w:ind w:left="1440"/>
              <w:rPr>
                <w:rFonts w:ascii="Times New Roman" w:hAnsi="Times New Roman" w:cs="Times New Roman"/>
              </w:rPr>
            </w:pPr>
            <w:r>
              <w:rPr>
                <w:rFonts w:ascii="Times New Roman" w:hAnsi="Times New Roman" w:cs="Times New Roman"/>
              </w:rPr>
              <w:t>CALL courses-&gt;Insert (course)</w:t>
            </w:r>
          </w:p>
        </w:tc>
        <w:tc>
          <w:tcPr>
            <w:tcW w:w="583" w:type="dxa"/>
          </w:tcPr>
          <w:p w14:paraId="4535B908" w14:textId="63327504" w:rsidR="00846C5A" w:rsidRPr="003874A2" w:rsidRDefault="00B647B4" w:rsidP="00846C5A">
            <w:pPr>
              <w:pStyle w:val="ListParagraph"/>
              <w:spacing w:line="480" w:lineRule="auto"/>
              <w:ind w:left="0"/>
              <w:rPr>
                <w:rFonts w:ascii="Times New Roman" w:hAnsi="Times New Roman" w:cs="Times New Roman"/>
              </w:rPr>
            </w:pPr>
            <w:r>
              <w:rPr>
                <w:rFonts w:ascii="Times New Roman" w:hAnsi="Times New Roman" w:cs="Times New Roman"/>
              </w:rPr>
              <w:t>i</w:t>
            </w:r>
          </w:p>
        </w:tc>
        <w:tc>
          <w:tcPr>
            <w:tcW w:w="652" w:type="dxa"/>
          </w:tcPr>
          <w:p w14:paraId="39083143" w14:textId="5CCC4A40" w:rsidR="00846C5A" w:rsidRPr="003874A2" w:rsidRDefault="00B647B4" w:rsidP="00846C5A">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430" w:type="dxa"/>
          </w:tcPr>
          <w:p w14:paraId="0A56AA84" w14:textId="02ACAABE" w:rsidR="00846C5A" w:rsidRPr="003874A2" w:rsidRDefault="00B647B4" w:rsidP="00846C5A">
            <w:pPr>
              <w:pStyle w:val="ListParagraph"/>
              <w:spacing w:line="480" w:lineRule="auto"/>
              <w:ind w:left="0"/>
              <w:rPr>
                <w:rFonts w:ascii="Times New Roman" w:hAnsi="Times New Roman" w:cs="Times New Roman"/>
              </w:rPr>
            </w:pPr>
            <w:r>
              <w:rPr>
                <w:rFonts w:ascii="Times New Roman" w:hAnsi="Times New Roman" w:cs="Times New Roman"/>
              </w:rPr>
              <w:t>n * i</w:t>
            </w:r>
          </w:p>
        </w:tc>
      </w:tr>
      <w:tr w:rsidR="00846C5A" w14:paraId="6C6D802E" w14:textId="77777777" w:rsidTr="007A39BD">
        <w:tc>
          <w:tcPr>
            <w:tcW w:w="8125" w:type="dxa"/>
          </w:tcPr>
          <w:p w14:paraId="638705CA" w14:textId="4517B443" w:rsidR="00846C5A" w:rsidRDefault="00846C5A" w:rsidP="00846C5A">
            <w:pPr>
              <w:spacing w:line="480" w:lineRule="auto"/>
              <w:rPr>
                <w:rFonts w:ascii="Times New Roman" w:hAnsi="Times New Roman" w:cs="Times New Roman"/>
              </w:rPr>
            </w:pPr>
            <w:r>
              <w:rPr>
                <w:rFonts w:ascii="Times New Roman" w:hAnsi="Times New Roman" w:cs="Times New Roman"/>
              </w:rPr>
              <w:t>CLOSE file</w:t>
            </w:r>
          </w:p>
        </w:tc>
        <w:tc>
          <w:tcPr>
            <w:tcW w:w="583" w:type="dxa"/>
          </w:tcPr>
          <w:p w14:paraId="4DF60042" w14:textId="3C49F78A" w:rsidR="00846C5A" w:rsidRPr="003874A2" w:rsidRDefault="00846C5A" w:rsidP="00846C5A">
            <w:pPr>
              <w:pStyle w:val="ListParagraph"/>
              <w:spacing w:line="480" w:lineRule="auto"/>
              <w:ind w:left="0"/>
              <w:rPr>
                <w:rFonts w:ascii="Times New Roman" w:hAnsi="Times New Roman" w:cs="Times New Roman"/>
              </w:rPr>
            </w:pPr>
            <w:r>
              <w:rPr>
                <w:rFonts w:ascii="Times New Roman" w:hAnsi="Times New Roman" w:cs="Times New Roman"/>
              </w:rPr>
              <w:t>1</w:t>
            </w:r>
          </w:p>
        </w:tc>
        <w:tc>
          <w:tcPr>
            <w:tcW w:w="652" w:type="dxa"/>
          </w:tcPr>
          <w:p w14:paraId="7174B0B3" w14:textId="137F6CEE" w:rsidR="00846C5A" w:rsidRPr="003874A2" w:rsidRDefault="00846C5A" w:rsidP="00846C5A">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430" w:type="dxa"/>
          </w:tcPr>
          <w:p w14:paraId="24ABC33B" w14:textId="731D456C" w:rsidR="00846C5A" w:rsidRPr="003874A2" w:rsidRDefault="00846C5A" w:rsidP="00846C5A">
            <w:pPr>
              <w:pStyle w:val="ListParagraph"/>
              <w:spacing w:line="480" w:lineRule="auto"/>
              <w:ind w:left="0"/>
              <w:rPr>
                <w:rFonts w:ascii="Times New Roman" w:hAnsi="Times New Roman" w:cs="Times New Roman"/>
              </w:rPr>
            </w:pPr>
            <w:r>
              <w:rPr>
                <w:rFonts w:ascii="Times New Roman" w:hAnsi="Times New Roman" w:cs="Times New Roman"/>
              </w:rPr>
              <w:t>1</w:t>
            </w:r>
          </w:p>
        </w:tc>
      </w:tr>
      <w:tr w:rsidR="00846C5A" w14:paraId="1630A685" w14:textId="77777777" w:rsidTr="007A39BD">
        <w:tc>
          <w:tcPr>
            <w:tcW w:w="8125" w:type="dxa"/>
          </w:tcPr>
          <w:p w14:paraId="2695A594" w14:textId="0D9E17F9" w:rsidR="00846C5A" w:rsidRDefault="00846C5A" w:rsidP="00846C5A">
            <w:pPr>
              <w:spacing w:line="480" w:lineRule="auto"/>
              <w:rPr>
                <w:rFonts w:ascii="Times New Roman" w:hAnsi="Times New Roman" w:cs="Times New Roman"/>
              </w:rPr>
            </w:pPr>
            <w:r>
              <w:rPr>
                <w:rFonts w:ascii="Times New Roman" w:hAnsi="Times New Roman" w:cs="Times New Roman"/>
              </w:rPr>
              <w:t>RETURN courses</w:t>
            </w:r>
          </w:p>
        </w:tc>
        <w:tc>
          <w:tcPr>
            <w:tcW w:w="583" w:type="dxa"/>
          </w:tcPr>
          <w:p w14:paraId="55FDF59B" w14:textId="7CAA3A47" w:rsidR="00846C5A" w:rsidRPr="003874A2" w:rsidRDefault="00846C5A" w:rsidP="00846C5A">
            <w:pPr>
              <w:pStyle w:val="ListParagraph"/>
              <w:spacing w:line="480" w:lineRule="auto"/>
              <w:ind w:left="0"/>
              <w:rPr>
                <w:rFonts w:ascii="Times New Roman" w:hAnsi="Times New Roman" w:cs="Times New Roman"/>
              </w:rPr>
            </w:pPr>
            <w:r>
              <w:rPr>
                <w:rFonts w:ascii="Times New Roman" w:hAnsi="Times New Roman" w:cs="Times New Roman"/>
              </w:rPr>
              <w:t>1</w:t>
            </w:r>
          </w:p>
        </w:tc>
        <w:tc>
          <w:tcPr>
            <w:tcW w:w="652" w:type="dxa"/>
          </w:tcPr>
          <w:p w14:paraId="0AC42928" w14:textId="1A82AE9F" w:rsidR="00846C5A" w:rsidRPr="003874A2" w:rsidRDefault="00846C5A" w:rsidP="00846C5A">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430" w:type="dxa"/>
          </w:tcPr>
          <w:p w14:paraId="226BA1F3" w14:textId="44FD35DF" w:rsidR="00846C5A" w:rsidRPr="003874A2" w:rsidRDefault="00846C5A" w:rsidP="00846C5A">
            <w:pPr>
              <w:pStyle w:val="ListParagraph"/>
              <w:spacing w:line="480" w:lineRule="auto"/>
              <w:ind w:left="0"/>
              <w:rPr>
                <w:rFonts w:ascii="Times New Roman" w:hAnsi="Times New Roman" w:cs="Times New Roman"/>
              </w:rPr>
            </w:pPr>
            <w:r>
              <w:rPr>
                <w:rFonts w:ascii="Times New Roman" w:hAnsi="Times New Roman" w:cs="Times New Roman"/>
              </w:rPr>
              <w:t>1</w:t>
            </w:r>
          </w:p>
        </w:tc>
      </w:tr>
      <w:tr w:rsidR="00846C5A" w14:paraId="49C09471" w14:textId="77777777" w:rsidTr="007A39BD">
        <w:tc>
          <w:tcPr>
            <w:tcW w:w="9360" w:type="dxa"/>
            <w:gridSpan w:val="3"/>
          </w:tcPr>
          <w:p w14:paraId="76A7AD81" w14:textId="3E640FA7" w:rsidR="00846C5A" w:rsidRPr="003874A2" w:rsidRDefault="00846C5A" w:rsidP="00846C5A">
            <w:pPr>
              <w:pStyle w:val="ListParagraph"/>
              <w:spacing w:line="480" w:lineRule="auto"/>
              <w:ind w:left="0"/>
              <w:jc w:val="right"/>
              <w:rPr>
                <w:rFonts w:ascii="Times New Roman" w:hAnsi="Times New Roman" w:cs="Times New Roman"/>
              </w:rPr>
            </w:pPr>
            <w:r>
              <w:rPr>
                <w:rFonts w:ascii="Times New Roman" w:hAnsi="Times New Roman" w:cs="Times New Roman"/>
              </w:rPr>
              <w:t>Total Cost</w:t>
            </w:r>
          </w:p>
        </w:tc>
        <w:tc>
          <w:tcPr>
            <w:tcW w:w="2430" w:type="dxa"/>
          </w:tcPr>
          <w:p w14:paraId="19B82DC5" w14:textId="6E315FF7" w:rsidR="00846C5A" w:rsidRPr="003874A2" w:rsidRDefault="007A39BD" w:rsidP="00846C5A">
            <w:pPr>
              <w:pStyle w:val="ListParagraph"/>
              <w:spacing w:line="480" w:lineRule="auto"/>
              <w:ind w:left="0"/>
              <w:rPr>
                <w:rFonts w:ascii="Times New Roman" w:hAnsi="Times New Roman" w:cs="Times New Roman"/>
              </w:rPr>
            </w:pPr>
            <w:r w:rsidRPr="00B647B4">
              <w:rPr>
                <w:rFonts w:ascii="Times New Roman" w:hAnsi="Times New Roman" w:cs="Times New Roman"/>
                <w:sz w:val="22"/>
                <w:szCs w:val="22"/>
              </w:rPr>
              <w:t>(</w:t>
            </w:r>
            <w:r w:rsidR="00CC4C96">
              <w:rPr>
                <w:rFonts w:ascii="Times New Roman" w:hAnsi="Times New Roman" w:cs="Times New Roman"/>
                <w:sz w:val="22"/>
                <w:szCs w:val="22"/>
              </w:rPr>
              <w:t>(9</w:t>
            </w:r>
            <w:r w:rsidR="000341D8" w:rsidRPr="00B647B4">
              <w:rPr>
                <w:rFonts w:ascii="Times New Roman" w:hAnsi="Times New Roman" w:cs="Times New Roman"/>
                <w:sz w:val="22"/>
                <w:szCs w:val="22"/>
              </w:rPr>
              <w:t>n</w:t>
            </w:r>
            <w:r w:rsidR="00B105E1" w:rsidRPr="00B647B4">
              <w:rPr>
                <w:rFonts w:ascii="Times New Roman" w:hAnsi="Times New Roman" w:cs="Times New Roman"/>
                <w:sz w:val="22"/>
                <w:szCs w:val="22"/>
              </w:rPr>
              <w:t xml:space="preserve"> </w:t>
            </w:r>
            <w:r w:rsidR="00B647B4" w:rsidRPr="00B647B4">
              <w:rPr>
                <w:rFonts w:ascii="Times New Roman" w:hAnsi="Times New Roman" w:cs="Times New Roman"/>
                <w:sz w:val="22"/>
                <w:szCs w:val="22"/>
              </w:rPr>
              <w:t xml:space="preserve">+ (n * i) </w:t>
            </w:r>
            <w:r w:rsidR="00B105E1" w:rsidRPr="00B647B4">
              <w:rPr>
                <w:rFonts w:ascii="Times New Roman" w:hAnsi="Times New Roman" w:cs="Times New Roman"/>
                <w:sz w:val="22"/>
                <w:szCs w:val="22"/>
              </w:rPr>
              <w:t>+ 4</w:t>
            </w:r>
            <w:r w:rsidR="00CC4C96">
              <w:rPr>
                <w:rFonts w:ascii="Times New Roman" w:hAnsi="Times New Roman" w:cs="Times New Roman"/>
                <w:sz w:val="22"/>
                <w:szCs w:val="22"/>
              </w:rPr>
              <w:t>)</w:t>
            </w:r>
            <w:r w:rsidR="000341D8" w:rsidRPr="00B647B4">
              <w:rPr>
                <w:rFonts w:ascii="Times New Roman" w:hAnsi="Times New Roman" w:cs="Times New Roman"/>
                <w:sz w:val="22"/>
                <w:szCs w:val="22"/>
              </w:rPr>
              <w:t xml:space="preserve"> * (2m * (3</w:t>
            </w:r>
            <w:r w:rsidR="00CC4C96">
              <w:rPr>
                <w:rFonts w:ascii="Times New Roman" w:hAnsi="Times New Roman" w:cs="Times New Roman"/>
                <w:sz w:val="22"/>
                <w:szCs w:val="22"/>
              </w:rPr>
              <w:t>n</w:t>
            </w:r>
            <w:r w:rsidR="000341D8" w:rsidRPr="00B647B4">
              <w:rPr>
                <w:rFonts w:ascii="Times New Roman" w:hAnsi="Times New Roman" w:cs="Times New Roman"/>
                <w:sz w:val="22"/>
                <w:szCs w:val="22"/>
              </w:rPr>
              <w:t xml:space="preserve"> + 4))</w:t>
            </w:r>
            <w:r w:rsidRPr="00B647B4">
              <w:rPr>
                <w:rFonts w:ascii="Times New Roman" w:hAnsi="Times New Roman" w:cs="Times New Roman"/>
                <w:sz w:val="22"/>
                <w:szCs w:val="22"/>
              </w:rPr>
              <w:t>) + 5</w:t>
            </w:r>
          </w:p>
        </w:tc>
      </w:tr>
      <w:tr w:rsidR="00846C5A" w14:paraId="5C1E3368" w14:textId="77777777" w:rsidTr="007A39BD">
        <w:tc>
          <w:tcPr>
            <w:tcW w:w="9360" w:type="dxa"/>
            <w:gridSpan w:val="3"/>
          </w:tcPr>
          <w:p w14:paraId="5DA44FD3" w14:textId="6B4AC02B" w:rsidR="00846C5A" w:rsidRPr="003874A2" w:rsidRDefault="00846C5A" w:rsidP="00846C5A">
            <w:pPr>
              <w:pStyle w:val="ListParagraph"/>
              <w:spacing w:line="480" w:lineRule="auto"/>
              <w:ind w:left="0"/>
              <w:jc w:val="right"/>
              <w:rPr>
                <w:rFonts w:ascii="Times New Roman" w:hAnsi="Times New Roman" w:cs="Times New Roman"/>
              </w:rPr>
            </w:pPr>
            <w:r>
              <w:rPr>
                <w:rFonts w:ascii="Times New Roman" w:hAnsi="Times New Roman" w:cs="Times New Roman"/>
              </w:rPr>
              <w:t>Runtime</w:t>
            </w:r>
          </w:p>
        </w:tc>
        <w:tc>
          <w:tcPr>
            <w:tcW w:w="2430" w:type="dxa"/>
          </w:tcPr>
          <w:p w14:paraId="03973D7A" w14:textId="2B972686" w:rsidR="00CC4C96" w:rsidRPr="003874A2" w:rsidRDefault="00CC4C96" w:rsidP="00846C5A">
            <w:pPr>
              <w:pStyle w:val="ListParagraph"/>
              <w:spacing w:line="480" w:lineRule="auto"/>
              <w:ind w:left="0"/>
              <w:rPr>
                <w:rFonts w:ascii="Times New Roman" w:hAnsi="Times New Roman" w:cs="Times New Roman"/>
              </w:rPr>
            </w:pPr>
            <w:r>
              <w:rPr>
                <w:rFonts w:ascii="Times New Roman" w:hAnsi="Times New Roman" w:cs="Times New Roman"/>
              </w:rPr>
              <w:t>O (n</w:t>
            </w:r>
            <w:r>
              <w:rPr>
                <w:rFonts w:ascii="Times New Roman" w:hAnsi="Times New Roman" w:cs="Times New Roman"/>
                <w:vertAlign w:val="superscript"/>
              </w:rPr>
              <w:t>2</w:t>
            </w:r>
            <w:r>
              <w:rPr>
                <w:rFonts w:ascii="Times New Roman" w:hAnsi="Times New Roman" w:cs="Times New Roman"/>
              </w:rPr>
              <w:t xml:space="preserve"> * i * m)</w:t>
            </w:r>
          </w:p>
        </w:tc>
      </w:tr>
    </w:tbl>
    <w:p w14:paraId="1C84EF93" w14:textId="77777777" w:rsidR="003874A2" w:rsidRDefault="003874A2" w:rsidP="003874A2">
      <w:pPr>
        <w:pStyle w:val="ListParagraph"/>
        <w:spacing w:after="0" w:line="480" w:lineRule="auto"/>
        <w:rPr>
          <w:rFonts w:ascii="Times New Roman" w:hAnsi="Times New Roman" w:cs="Times New Roman"/>
        </w:rPr>
      </w:pPr>
    </w:p>
    <w:p w14:paraId="453FFFA0" w14:textId="21B09BAF" w:rsidR="003874A2" w:rsidRDefault="003874A2" w:rsidP="003874A2">
      <w:pPr>
        <w:pStyle w:val="ListParagraph"/>
        <w:numPr>
          <w:ilvl w:val="0"/>
          <w:numId w:val="11"/>
        </w:numPr>
        <w:spacing w:after="0" w:line="480" w:lineRule="auto"/>
        <w:rPr>
          <w:rFonts w:ascii="Times New Roman" w:hAnsi="Times New Roman" w:cs="Times New Roman"/>
        </w:rPr>
      </w:pPr>
      <w:r>
        <w:rPr>
          <w:rFonts w:ascii="Times New Roman" w:hAnsi="Times New Roman" w:cs="Times New Roman"/>
        </w:rPr>
        <w:t>Hash Table Data Structure</w:t>
      </w:r>
    </w:p>
    <w:tbl>
      <w:tblPr>
        <w:tblStyle w:val="TableGrid"/>
        <w:tblW w:w="11610" w:type="dxa"/>
        <w:tblInd w:w="-1085" w:type="dxa"/>
        <w:tblLook w:val="04A0" w:firstRow="1" w:lastRow="0" w:firstColumn="1" w:lastColumn="0" w:noHBand="0" w:noVBand="1"/>
      </w:tblPr>
      <w:tblGrid>
        <w:gridCol w:w="8148"/>
        <w:gridCol w:w="583"/>
        <w:gridCol w:w="989"/>
        <w:gridCol w:w="1890"/>
      </w:tblGrid>
      <w:tr w:rsidR="007C0F05" w:rsidRPr="003874A2" w14:paraId="50D94841" w14:textId="77777777" w:rsidTr="00A22DD8">
        <w:tc>
          <w:tcPr>
            <w:tcW w:w="11610" w:type="dxa"/>
            <w:gridSpan w:val="4"/>
          </w:tcPr>
          <w:p w14:paraId="28E769F9" w14:textId="5E882ED7" w:rsidR="007C0F05" w:rsidRPr="003874A2" w:rsidRDefault="007C0F05" w:rsidP="00A22DD8">
            <w:pPr>
              <w:pStyle w:val="ListParagraph"/>
              <w:tabs>
                <w:tab w:val="left" w:pos="3060"/>
              </w:tabs>
              <w:spacing w:line="480" w:lineRule="auto"/>
              <w:ind w:left="0"/>
              <w:jc w:val="center"/>
              <w:rPr>
                <w:rFonts w:ascii="Times New Roman" w:hAnsi="Times New Roman" w:cs="Times New Roman"/>
              </w:rPr>
            </w:pPr>
            <w:r>
              <w:rPr>
                <w:rFonts w:ascii="Times New Roman" w:hAnsi="Times New Roman" w:cs="Times New Roman"/>
              </w:rPr>
              <w:t>Hash String To Key Method</w:t>
            </w:r>
          </w:p>
        </w:tc>
      </w:tr>
      <w:tr w:rsidR="007C0F05" w:rsidRPr="003874A2" w14:paraId="3256F826" w14:textId="77777777" w:rsidTr="00A22DD8">
        <w:tc>
          <w:tcPr>
            <w:tcW w:w="8148" w:type="dxa"/>
          </w:tcPr>
          <w:p w14:paraId="3AB5B470" w14:textId="77777777" w:rsidR="007C0F05" w:rsidRPr="003874A2" w:rsidRDefault="007C0F05" w:rsidP="00A22DD8">
            <w:pPr>
              <w:pStyle w:val="ListParagraph"/>
              <w:spacing w:line="480" w:lineRule="auto"/>
              <w:ind w:left="0"/>
              <w:rPr>
                <w:rFonts w:ascii="Times New Roman" w:hAnsi="Times New Roman" w:cs="Times New Roman"/>
              </w:rPr>
            </w:pPr>
            <w:r w:rsidRPr="003874A2">
              <w:rPr>
                <w:rFonts w:ascii="Times New Roman" w:hAnsi="Times New Roman" w:cs="Times New Roman"/>
              </w:rPr>
              <w:t>Code</w:t>
            </w:r>
          </w:p>
        </w:tc>
        <w:tc>
          <w:tcPr>
            <w:tcW w:w="583" w:type="dxa"/>
          </w:tcPr>
          <w:p w14:paraId="67D809D2" w14:textId="77777777" w:rsidR="007C0F05" w:rsidRPr="003874A2" w:rsidRDefault="007C0F05" w:rsidP="00A22DD8">
            <w:pPr>
              <w:pStyle w:val="ListParagraph"/>
              <w:ind w:left="0"/>
              <w:rPr>
                <w:rFonts w:ascii="Times New Roman" w:hAnsi="Times New Roman" w:cs="Times New Roman"/>
                <w:sz w:val="20"/>
                <w:szCs w:val="20"/>
              </w:rPr>
            </w:pPr>
            <w:r w:rsidRPr="003874A2">
              <w:rPr>
                <w:rFonts w:ascii="Times New Roman" w:hAnsi="Times New Roman" w:cs="Times New Roman"/>
                <w:sz w:val="20"/>
                <w:szCs w:val="20"/>
              </w:rPr>
              <w:t>Line Cost</w:t>
            </w:r>
          </w:p>
        </w:tc>
        <w:tc>
          <w:tcPr>
            <w:tcW w:w="989" w:type="dxa"/>
          </w:tcPr>
          <w:p w14:paraId="65FDB506" w14:textId="77777777" w:rsidR="007C0F05" w:rsidRDefault="007C0F05" w:rsidP="00A22DD8">
            <w:pPr>
              <w:pStyle w:val="ListParagraph"/>
              <w:ind w:left="0"/>
              <w:rPr>
                <w:rFonts w:ascii="Times New Roman" w:hAnsi="Times New Roman" w:cs="Times New Roman"/>
                <w:sz w:val="20"/>
                <w:szCs w:val="20"/>
              </w:rPr>
            </w:pPr>
            <w:r w:rsidRPr="003874A2">
              <w:rPr>
                <w:rFonts w:ascii="Times New Roman" w:hAnsi="Times New Roman" w:cs="Times New Roman"/>
                <w:sz w:val="20"/>
                <w:szCs w:val="20"/>
              </w:rPr>
              <w:t># Times</w:t>
            </w:r>
            <w:r>
              <w:rPr>
                <w:rFonts w:ascii="Times New Roman" w:hAnsi="Times New Roman" w:cs="Times New Roman"/>
                <w:sz w:val="20"/>
                <w:szCs w:val="20"/>
              </w:rPr>
              <w:t xml:space="preserve"> </w:t>
            </w:r>
          </w:p>
          <w:p w14:paraId="51168B0F" w14:textId="77777777" w:rsidR="007C0F05" w:rsidRPr="003874A2" w:rsidRDefault="007C0F05" w:rsidP="00A22DD8">
            <w:pPr>
              <w:pStyle w:val="ListParagraph"/>
              <w:ind w:left="0"/>
              <w:rPr>
                <w:rFonts w:ascii="Times New Roman" w:hAnsi="Times New Roman" w:cs="Times New Roman"/>
                <w:sz w:val="20"/>
                <w:szCs w:val="20"/>
              </w:rPr>
            </w:pPr>
            <w:r w:rsidRPr="003874A2">
              <w:rPr>
                <w:rFonts w:ascii="Times New Roman" w:hAnsi="Times New Roman" w:cs="Times New Roman"/>
                <w:sz w:val="20"/>
                <w:szCs w:val="20"/>
              </w:rPr>
              <w:t>Executes</w:t>
            </w:r>
          </w:p>
        </w:tc>
        <w:tc>
          <w:tcPr>
            <w:tcW w:w="1890" w:type="dxa"/>
          </w:tcPr>
          <w:p w14:paraId="68E19D28" w14:textId="77777777" w:rsidR="007C0F05" w:rsidRPr="003874A2" w:rsidRDefault="007C0F05" w:rsidP="00A22DD8">
            <w:pPr>
              <w:pStyle w:val="ListParagraph"/>
              <w:ind w:left="0"/>
              <w:rPr>
                <w:rFonts w:ascii="Times New Roman" w:hAnsi="Times New Roman" w:cs="Times New Roman"/>
                <w:sz w:val="20"/>
                <w:szCs w:val="20"/>
              </w:rPr>
            </w:pPr>
            <w:r w:rsidRPr="003874A2">
              <w:rPr>
                <w:rFonts w:ascii="Times New Roman" w:hAnsi="Times New Roman" w:cs="Times New Roman"/>
                <w:sz w:val="20"/>
                <w:szCs w:val="20"/>
              </w:rPr>
              <w:t>Total Cost</w:t>
            </w:r>
          </w:p>
        </w:tc>
      </w:tr>
      <w:tr w:rsidR="007C0F05" w:rsidRPr="003874A2" w14:paraId="0C4DD184" w14:textId="77777777" w:rsidTr="00A22DD8">
        <w:tc>
          <w:tcPr>
            <w:tcW w:w="8148" w:type="dxa"/>
          </w:tcPr>
          <w:p w14:paraId="4D7AA3DE" w14:textId="03B2E892"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INIT stringTotal</w:t>
            </w:r>
          </w:p>
        </w:tc>
        <w:tc>
          <w:tcPr>
            <w:tcW w:w="583" w:type="dxa"/>
          </w:tcPr>
          <w:p w14:paraId="74ED6239" w14:textId="11F7BF22"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89" w:type="dxa"/>
          </w:tcPr>
          <w:p w14:paraId="51DE1819" w14:textId="686C23BC"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1890" w:type="dxa"/>
          </w:tcPr>
          <w:p w14:paraId="504F466E" w14:textId="01C8DBD6"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r>
      <w:tr w:rsidR="007C0F05" w:rsidRPr="003874A2" w14:paraId="161D01BF" w14:textId="77777777" w:rsidTr="00A22DD8">
        <w:tc>
          <w:tcPr>
            <w:tcW w:w="8148" w:type="dxa"/>
          </w:tcPr>
          <w:p w14:paraId="11FD5ADB" w14:textId="7152FDC3"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FOR EACH character IN courseNumber</w:t>
            </w:r>
          </w:p>
        </w:tc>
        <w:tc>
          <w:tcPr>
            <w:tcW w:w="583" w:type="dxa"/>
          </w:tcPr>
          <w:p w14:paraId="3F934100" w14:textId="17A3DFD5"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89" w:type="dxa"/>
          </w:tcPr>
          <w:p w14:paraId="0F3174BF" w14:textId="3FAF963F" w:rsidR="007C0F05" w:rsidRPr="003874A2" w:rsidRDefault="007A39BD" w:rsidP="00A22DD8">
            <w:pPr>
              <w:pStyle w:val="ListParagraph"/>
              <w:spacing w:line="480" w:lineRule="auto"/>
              <w:ind w:left="0"/>
              <w:rPr>
                <w:rFonts w:ascii="Times New Roman" w:hAnsi="Times New Roman" w:cs="Times New Roman"/>
              </w:rPr>
            </w:pPr>
            <w:r>
              <w:rPr>
                <w:rFonts w:ascii="Times New Roman" w:hAnsi="Times New Roman" w:cs="Times New Roman"/>
              </w:rPr>
              <w:t>j</w:t>
            </w:r>
          </w:p>
        </w:tc>
        <w:tc>
          <w:tcPr>
            <w:tcW w:w="1890" w:type="dxa"/>
          </w:tcPr>
          <w:p w14:paraId="77586B65" w14:textId="3AEDBFB7" w:rsidR="007C0F05" w:rsidRPr="003874A2" w:rsidRDefault="007A39BD" w:rsidP="00A22DD8">
            <w:pPr>
              <w:pStyle w:val="ListParagraph"/>
              <w:spacing w:line="480" w:lineRule="auto"/>
              <w:ind w:left="0"/>
              <w:rPr>
                <w:rFonts w:ascii="Times New Roman" w:hAnsi="Times New Roman" w:cs="Times New Roman"/>
              </w:rPr>
            </w:pPr>
            <w:r>
              <w:rPr>
                <w:rFonts w:ascii="Times New Roman" w:hAnsi="Times New Roman" w:cs="Times New Roman"/>
              </w:rPr>
              <w:t>j</w:t>
            </w:r>
          </w:p>
        </w:tc>
      </w:tr>
      <w:tr w:rsidR="007C0F05" w:rsidRPr="003874A2" w14:paraId="331444B8" w14:textId="77777777" w:rsidTr="00A22DD8">
        <w:tc>
          <w:tcPr>
            <w:tcW w:w="8148" w:type="dxa"/>
          </w:tcPr>
          <w:p w14:paraId="2A60F154" w14:textId="28E7343A" w:rsidR="007C0F05" w:rsidRDefault="007C0F05" w:rsidP="007C0F05">
            <w:pPr>
              <w:pStyle w:val="ListParagraph"/>
              <w:spacing w:line="480" w:lineRule="auto"/>
              <w:rPr>
                <w:rFonts w:ascii="Times New Roman" w:hAnsi="Times New Roman" w:cs="Times New Roman"/>
              </w:rPr>
            </w:pPr>
            <w:r>
              <w:rPr>
                <w:rFonts w:ascii="Times New Roman" w:hAnsi="Times New Roman" w:cs="Times New Roman"/>
              </w:rPr>
              <w:lastRenderedPageBreak/>
              <w:t>ADD integer value for character TO stringTotal</w:t>
            </w:r>
          </w:p>
        </w:tc>
        <w:tc>
          <w:tcPr>
            <w:tcW w:w="583" w:type="dxa"/>
          </w:tcPr>
          <w:p w14:paraId="6416F0EA" w14:textId="057D67BC"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89" w:type="dxa"/>
          </w:tcPr>
          <w:p w14:paraId="5F253332" w14:textId="4AFB5A38" w:rsidR="007C0F05" w:rsidRPr="003874A2" w:rsidRDefault="007A39BD" w:rsidP="00A22DD8">
            <w:pPr>
              <w:pStyle w:val="ListParagraph"/>
              <w:spacing w:line="480" w:lineRule="auto"/>
              <w:ind w:left="0"/>
              <w:rPr>
                <w:rFonts w:ascii="Times New Roman" w:hAnsi="Times New Roman" w:cs="Times New Roman"/>
              </w:rPr>
            </w:pPr>
            <w:r>
              <w:rPr>
                <w:rFonts w:ascii="Times New Roman" w:hAnsi="Times New Roman" w:cs="Times New Roman"/>
              </w:rPr>
              <w:t>j</w:t>
            </w:r>
          </w:p>
        </w:tc>
        <w:tc>
          <w:tcPr>
            <w:tcW w:w="1890" w:type="dxa"/>
          </w:tcPr>
          <w:p w14:paraId="3129FE79" w14:textId="767298C2" w:rsidR="007C0F05" w:rsidRPr="003874A2" w:rsidRDefault="007A39BD" w:rsidP="00A22DD8">
            <w:pPr>
              <w:pStyle w:val="ListParagraph"/>
              <w:spacing w:line="480" w:lineRule="auto"/>
              <w:ind w:left="0"/>
              <w:rPr>
                <w:rFonts w:ascii="Times New Roman" w:hAnsi="Times New Roman" w:cs="Times New Roman"/>
              </w:rPr>
            </w:pPr>
            <w:r>
              <w:rPr>
                <w:rFonts w:ascii="Times New Roman" w:hAnsi="Times New Roman" w:cs="Times New Roman"/>
              </w:rPr>
              <w:t>j</w:t>
            </w:r>
          </w:p>
        </w:tc>
      </w:tr>
      <w:tr w:rsidR="007C0F05" w:rsidRPr="003874A2" w14:paraId="54D5D532" w14:textId="77777777" w:rsidTr="00A22DD8">
        <w:tc>
          <w:tcPr>
            <w:tcW w:w="8148" w:type="dxa"/>
          </w:tcPr>
          <w:p w14:paraId="3E992647" w14:textId="354B110A" w:rsidR="007C0F05" w:rsidRDefault="007C0F05" w:rsidP="007C0F05">
            <w:pPr>
              <w:pStyle w:val="ListParagraph"/>
              <w:spacing w:line="480" w:lineRule="auto"/>
              <w:ind w:left="0"/>
              <w:rPr>
                <w:rFonts w:ascii="Times New Roman" w:hAnsi="Times New Roman" w:cs="Times New Roman"/>
              </w:rPr>
            </w:pPr>
            <w:r>
              <w:rPr>
                <w:rFonts w:ascii="Times New Roman" w:hAnsi="Times New Roman" w:cs="Times New Roman"/>
              </w:rPr>
              <w:t>CALCULATE stringTotal MOD tableSize</w:t>
            </w:r>
          </w:p>
        </w:tc>
        <w:tc>
          <w:tcPr>
            <w:tcW w:w="583" w:type="dxa"/>
          </w:tcPr>
          <w:p w14:paraId="145E5740" w14:textId="48E0511E"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89" w:type="dxa"/>
          </w:tcPr>
          <w:p w14:paraId="0245E37B" w14:textId="6094C416"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1890" w:type="dxa"/>
          </w:tcPr>
          <w:p w14:paraId="4E34A61F" w14:textId="7A9CD52A"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r>
      <w:tr w:rsidR="007C0F05" w:rsidRPr="003874A2" w14:paraId="65ED82BD" w14:textId="77777777" w:rsidTr="00A22DD8">
        <w:tc>
          <w:tcPr>
            <w:tcW w:w="8148" w:type="dxa"/>
          </w:tcPr>
          <w:p w14:paraId="0C60CE47" w14:textId="5572AD89" w:rsidR="007C0F05" w:rsidRDefault="007C0F05" w:rsidP="007C0F05">
            <w:pPr>
              <w:pStyle w:val="ListParagraph"/>
              <w:spacing w:line="480" w:lineRule="auto"/>
              <w:ind w:left="0"/>
              <w:rPr>
                <w:rFonts w:ascii="Times New Roman" w:hAnsi="Times New Roman" w:cs="Times New Roman"/>
              </w:rPr>
            </w:pPr>
            <w:r>
              <w:rPr>
                <w:rFonts w:ascii="Times New Roman" w:hAnsi="Times New Roman" w:cs="Times New Roman"/>
              </w:rPr>
              <w:t>RETURN calculation result</w:t>
            </w:r>
          </w:p>
        </w:tc>
        <w:tc>
          <w:tcPr>
            <w:tcW w:w="583" w:type="dxa"/>
          </w:tcPr>
          <w:p w14:paraId="78D637E8" w14:textId="4633782D"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89" w:type="dxa"/>
          </w:tcPr>
          <w:p w14:paraId="4D2BAF60" w14:textId="3F963DAD"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1890" w:type="dxa"/>
          </w:tcPr>
          <w:p w14:paraId="1FF3C587" w14:textId="6DAAB5C0"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r>
      <w:tr w:rsidR="007C0F05" w14:paraId="2E2E8BB6" w14:textId="77777777" w:rsidTr="00A22DD8">
        <w:tc>
          <w:tcPr>
            <w:tcW w:w="9720" w:type="dxa"/>
            <w:gridSpan w:val="3"/>
          </w:tcPr>
          <w:p w14:paraId="206B697B" w14:textId="77777777" w:rsidR="007C0F05" w:rsidRDefault="007C0F05" w:rsidP="00A22DD8">
            <w:pPr>
              <w:pStyle w:val="ListParagraph"/>
              <w:spacing w:line="480" w:lineRule="auto"/>
              <w:ind w:left="0"/>
              <w:jc w:val="right"/>
              <w:rPr>
                <w:rFonts w:ascii="Times New Roman" w:hAnsi="Times New Roman" w:cs="Times New Roman"/>
              </w:rPr>
            </w:pPr>
            <w:r>
              <w:rPr>
                <w:rFonts w:ascii="Times New Roman" w:hAnsi="Times New Roman" w:cs="Times New Roman"/>
              </w:rPr>
              <w:t>Total Cost</w:t>
            </w:r>
          </w:p>
        </w:tc>
        <w:tc>
          <w:tcPr>
            <w:tcW w:w="1890" w:type="dxa"/>
          </w:tcPr>
          <w:p w14:paraId="53BA53D2" w14:textId="31FB9387" w:rsidR="007C0F05"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2</w:t>
            </w:r>
            <w:r w:rsidR="007A39BD">
              <w:rPr>
                <w:rFonts w:ascii="Times New Roman" w:hAnsi="Times New Roman" w:cs="Times New Roman"/>
              </w:rPr>
              <w:t>j</w:t>
            </w:r>
            <w:r>
              <w:rPr>
                <w:rFonts w:ascii="Times New Roman" w:hAnsi="Times New Roman" w:cs="Times New Roman"/>
              </w:rPr>
              <w:t xml:space="preserve"> + 3</w:t>
            </w:r>
          </w:p>
        </w:tc>
      </w:tr>
      <w:tr w:rsidR="007C0F05" w14:paraId="1FD81388" w14:textId="77777777" w:rsidTr="00A22DD8">
        <w:tc>
          <w:tcPr>
            <w:tcW w:w="9720" w:type="dxa"/>
            <w:gridSpan w:val="3"/>
          </w:tcPr>
          <w:p w14:paraId="4AB29896" w14:textId="77777777" w:rsidR="007C0F05" w:rsidRDefault="007C0F05" w:rsidP="00A22DD8">
            <w:pPr>
              <w:pStyle w:val="ListParagraph"/>
              <w:spacing w:line="480" w:lineRule="auto"/>
              <w:ind w:left="0"/>
              <w:jc w:val="right"/>
              <w:rPr>
                <w:rFonts w:ascii="Times New Roman" w:hAnsi="Times New Roman" w:cs="Times New Roman"/>
              </w:rPr>
            </w:pPr>
            <w:r>
              <w:rPr>
                <w:rFonts w:ascii="Times New Roman" w:hAnsi="Times New Roman" w:cs="Times New Roman"/>
              </w:rPr>
              <w:t>Runtime</w:t>
            </w:r>
          </w:p>
        </w:tc>
        <w:tc>
          <w:tcPr>
            <w:tcW w:w="1890" w:type="dxa"/>
          </w:tcPr>
          <w:p w14:paraId="409499AB" w14:textId="0C0FC5E9" w:rsidR="007C0F05"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O(</w:t>
            </w:r>
            <w:r w:rsidR="007A39BD">
              <w:rPr>
                <w:rFonts w:ascii="Times New Roman" w:hAnsi="Times New Roman" w:cs="Times New Roman"/>
              </w:rPr>
              <w:t>j</w:t>
            </w:r>
            <w:r>
              <w:rPr>
                <w:rFonts w:ascii="Times New Roman" w:hAnsi="Times New Roman" w:cs="Times New Roman"/>
              </w:rPr>
              <w:t>)</w:t>
            </w:r>
          </w:p>
        </w:tc>
      </w:tr>
    </w:tbl>
    <w:p w14:paraId="7226F134" w14:textId="77777777" w:rsidR="007C0F05" w:rsidRPr="007C0F05" w:rsidRDefault="007C0F05" w:rsidP="007C0F05">
      <w:pPr>
        <w:spacing w:after="0" w:line="480" w:lineRule="auto"/>
        <w:rPr>
          <w:rFonts w:ascii="Times New Roman" w:hAnsi="Times New Roman" w:cs="Times New Roman"/>
        </w:rPr>
      </w:pPr>
    </w:p>
    <w:p w14:paraId="33F0688B" w14:textId="77777777" w:rsidR="007C0F05" w:rsidRDefault="007C0F05" w:rsidP="007C0F05">
      <w:pPr>
        <w:pStyle w:val="ListParagraph"/>
        <w:spacing w:after="0" w:line="480" w:lineRule="auto"/>
        <w:rPr>
          <w:rFonts w:ascii="Times New Roman" w:hAnsi="Times New Roman" w:cs="Times New Roman"/>
        </w:rPr>
      </w:pPr>
    </w:p>
    <w:tbl>
      <w:tblPr>
        <w:tblStyle w:val="TableGrid"/>
        <w:tblW w:w="11610" w:type="dxa"/>
        <w:tblInd w:w="-1085" w:type="dxa"/>
        <w:tblLook w:val="04A0" w:firstRow="1" w:lastRow="0" w:firstColumn="1" w:lastColumn="0" w:noHBand="0" w:noVBand="1"/>
      </w:tblPr>
      <w:tblGrid>
        <w:gridCol w:w="8148"/>
        <w:gridCol w:w="583"/>
        <w:gridCol w:w="989"/>
        <w:gridCol w:w="1890"/>
      </w:tblGrid>
      <w:tr w:rsidR="00846C5A" w:rsidRPr="003874A2" w14:paraId="52DA88FA" w14:textId="77777777" w:rsidTr="00A22DD8">
        <w:tc>
          <w:tcPr>
            <w:tcW w:w="11610" w:type="dxa"/>
            <w:gridSpan w:val="4"/>
          </w:tcPr>
          <w:p w14:paraId="28049526" w14:textId="14E624DE" w:rsidR="00846C5A" w:rsidRPr="003874A2" w:rsidRDefault="00846C5A" w:rsidP="00A22DD8">
            <w:pPr>
              <w:pStyle w:val="ListParagraph"/>
              <w:tabs>
                <w:tab w:val="left" w:pos="3060"/>
              </w:tabs>
              <w:spacing w:line="480" w:lineRule="auto"/>
              <w:ind w:left="0"/>
              <w:jc w:val="center"/>
              <w:rPr>
                <w:rFonts w:ascii="Times New Roman" w:hAnsi="Times New Roman" w:cs="Times New Roman"/>
              </w:rPr>
            </w:pPr>
            <w:r>
              <w:rPr>
                <w:rFonts w:ascii="Times New Roman" w:hAnsi="Times New Roman" w:cs="Times New Roman"/>
              </w:rPr>
              <w:t>Insert Method</w:t>
            </w:r>
          </w:p>
        </w:tc>
      </w:tr>
      <w:tr w:rsidR="00846C5A" w:rsidRPr="003874A2" w14:paraId="4297AAD6" w14:textId="77777777" w:rsidTr="00A22DD8">
        <w:tc>
          <w:tcPr>
            <w:tcW w:w="8148" w:type="dxa"/>
          </w:tcPr>
          <w:p w14:paraId="24C5C52D" w14:textId="77777777" w:rsidR="00846C5A" w:rsidRPr="003874A2" w:rsidRDefault="00846C5A" w:rsidP="00A22DD8">
            <w:pPr>
              <w:pStyle w:val="ListParagraph"/>
              <w:spacing w:line="480" w:lineRule="auto"/>
              <w:ind w:left="0"/>
              <w:rPr>
                <w:rFonts w:ascii="Times New Roman" w:hAnsi="Times New Roman" w:cs="Times New Roman"/>
              </w:rPr>
            </w:pPr>
            <w:r w:rsidRPr="003874A2">
              <w:rPr>
                <w:rFonts w:ascii="Times New Roman" w:hAnsi="Times New Roman" w:cs="Times New Roman"/>
              </w:rPr>
              <w:t>Code</w:t>
            </w:r>
          </w:p>
        </w:tc>
        <w:tc>
          <w:tcPr>
            <w:tcW w:w="583" w:type="dxa"/>
          </w:tcPr>
          <w:p w14:paraId="522A0778" w14:textId="77777777" w:rsidR="00846C5A" w:rsidRPr="003874A2" w:rsidRDefault="00846C5A" w:rsidP="00A22DD8">
            <w:pPr>
              <w:pStyle w:val="ListParagraph"/>
              <w:ind w:left="0"/>
              <w:rPr>
                <w:rFonts w:ascii="Times New Roman" w:hAnsi="Times New Roman" w:cs="Times New Roman"/>
                <w:sz w:val="20"/>
                <w:szCs w:val="20"/>
              </w:rPr>
            </w:pPr>
            <w:r w:rsidRPr="003874A2">
              <w:rPr>
                <w:rFonts w:ascii="Times New Roman" w:hAnsi="Times New Roman" w:cs="Times New Roman"/>
                <w:sz w:val="20"/>
                <w:szCs w:val="20"/>
              </w:rPr>
              <w:t>Line Cost</w:t>
            </w:r>
          </w:p>
        </w:tc>
        <w:tc>
          <w:tcPr>
            <w:tcW w:w="989" w:type="dxa"/>
          </w:tcPr>
          <w:p w14:paraId="316D624F" w14:textId="77777777" w:rsidR="00846C5A" w:rsidRDefault="00846C5A" w:rsidP="00A22DD8">
            <w:pPr>
              <w:pStyle w:val="ListParagraph"/>
              <w:ind w:left="0"/>
              <w:rPr>
                <w:rFonts w:ascii="Times New Roman" w:hAnsi="Times New Roman" w:cs="Times New Roman"/>
                <w:sz w:val="20"/>
                <w:szCs w:val="20"/>
              </w:rPr>
            </w:pPr>
            <w:r w:rsidRPr="003874A2">
              <w:rPr>
                <w:rFonts w:ascii="Times New Roman" w:hAnsi="Times New Roman" w:cs="Times New Roman"/>
                <w:sz w:val="20"/>
                <w:szCs w:val="20"/>
              </w:rPr>
              <w:t># Times</w:t>
            </w:r>
            <w:r>
              <w:rPr>
                <w:rFonts w:ascii="Times New Roman" w:hAnsi="Times New Roman" w:cs="Times New Roman"/>
                <w:sz w:val="20"/>
                <w:szCs w:val="20"/>
              </w:rPr>
              <w:t xml:space="preserve"> </w:t>
            </w:r>
          </w:p>
          <w:p w14:paraId="4C6130C3" w14:textId="77777777" w:rsidR="00846C5A" w:rsidRPr="003874A2" w:rsidRDefault="00846C5A" w:rsidP="00A22DD8">
            <w:pPr>
              <w:pStyle w:val="ListParagraph"/>
              <w:ind w:left="0"/>
              <w:rPr>
                <w:rFonts w:ascii="Times New Roman" w:hAnsi="Times New Roman" w:cs="Times New Roman"/>
                <w:sz w:val="20"/>
                <w:szCs w:val="20"/>
              </w:rPr>
            </w:pPr>
            <w:r w:rsidRPr="003874A2">
              <w:rPr>
                <w:rFonts w:ascii="Times New Roman" w:hAnsi="Times New Roman" w:cs="Times New Roman"/>
                <w:sz w:val="20"/>
                <w:szCs w:val="20"/>
              </w:rPr>
              <w:t>Executes</w:t>
            </w:r>
          </w:p>
        </w:tc>
        <w:tc>
          <w:tcPr>
            <w:tcW w:w="1890" w:type="dxa"/>
          </w:tcPr>
          <w:p w14:paraId="47988E4B" w14:textId="77777777" w:rsidR="00846C5A" w:rsidRPr="003874A2" w:rsidRDefault="00846C5A" w:rsidP="00A22DD8">
            <w:pPr>
              <w:pStyle w:val="ListParagraph"/>
              <w:ind w:left="0"/>
              <w:rPr>
                <w:rFonts w:ascii="Times New Roman" w:hAnsi="Times New Roman" w:cs="Times New Roman"/>
                <w:sz w:val="20"/>
                <w:szCs w:val="20"/>
              </w:rPr>
            </w:pPr>
            <w:r w:rsidRPr="003874A2">
              <w:rPr>
                <w:rFonts w:ascii="Times New Roman" w:hAnsi="Times New Roman" w:cs="Times New Roman"/>
                <w:sz w:val="20"/>
                <w:szCs w:val="20"/>
              </w:rPr>
              <w:t>Total Cost</w:t>
            </w:r>
          </w:p>
        </w:tc>
      </w:tr>
      <w:tr w:rsidR="00846C5A" w:rsidRPr="003874A2" w14:paraId="25DB8341" w14:textId="77777777" w:rsidTr="00A22DD8">
        <w:tc>
          <w:tcPr>
            <w:tcW w:w="8148" w:type="dxa"/>
          </w:tcPr>
          <w:p w14:paraId="4F81BA8B" w14:textId="6DC951E0" w:rsidR="00846C5A" w:rsidRPr="003874A2" w:rsidRDefault="00846C5A" w:rsidP="00A22DD8">
            <w:pPr>
              <w:pStyle w:val="ListParagraph"/>
              <w:spacing w:line="480" w:lineRule="auto"/>
              <w:ind w:left="0"/>
              <w:rPr>
                <w:rFonts w:ascii="Times New Roman" w:hAnsi="Times New Roman" w:cs="Times New Roman"/>
              </w:rPr>
            </w:pPr>
            <w:r>
              <w:rPr>
                <w:rFonts w:ascii="Times New Roman" w:hAnsi="Times New Roman" w:cs="Times New Roman"/>
              </w:rPr>
              <w:t>INIT nodeKey</w:t>
            </w:r>
          </w:p>
        </w:tc>
        <w:tc>
          <w:tcPr>
            <w:tcW w:w="583" w:type="dxa"/>
          </w:tcPr>
          <w:p w14:paraId="3EDE486E" w14:textId="47331B05" w:rsidR="00846C5A"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89" w:type="dxa"/>
          </w:tcPr>
          <w:p w14:paraId="708D66F2" w14:textId="00254885" w:rsidR="00846C5A"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1890" w:type="dxa"/>
          </w:tcPr>
          <w:p w14:paraId="7BB33A96" w14:textId="32BE8572" w:rsidR="00846C5A" w:rsidRPr="003874A2" w:rsidRDefault="000341D8" w:rsidP="00A22DD8">
            <w:pPr>
              <w:pStyle w:val="ListParagraph"/>
              <w:spacing w:line="480" w:lineRule="auto"/>
              <w:ind w:left="0"/>
              <w:rPr>
                <w:rFonts w:ascii="Times New Roman" w:hAnsi="Times New Roman" w:cs="Times New Roman"/>
              </w:rPr>
            </w:pPr>
            <w:r>
              <w:rPr>
                <w:rFonts w:ascii="Times New Roman" w:hAnsi="Times New Roman" w:cs="Times New Roman"/>
              </w:rPr>
              <w:t>1</w:t>
            </w:r>
          </w:p>
        </w:tc>
      </w:tr>
      <w:tr w:rsidR="00846C5A" w:rsidRPr="003874A2" w14:paraId="2D7E95EE" w14:textId="77777777" w:rsidTr="00A22DD8">
        <w:tc>
          <w:tcPr>
            <w:tcW w:w="8148" w:type="dxa"/>
          </w:tcPr>
          <w:p w14:paraId="13036E2D" w14:textId="0620B0BE" w:rsidR="00846C5A" w:rsidRDefault="00846C5A" w:rsidP="00A22DD8">
            <w:pPr>
              <w:pStyle w:val="ListParagraph"/>
              <w:spacing w:line="480" w:lineRule="auto"/>
              <w:ind w:left="0"/>
              <w:rPr>
                <w:rFonts w:ascii="Times New Roman" w:hAnsi="Times New Roman" w:cs="Times New Roman"/>
              </w:rPr>
            </w:pPr>
            <w:r>
              <w:rPr>
                <w:rFonts w:ascii="Times New Roman" w:hAnsi="Times New Roman" w:cs="Times New Roman"/>
              </w:rPr>
              <w:t>CALL hashStringToKey (course.number) AND SET nodeKey = result</w:t>
            </w:r>
          </w:p>
        </w:tc>
        <w:tc>
          <w:tcPr>
            <w:tcW w:w="583" w:type="dxa"/>
          </w:tcPr>
          <w:p w14:paraId="05A67DB5" w14:textId="3F36D79E" w:rsidR="00846C5A" w:rsidRDefault="007A39BD" w:rsidP="00A22DD8">
            <w:pPr>
              <w:pStyle w:val="ListParagraph"/>
              <w:spacing w:line="480" w:lineRule="auto"/>
              <w:ind w:left="0"/>
              <w:rPr>
                <w:rFonts w:ascii="Times New Roman" w:hAnsi="Times New Roman" w:cs="Times New Roman"/>
              </w:rPr>
            </w:pPr>
            <w:r>
              <w:rPr>
                <w:rFonts w:ascii="Times New Roman" w:hAnsi="Times New Roman" w:cs="Times New Roman"/>
              </w:rPr>
              <w:t>j</w:t>
            </w:r>
          </w:p>
        </w:tc>
        <w:tc>
          <w:tcPr>
            <w:tcW w:w="989" w:type="dxa"/>
          </w:tcPr>
          <w:p w14:paraId="5F31358F" w14:textId="315BB543" w:rsidR="00846C5A"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1890" w:type="dxa"/>
          </w:tcPr>
          <w:p w14:paraId="7DE0A09D" w14:textId="73B78B51" w:rsidR="00846C5A" w:rsidRDefault="007A39BD" w:rsidP="00A22DD8">
            <w:pPr>
              <w:pStyle w:val="ListParagraph"/>
              <w:spacing w:line="480" w:lineRule="auto"/>
              <w:ind w:left="0"/>
              <w:rPr>
                <w:rFonts w:ascii="Times New Roman" w:hAnsi="Times New Roman" w:cs="Times New Roman"/>
              </w:rPr>
            </w:pPr>
            <w:r>
              <w:rPr>
                <w:rFonts w:ascii="Times New Roman" w:hAnsi="Times New Roman" w:cs="Times New Roman"/>
              </w:rPr>
              <w:t>j</w:t>
            </w:r>
          </w:p>
        </w:tc>
      </w:tr>
      <w:tr w:rsidR="00846C5A" w:rsidRPr="003874A2" w14:paraId="2C3A535A" w14:textId="77777777" w:rsidTr="00A22DD8">
        <w:tc>
          <w:tcPr>
            <w:tcW w:w="8148" w:type="dxa"/>
          </w:tcPr>
          <w:p w14:paraId="590DD6C8" w14:textId="767BEDCB" w:rsidR="00846C5A" w:rsidRDefault="00846C5A" w:rsidP="00A22DD8">
            <w:pPr>
              <w:pStyle w:val="ListParagraph"/>
              <w:spacing w:line="480" w:lineRule="auto"/>
              <w:ind w:left="0"/>
              <w:rPr>
                <w:rFonts w:ascii="Times New Roman" w:hAnsi="Times New Roman" w:cs="Times New Roman"/>
              </w:rPr>
            </w:pPr>
            <w:r>
              <w:rPr>
                <w:rFonts w:ascii="Times New Roman" w:hAnsi="Times New Roman" w:cs="Times New Roman"/>
              </w:rPr>
              <w:t>INIT POINTER currNode AND POINT TO element AT courses [nodeKey]</w:t>
            </w:r>
          </w:p>
        </w:tc>
        <w:tc>
          <w:tcPr>
            <w:tcW w:w="583" w:type="dxa"/>
          </w:tcPr>
          <w:p w14:paraId="02F58CE7" w14:textId="3D14ED19" w:rsidR="00846C5A"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89" w:type="dxa"/>
          </w:tcPr>
          <w:p w14:paraId="212B3005" w14:textId="2645A5DB" w:rsidR="00846C5A"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1890" w:type="dxa"/>
          </w:tcPr>
          <w:p w14:paraId="10DDE8D8" w14:textId="1CFEFFEA" w:rsidR="00846C5A" w:rsidRDefault="000341D8" w:rsidP="00A22DD8">
            <w:pPr>
              <w:pStyle w:val="ListParagraph"/>
              <w:spacing w:line="480" w:lineRule="auto"/>
              <w:ind w:left="0"/>
              <w:rPr>
                <w:rFonts w:ascii="Times New Roman" w:hAnsi="Times New Roman" w:cs="Times New Roman"/>
              </w:rPr>
            </w:pPr>
            <w:r>
              <w:rPr>
                <w:rFonts w:ascii="Times New Roman" w:hAnsi="Times New Roman" w:cs="Times New Roman"/>
              </w:rPr>
              <w:t>1</w:t>
            </w:r>
          </w:p>
        </w:tc>
      </w:tr>
      <w:tr w:rsidR="00846C5A" w:rsidRPr="003874A2" w14:paraId="56EDD772" w14:textId="77777777" w:rsidTr="00A22DD8">
        <w:tc>
          <w:tcPr>
            <w:tcW w:w="8148" w:type="dxa"/>
          </w:tcPr>
          <w:p w14:paraId="7241FE31" w14:textId="4109CB46" w:rsidR="00846C5A" w:rsidRDefault="00846C5A" w:rsidP="00A22DD8">
            <w:pPr>
              <w:pStyle w:val="ListParagraph"/>
              <w:spacing w:line="480" w:lineRule="auto"/>
              <w:ind w:left="0"/>
              <w:rPr>
                <w:rFonts w:ascii="Times New Roman" w:hAnsi="Times New Roman" w:cs="Times New Roman"/>
              </w:rPr>
            </w:pPr>
            <w:r>
              <w:rPr>
                <w:rFonts w:ascii="Times New Roman" w:hAnsi="Times New Roman" w:cs="Times New Roman"/>
              </w:rPr>
              <w:t>IF currNode IS POINTING TO null THEN</w:t>
            </w:r>
          </w:p>
        </w:tc>
        <w:tc>
          <w:tcPr>
            <w:tcW w:w="583" w:type="dxa"/>
          </w:tcPr>
          <w:p w14:paraId="68C18427" w14:textId="66D8A721" w:rsidR="00846C5A"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89" w:type="dxa"/>
          </w:tcPr>
          <w:p w14:paraId="62F7AACD" w14:textId="58F8949B" w:rsidR="00846C5A"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1890" w:type="dxa"/>
          </w:tcPr>
          <w:p w14:paraId="5260641F" w14:textId="7DAC7604" w:rsidR="00846C5A" w:rsidRDefault="000341D8" w:rsidP="00A22DD8">
            <w:pPr>
              <w:pStyle w:val="ListParagraph"/>
              <w:spacing w:line="480" w:lineRule="auto"/>
              <w:ind w:left="0"/>
              <w:rPr>
                <w:rFonts w:ascii="Times New Roman" w:hAnsi="Times New Roman" w:cs="Times New Roman"/>
              </w:rPr>
            </w:pPr>
            <w:r>
              <w:rPr>
                <w:rFonts w:ascii="Times New Roman" w:hAnsi="Times New Roman" w:cs="Times New Roman"/>
              </w:rPr>
              <w:t>1</w:t>
            </w:r>
          </w:p>
        </w:tc>
      </w:tr>
      <w:tr w:rsidR="00846C5A" w:rsidRPr="003874A2" w14:paraId="089EBED7" w14:textId="77777777" w:rsidTr="00A22DD8">
        <w:tc>
          <w:tcPr>
            <w:tcW w:w="8148" w:type="dxa"/>
          </w:tcPr>
          <w:p w14:paraId="0781E1D1" w14:textId="6534CCB5" w:rsidR="00846C5A" w:rsidRDefault="00846C5A" w:rsidP="00846C5A">
            <w:pPr>
              <w:pStyle w:val="ListParagraph"/>
              <w:spacing w:line="480" w:lineRule="auto"/>
              <w:rPr>
                <w:rFonts w:ascii="Times New Roman" w:hAnsi="Times New Roman" w:cs="Times New Roman"/>
              </w:rPr>
            </w:pPr>
            <w:r>
              <w:rPr>
                <w:rFonts w:ascii="Times New Roman" w:hAnsi="Times New Roman" w:cs="Times New Roman"/>
              </w:rPr>
              <w:t>INIT new Node (course, nodeKey)</w:t>
            </w:r>
          </w:p>
        </w:tc>
        <w:tc>
          <w:tcPr>
            <w:tcW w:w="583" w:type="dxa"/>
          </w:tcPr>
          <w:p w14:paraId="1CC0CDF1" w14:textId="20908F08" w:rsidR="00846C5A"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89" w:type="dxa"/>
          </w:tcPr>
          <w:p w14:paraId="2BA9672D" w14:textId="5369D42D" w:rsidR="00846C5A"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1890" w:type="dxa"/>
          </w:tcPr>
          <w:p w14:paraId="1CE7EDE9" w14:textId="5C3878A1" w:rsidR="00846C5A" w:rsidRDefault="000341D8" w:rsidP="00A22DD8">
            <w:pPr>
              <w:pStyle w:val="ListParagraph"/>
              <w:spacing w:line="480" w:lineRule="auto"/>
              <w:ind w:left="0"/>
              <w:rPr>
                <w:rFonts w:ascii="Times New Roman" w:hAnsi="Times New Roman" w:cs="Times New Roman"/>
              </w:rPr>
            </w:pPr>
            <w:r>
              <w:rPr>
                <w:rFonts w:ascii="Times New Roman" w:hAnsi="Times New Roman" w:cs="Times New Roman"/>
              </w:rPr>
              <w:t>1</w:t>
            </w:r>
          </w:p>
        </w:tc>
      </w:tr>
      <w:tr w:rsidR="00846C5A" w:rsidRPr="003874A2" w14:paraId="1C6BB432" w14:textId="77777777" w:rsidTr="00A22DD8">
        <w:tc>
          <w:tcPr>
            <w:tcW w:w="8148" w:type="dxa"/>
          </w:tcPr>
          <w:p w14:paraId="16D3C803" w14:textId="0938FB69" w:rsidR="00846C5A" w:rsidRDefault="00846C5A" w:rsidP="00846C5A">
            <w:pPr>
              <w:pStyle w:val="ListParagraph"/>
              <w:spacing w:line="480" w:lineRule="auto"/>
              <w:rPr>
                <w:rFonts w:ascii="Times New Roman" w:hAnsi="Times New Roman" w:cs="Times New Roman"/>
              </w:rPr>
            </w:pPr>
            <w:r>
              <w:rPr>
                <w:rFonts w:ascii="Times New Roman" w:hAnsi="Times New Roman" w:cs="Times New Roman"/>
              </w:rPr>
              <w:t>INSERT new Node AT courses[nodeKey]</w:t>
            </w:r>
          </w:p>
        </w:tc>
        <w:tc>
          <w:tcPr>
            <w:tcW w:w="583" w:type="dxa"/>
          </w:tcPr>
          <w:p w14:paraId="55ACE32B" w14:textId="64CBEAEA" w:rsidR="00846C5A"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89" w:type="dxa"/>
          </w:tcPr>
          <w:p w14:paraId="6493DEC8" w14:textId="1DFDA255" w:rsidR="00846C5A"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1890" w:type="dxa"/>
          </w:tcPr>
          <w:p w14:paraId="17D689A8" w14:textId="7D789805" w:rsidR="00846C5A" w:rsidRDefault="000341D8" w:rsidP="00A22DD8">
            <w:pPr>
              <w:pStyle w:val="ListParagraph"/>
              <w:spacing w:line="480" w:lineRule="auto"/>
              <w:ind w:left="0"/>
              <w:rPr>
                <w:rFonts w:ascii="Times New Roman" w:hAnsi="Times New Roman" w:cs="Times New Roman"/>
              </w:rPr>
            </w:pPr>
            <w:r>
              <w:rPr>
                <w:rFonts w:ascii="Times New Roman" w:hAnsi="Times New Roman" w:cs="Times New Roman"/>
              </w:rPr>
              <w:t>1</w:t>
            </w:r>
          </w:p>
        </w:tc>
      </w:tr>
      <w:tr w:rsidR="00846C5A" w:rsidRPr="003874A2" w14:paraId="4B8AF6B7" w14:textId="77777777" w:rsidTr="00A22DD8">
        <w:tc>
          <w:tcPr>
            <w:tcW w:w="8148" w:type="dxa"/>
          </w:tcPr>
          <w:p w14:paraId="6BFDA7D7" w14:textId="3F4CAFEE" w:rsidR="00846C5A" w:rsidRDefault="00846C5A" w:rsidP="00846C5A">
            <w:pPr>
              <w:pStyle w:val="ListParagraph"/>
              <w:spacing w:line="480" w:lineRule="auto"/>
              <w:ind w:left="0"/>
              <w:rPr>
                <w:rFonts w:ascii="Times New Roman" w:hAnsi="Times New Roman" w:cs="Times New Roman"/>
              </w:rPr>
            </w:pPr>
            <w:r>
              <w:rPr>
                <w:rFonts w:ascii="Times New Roman" w:hAnsi="Times New Roman" w:cs="Times New Roman"/>
              </w:rPr>
              <w:t>ELSE IF currNode-&gt;key IS EQUAL TO MAXIMUM INTEGER VALUE THEN</w:t>
            </w:r>
          </w:p>
        </w:tc>
        <w:tc>
          <w:tcPr>
            <w:tcW w:w="583" w:type="dxa"/>
          </w:tcPr>
          <w:p w14:paraId="7D1CC316" w14:textId="7DFFF802" w:rsidR="00846C5A"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89" w:type="dxa"/>
          </w:tcPr>
          <w:p w14:paraId="5375170E" w14:textId="26496482" w:rsidR="00846C5A"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1890" w:type="dxa"/>
          </w:tcPr>
          <w:p w14:paraId="4E025BDC" w14:textId="166CE85D" w:rsidR="00846C5A" w:rsidRDefault="000341D8" w:rsidP="00A22DD8">
            <w:pPr>
              <w:pStyle w:val="ListParagraph"/>
              <w:spacing w:line="480" w:lineRule="auto"/>
              <w:ind w:left="0"/>
              <w:rPr>
                <w:rFonts w:ascii="Times New Roman" w:hAnsi="Times New Roman" w:cs="Times New Roman"/>
              </w:rPr>
            </w:pPr>
            <w:r>
              <w:rPr>
                <w:rFonts w:ascii="Times New Roman" w:hAnsi="Times New Roman" w:cs="Times New Roman"/>
              </w:rPr>
              <w:t>1</w:t>
            </w:r>
          </w:p>
        </w:tc>
      </w:tr>
      <w:tr w:rsidR="00846C5A" w:rsidRPr="003874A2" w14:paraId="00944954" w14:textId="77777777" w:rsidTr="00A22DD8">
        <w:tc>
          <w:tcPr>
            <w:tcW w:w="8148" w:type="dxa"/>
          </w:tcPr>
          <w:p w14:paraId="59A34F11" w14:textId="1B867B74" w:rsidR="00846C5A" w:rsidRDefault="00846C5A" w:rsidP="00846C5A">
            <w:pPr>
              <w:pStyle w:val="ListParagraph"/>
              <w:spacing w:line="480" w:lineRule="auto"/>
              <w:rPr>
                <w:rFonts w:ascii="Times New Roman" w:hAnsi="Times New Roman" w:cs="Times New Roman"/>
              </w:rPr>
            </w:pPr>
            <w:r>
              <w:rPr>
                <w:rFonts w:ascii="Times New Roman" w:hAnsi="Times New Roman" w:cs="Times New Roman"/>
              </w:rPr>
              <w:t>SET currNode-&gt;</w:t>
            </w:r>
            <w:r w:rsidR="007C0F05">
              <w:rPr>
                <w:rFonts w:ascii="Times New Roman" w:hAnsi="Times New Roman" w:cs="Times New Roman"/>
              </w:rPr>
              <w:t>course = course</w:t>
            </w:r>
          </w:p>
        </w:tc>
        <w:tc>
          <w:tcPr>
            <w:tcW w:w="583" w:type="dxa"/>
          </w:tcPr>
          <w:p w14:paraId="691D2513" w14:textId="0B7EF1ED" w:rsidR="00846C5A"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89" w:type="dxa"/>
          </w:tcPr>
          <w:p w14:paraId="1E244B4E" w14:textId="68A18998" w:rsidR="00846C5A"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1890" w:type="dxa"/>
          </w:tcPr>
          <w:p w14:paraId="7169BD69" w14:textId="6B1AE4AA" w:rsidR="00846C5A" w:rsidRDefault="000341D8" w:rsidP="00A22DD8">
            <w:pPr>
              <w:pStyle w:val="ListParagraph"/>
              <w:spacing w:line="480" w:lineRule="auto"/>
              <w:ind w:left="0"/>
              <w:rPr>
                <w:rFonts w:ascii="Times New Roman" w:hAnsi="Times New Roman" w:cs="Times New Roman"/>
              </w:rPr>
            </w:pPr>
            <w:r>
              <w:rPr>
                <w:rFonts w:ascii="Times New Roman" w:hAnsi="Times New Roman" w:cs="Times New Roman"/>
              </w:rPr>
              <w:t>1</w:t>
            </w:r>
          </w:p>
        </w:tc>
      </w:tr>
      <w:tr w:rsidR="007C0F05" w:rsidRPr="003874A2" w14:paraId="1ABE0502" w14:textId="77777777" w:rsidTr="00A22DD8">
        <w:tc>
          <w:tcPr>
            <w:tcW w:w="8148" w:type="dxa"/>
          </w:tcPr>
          <w:p w14:paraId="7E8D7B5C" w14:textId="0ECCADD9" w:rsidR="007C0F05" w:rsidRDefault="007C0F05" w:rsidP="00846C5A">
            <w:pPr>
              <w:pStyle w:val="ListParagraph"/>
              <w:spacing w:line="480" w:lineRule="auto"/>
              <w:rPr>
                <w:rFonts w:ascii="Times New Roman" w:hAnsi="Times New Roman" w:cs="Times New Roman"/>
              </w:rPr>
            </w:pPr>
            <w:r>
              <w:rPr>
                <w:rFonts w:ascii="Times New Roman" w:hAnsi="Times New Roman" w:cs="Times New Roman"/>
              </w:rPr>
              <w:t>SET currNode-&gt;key = nodeKey</w:t>
            </w:r>
          </w:p>
        </w:tc>
        <w:tc>
          <w:tcPr>
            <w:tcW w:w="583" w:type="dxa"/>
          </w:tcPr>
          <w:p w14:paraId="14C270E9" w14:textId="2013BEBB" w:rsidR="007C0F05"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89" w:type="dxa"/>
          </w:tcPr>
          <w:p w14:paraId="02725CA9" w14:textId="1828792B" w:rsidR="007C0F05"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1890" w:type="dxa"/>
          </w:tcPr>
          <w:p w14:paraId="785973D7" w14:textId="01C34666" w:rsidR="007C0F05" w:rsidRDefault="000341D8" w:rsidP="00A22DD8">
            <w:pPr>
              <w:pStyle w:val="ListParagraph"/>
              <w:spacing w:line="480" w:lineRule="auto"/>
              <w:ind w:left="0"/>
              <w:rPr>
                <w:rFonts w:ascii="Times New Roman" w:hAnsi="Times New Roman" w:cs="Times New Roman"/>
              </w:rPr>
            </w:pPr>
            <w:r>
              <w:rPr>
                <w:rFonts w:ascii="Times New Roman" w:hAnsi="Times New Roman" w:cs="Times New Roman"/>
              </w:rPr>
              <w:t>1</w:t>
            </w:r>
          </w:p>
        </w:tc>
      </w:tr>
      <w:tr w:rsidR="007C0F05" w:rsidRPr="003874A2" w14:paraId="60E4C866" w14:textId="77777777" w:rsidTr="00A22DD8">
        <w:tc>
          <w:tcPr>
            <w:tcW w:w="8148" w:type="dxa"/>
          </w:tcPr>
          <w:p w14:paraId="4D73DFBD" w14:textId="4E1BDE4D" w:rsidR="007C0F05" w:rsidRPr="007C0F05" w:rsidRDefault="007C0F05" w:rsidP="007C0F05">
            <w:pPr>
              <w:spacing w:line="480" w:lineRule="auto"/>
              <w:rPr>
                <w:rFonts w:ascii="Times New Roman" w:hAnsi="Times New Roman" w:cs="Times New Roman"/>
              </w:rPr>
            </w:pPr>
            <w:r>
              <w:rPr>
                <w:rFonts w:ascii="Times New Roman" w:hAnsi="Times New Roman" w:cs="Times New Roman"/>
              </w:rPr>
              <w:t>ELSE</w:t>
            </w:r>
          </w:p>
        </w:tc>
        <w:tc>
          <w:tcPr>
            <w:tcW w:w="583" w:type="dxa"/>
          </w:tcPr>
          <w:p w14:paraId="715B2382" w14:textId="3088D72A" w:rsidR="007C0F05"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89" w:type="dxa"/>
          </w:tcPr>
          <w:p w14:paraId="506E27DD" w14:textId="63BD1E24" w:rsidR="007C0F05"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1890" w:type="dxa"/>
          </w:tcPr>
          <w:p w14:paraId="2CFC2A05" w14:textId="3B705540" w:rsidR="007C0F05" w:rsidRDefault="000341D8" w:rsidP="00A22DD8">
            <w:pPr>
              <w:pStyle w:val="ListParagraph"/>
              <w:spacing w:line="480" w:lineRule="auto"/>
              <w:ind w:left="0"/>
              <w:rPr>
                <w:rFonts w:ascii="Times New Roman" w:hAnsi="Times New Roman" w:cs="Times New Roman"/>
              </w:rPr>
            </w:pPr>
            <w:r>
              <w:rPr>
                <w:rFonts w:ascii="Times New Roman" w:hAnsi="Times New Roman" w:cs="Times New Roman"/>
              </w:rPr>
              <w:t>1</w:t>
            </w:r>
          </w:p>
        </w:tc>
      </w:tr>
      <w:tr w:rsidR="007C0F05" w:rsidRPr="003874A2" w14:paraId="276EB103" w14:textId="77777777" w:rsidTr="00A22DD8">
        <w:tc>
          <w:tcPr>
            <w:tcW w:w="8148" w:type="dxa"/>
          </w:tcPr>
          <w:p w14:paraId="54335741" w14:textId="502C392D" w:rsidR="007C0F05" w:rsidRDefault="007C0F05" w:rsidP="007C0F05">
            <w:pPr>
              <w:spacing w:line="480" w:lineRule="auto"/>
              <w:ind w:left="720"/>
              <w:rPr>
                <w:rFonts w:ascii="Times New Roman" w:hAnsi="Times New Roman" w:cs="Times New Roman"/>
              </w:rPr>
            </w:pPr>
            <w:r>
              <w:rPr>
                <w:rFonts w:ascii="Times New Roman" w:hAnsi="Times New Roman" w:cs="Times New Roman"/>
              </w:rPr>
              <w:t>WHILE currNode-&gt;next IS NOT POINTING TO null</w:t>
            </w:r>
          </w:p>
        </w:tc>
        <w:tc>
          <w:tcPr>
            <w:tcW w:w="583" w:type="dxa"/>
          </w:tcPr>
          <w:p w14:paraId="50A73BBE" w14:textId="5C6940CF" w:rsidR="007C0F05"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89" w:type="dxa"/>
          </w:tcPr>
          <w:p w14:paraId="3AABCDC7" w14:textId="5364D04F" w:rsidR="007C0F05" w:rsidRDefault="0092349E" w:rsidP="00A22DD8">
            <w:pPr>
              <w:pStyle w:val="ListParagraph"/>
              <w:spacing w:line="480" w:lineRule="auto"/>
              <w:ind w:left="0"/>
              <w:rPr>
                <w:rFonts w:ascii="Times New Roman" w:hAnsi="Times New Roman" w:cs="Times New Roman"/>
              </w:rPr>
            </w:pPr>
            <w:r>
              <w:rPr>
                <w:rFonts w:ascii="Times New Roman" w:hAnsi="Times New Roman" w:cs="Times New Roman"/>
              </w:rPr>
              <w:t>k</w:t>
            </w:r>
          </w:p>
        </w:tc>
        <w:tc>
          <w:tcPr>
            <w:tcW w:w="1890" w:type="dxa"/>
          </w:tcPr>
          <w:p w14:paraId="6C021864" w14:textId="390FB058" w:rsidR="007C0F05" w:rsidRDefault="0092349E" w:rsidP="00A22DD8">
            <w:pPr>
              <w:pStyle w:val="ListParagraph"/>
              <w:spacing w:line="480" w:lineRule="auto"/>
              <w:ind w:left="0"/>
              <w:rPr>
                <w:rFonts w:ascii="Times New Roman" w:hAnsi="Times New Roman" w:cs="Times New Roman"/>
              </w:rPr>
            </w:pPr>
            <w:r>
              <w:rPr>
                <w:rFonts w:ascii="Times New Roman" w:hAnsi="Times New Roman" w:cs="Times New Roman"/>
              </w:rPr>
              <w:t>k</w:t>
            </w:r>
          </w:p>
        </w:tc>
      </w:tr>
      <w:tr w:rsidR="007C0F05" w:rsidRPr="003874A2" w14:paraId="12CD52E9" w14:textId="77777777" w:rsidTr="00A22DD8">
        <w:tc>
          <w:tcPr>
            <w:tcW w:w="8148" w:type="dxa"/>
          </w:tcPr>
          <w:p w14:paraId="571249E5" w14:textId="335835CB" w:rsidR="007C0F05" w:rsidRDefault="007C0F05" w:rsidP="007C0F05">
            <w:pPr>
              <w:spacing w:line="480" w:lineRule="auto"/>
              <w:ind w:left="1440"/>
              <w:rPr>
                <w:rFonts w:ascii="Times New Roman" w:hAnsi="Times New Roman" w:cs="Times New Roman"/>
              </w:rPr>
            </w:pPr>
            <w:r>
              <w:rPr>
                <w:rFonts w:ascii="Times New Roman" w:hAnsi="Times New Roman" w:cs="Times New Roman"/>
              </w:rPr>
              <w:t>POINT currNode TO currNode-&gt;next</w:t>
            </w:r>
          </w:p>
        </w:tc>
        <w:tc>
          <w:tcPr>
            <w:tcW w:w="583" w:type="dxa"/>
          </w:tcPr>
          <w:p w14:paraId="73A9ACCE" w14:textId="008B4DD8" w:rsidR="007C0F05"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89" w:type="dxa"/>
          </w:tcPr>
          <w:p w14:paraId="4F575A23" w14:textId="00B748B7" w:rsidR="007C0F05" w:rsidRDefault="0092349E" w:rsidP="00A22DD8">
            <w:pPr>
              <w:pStyle w:val="ListParagraph"/>
              <w:spacing w:line="480" w:lineRule="auto"/>
              <w:ind w:left="0"/>
              <w:rPr>
                <w:rFonts w:ascii="Times New Roman" w:hAnsi="Times New Roman" w:cs="Times New Roman"/>
              </w:rPr>
            </w:pPr>
            <w:r>
              <w:rPr>
                <w:rFonts w:ascii="Times New Roman" w:hAnsi="Times New Roman" w:cs="Times New Roman"/>
              </w:rPr>
              <w:t>k</w:t>
            </w:r>
          </w:p>
        </w:tc>
        <w:tc>
          <w:tcPr>
            <w:tcW w:w="1890" w:type="dxa"/>
          </w:tcPr>
          <w:p w14:paraId="6529E1EE" w14:textId="051AF76E" w:rsidR="007C0F05" w:rsidRDefault="0092349E" w:rsidP="00A22DD8">
            <w:pPr>
              <w:pStyle w:val="ListParagraph"/>
              <w:spacing w:line="480" w:lineRule="auto"/>
              <w:ind w:left="0"/>
              <w:rPr>
                <w:rFonts w:ascii="Times New Roman" w:hAnsi="Times New Roman" w:cs="Times New Roman"/>
              </w:rPr>
            </w:pPr>
            <w:r>
              <w:rPr>
                <w:rFonts w:ascii="Times New Roman" w:hAnsi="Times New Roman" w:cs="Times New Roman"/>
              </w:rPr>
              <w:t>k</w:t>
            </w:r>
          </w:p>
        </w:tc>
      </w:tr>
      <w:tr w:rsidR="007C0F05" w:rsidRPr="003874A2" w14:paraId="53B9F208" w14:textId="77777777" w:rsidTr="00A22DD8">
        <w:tc>
          <w:tcPr>
            <w:tcW w:w="8148" w:type="dxa"/>
          </w:tcPr>
          <w:p w14:paraId="14A8882D" w14:textId="0655E835" w:rsidR="007C0F05" w:rsidRDefault="007C0F05" w:rsidP="007C0F05">
            <w:pPr>
              <w:spacing w:line="480" w:lineRule="auto"/>
              <w:ind w:left="720"/>
              <w:rPr>
                <w:rFonts w:ascii="Times New Roman" w:hAnsi="Times New Roman" w:cs="Times New Roman"/>
              </w:rPr>
            </w:pPr>
            <w:r>
              <w:rPr>
                <w:rFonts w:ascii="Times New Roman" w:hAnsi="Times New Roman" w:cs="Times New Roman"/>
              </w:rPr>
              <w:t>INIT new Node (course, nodeKey)</w:t>
            </w:r>
          </w:p>
        </w:tc>
        <w:tc>
          <w:tcPr>
            <w:tcW w:w="583" w:type="dxa"/>
          </w:tcPr>
          <w:p w14:paraId="207CF074" w14:textId="21851E8E" w:rsidR="007C0F05"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89" w:type="dxa"/>
          </w:tcPr>
          <w:p w14:paraId="74215E44" w14:textId="4A9FF5EF" w:rsidR="007C0F05" w:rsidRDefault="000341D8"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1890" w:type="dxa"/>
          </w:tcPr>
          <w:p w14:paraId="3F2A4586" w14:textId="5B7B0EF7" w:rsidR="007C0F05" w:rsidRDefault="000341D8" w:rsidP="00A22DD8">
            <w:pPr>
              <w:pStyle w:val="ListParagraph"/>
              <w:spacing w:line="480" w:lineRule="auto"/>
              <w:ind w:left="0"/>
              <w:rPr>
                <w:rFonts w:ascii="Times New Roman" w:hAnsi="Times New Roman" w:cs="Times New Roman"/>
              </w:rPr>
            </w:pPr>
            <w:r>
              <w:rPr>
                <w:rFonts w:ascii="Times New Roman" w:hAnsi="Times New Roman" w:cs="Times New Roman"/>
              </w:rPr>
              <w:t>1</w:t>
            </w:r>
          </w:p>
        </w:tc>
      </w:tr>
      <w:tr w:rsidR="007C0F05" w:rsidRPr="003874A2" w14:paraId="40141C62" w14:textId="77777777" w:rsidTr="00A22DD8">
        <w:tc>
          <w:tcPr>
            <w:tcW w:w="8148" w:type="dxa"/>
          </w:tcPr>
          <w:p w14:paraId="1CCDBFF2" w14:textId="51F9D62B" w:rsidR="007C0F05" w:rsidRDefault="007C0F05" w:rsidP="007C0F05">
            <w:pPr>
              <w:spacing w:line="480" w:lineRule="auto"/>
              <w:ind w:left="720"/>
              <w:rPr>
                <w:rFonts w:ascii="Times New Roman" w:hAnsi="Times New Roman" w:cs="Times New Roman"/>
              </w:rPr>
            </w:pPr>
            <w:r>
              <w:rPr>
                <w:rFonts w:ascii="Times New Roman" w:hAnsi="Times New Roman" w:cs="Times New Roman"/>
              </w:rPr>
              <w:t>POINT currNode-&gt;next TO new Node</w:t>
            </w:r>
          </w:p>
        </w:tc>
        <w:tc>
          <w:tcPr>
            <w:tcW w:w="583" w:type="dxa"/>
          </w:tcPr>
          <w:p w14:paraId="1C4970DF" w14:textId="0AF1FA8A" w:rsidR="007C0F05"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89" w:type="dxa"/>
          </w:tcPr>
          <w:p w14:paraId="487BD934" w14:textId="75AAC117" w:rsidR="007C0F05" w:rsidRDefault="000341D8"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1890" w:type="dxa"/>
          </w:tcPr>
          <w:p w14:paraId="52487096" w14:textId="1AFA0F5F" w:rsidR="007C0F05" w:rsidRDefault="000341D8" w:rsidP="00A22DD8">
            <w:pPr>
              <w:pStyle w:val="ListParagraph"/>
              <w:spacing w:line="480" w:lineRule="auto"/>
              <w:ind w:left="0"/>
              <w:rPr>
                <w:rFonts w:ascii="Times New Roman" w:hAnsi="Times New Roman" w:cs="Times New Roman"/>
              </w:rPr>
            </w:pPr>
            <w:r>
              <w:rPr>
                <w:rFonts w:ascii="Times New Roman" w:hAnsi="Times New Roman" w:cs="Times New Roman"/>
              </w:rPr>
              <w:t>1</w:t>
            </w:r>
          </w:p>
        </w:tc>
      </w:tr>
      <w:tr w:rsidR="00846C5A" w14:paraId="36CEFB6B" w14:textId="77777777" w:rsidTr="00A22DD8">
        <w:tc>
          <w:tcPr>
            <w:tcW w:w="9720" w:type="dxa"/>
            <w:gridSpan w:val="3"/>
          </w:tcPr>
          <w:p w14:paraId="71472AB4" w14:textId="77777777" w:rsidR="00846C5A" w:rsidRDefault="00846C5A" w:rsidP="00A22DD8">
            <w:pPr>
              <w:pStyle w:val="ListParagraph"/>
              <w:spacing w:line="480" w:lineRule="auto"/>
              <w:ind w:left="0"/>
              <w:jc w:val="right"/>
              <w:rPr>
                <w:rFonts w:ascii="Times New Roman" w:hAnsi="Times New Roman" w:cs="Times New Roman"/>
              </w:rPr>
            </w:pPr>
            <w:r>
              <w:rPr>
                <w:rFonts w:ascii="Times New Roman" w:hAnsi="Times New Roman" w:cs="Times New Roman"/>
              </w:rPr>
              <w:lastRenderedPageBreak/>
              <w:t>Total Cost</w:t>
            </w:r>
          </w:p>
        </w:tc>
        <w:tc>
          <w:tcPr>
            <w:tcW w:w="1890" w:type="dxa"/>
          </w:tcPr>
          <w:p w14:paraId="523E3047" w14:textId="7F8A31A6" w:rsidR="00846C5A" w:rsidRDefault="000341D8" w:rsidP="00A22DD8">
            <w:pPr>
              <w:pStyle w:val="ListParagraph"/>
              <w:spacing w:line="480" w:lineRule="auto"/>
              <w:ind w:left="0"/>
              <w:rPr>
                <w:rFonts w:ascii="Times New Roman" w:hAnsi="Times New Roman" w:cs="Times New Roman"/>
              </w:rPr>
            </w:pPr>
            <w:r>
              <w:rPr>
                <w:rFonts w:ascii="Times New Roman" w:hAnsi="Times New Roman" w:cs="Times New Roman"/>
              </w:rPr>
              <w:t>2</w:t>
            </w:r>
            <w:r w:rsidR="0092349E">
              <w:rPr>
                <w:rFonts w:ascii="Times New Roman" w:hAnsi="Times New Roman" w:cs="Times New Roman"/>
              </w:rPr>
              <w:t>k</w:t>
            </w:r>
            <w:r>
              <w:rPr>
                <w:rFonts w:ascii="Times New Roman" w:hAnsi="Times New Roman" w:cs="Times New Roman"/>
              </w:rPr>
              <w:t xml:space="preserve"> + </w:t>
            </w:r>
            <w:r w:rsidR="007A39BD">
              <w:rPr>
                <w:rFonts w:ascii="Times New Roman" w:hAnsi="Times New Roman" w:cs="Times New Roman"/>
              </w:rPr>
              <w:t>j</w:t>
            </w:r>
            <w:r>
              <w:rPr>
                <w:rFonts w:ascii="Times New Roman" w:hAnsi="Times New Roman" w:cs="Times New Roman"/>
              </w:rPr>
              <w:t xml:space="preserve"> + 11</w:t>
            </w:r>
          </w:p>
        </w:tc>
      </w:tr>
      <w:tr w:rsidR="00846C5A" w14:paraId="653E1512" w14:textId="77777777" w:rsidTr="00A22DD8">
        <w:tc>
          <w:tcPr>
            <w:tcW w:w="9720" w:type="dxa"/>
            <w:gridSpan w:val="3"/>
          </w:tcPr>
          <w:p w14:paraId="3D9019BA" w14:textId="77777777" w:rsidR="00846C5A" w:rsidRDefault="00846C5A" w:rsidP="00A22DD8">
            <w:pPr>
              <w:pStyle w:val="ListParagraph"/>
              <w:spacing w:line="480" w:lineRule="auto"/>
              <w:ind w:left="0"/>
              <w:jc w:val="right"/>
              <w:rPr>
                <w:rFonts w:ascii="Times New Roman" w:hAnsi="Times New Roman" w:cs="Times New Roman"/>
              </w:rPr>
            </w:pPr>
            <w:r>
              <w:rPr>
                <w:rFonts w:ascii="Times New Roman" w:hAnsi="Times New Roman" w:cs="Times New Roman"/>
              </w:rPr>
              <w:t>Runtime</w:t>
            </w:r>
          </w:p>
        </w:tc>
        <w:tc>
          <w:tcPr>
            <w:tcW w:w="1890" w:type="dxa"/>
          </w:tcPr>
          <w:p w14:paraId="5C37D6F3" w14:textId="5196518A" w:rsidR="00846C5A" w:rsidRDefault="000341D8" w:rsidP="00A22DD8">
            <w:pPr>
              <w:pStyle w:val="ListParagraph"/>
              <w:spacing w:line="480" w:lineRule="auto"/>
              <w:ind w:left="0"/>
              <w:rPr>
                <w:rFonts w:ascii="Times New Roman" w:hAnsi="Times New Roman" w:cs="Times New Roman"/>
              </w:rPr>
            </w:pPr>
            <w:r>
              <w:rPr>
                <w:rFonts w:ascii="Times New Roman" w:hAnsi="Times New Roman" w:cs="Times New Roman"/>
              </w:rPr>
              <w:t>O</w:t>
            </w:r>
            <w:r w:rsidR="00B23B50">
              <w:rPr>
                <w:rFonts w:ascii="Times New Roman" w:hAnsi="Times New Roman" w:cs="Times New Roman"/>
              </w:rPr>
              <w:t xml:space="preserve"> </w:t>
            </w:r>
            <w:r>
              <w:rPr>
                <w:rFonts w:ascii="Times New Roman" w:hAnsi="Times New Roman" w:cs="Times New Roman"/>
              </w:rPr>
              <w:t>(</w:t>
            </w:r>
            <w:r w:rsidR="0092349E">
              <w:rPr>
                <w:rFonts w:ascii="Times New Roman" w:hAnsi="Times New Roman" w:cs="Times New Roman"/>
              </w:rPr>
              <w:t>k</w:t>
            </w:r>
            <w:r>
              <w:rPr>
                <w:rFonts w:ascii="Times New Roman" w:hAnsi="Times New Roman" w:cs="Times New Roman"/>
              </w:rPr>
              <w:t xml:space="preserve"> + </w:t>
            </w:r>
            <w:r w:rsidR="007A39BD">
              <w:rPr>
                <w:rFonts w:ascii="Times New Roman" w:hAnsi="Times New Roman" w:cs="Times New Roman"/>
              </w:rPr>
              <w:t>j</w:t>
            </w:r>
            <w:r>
              <w:rPr>
                <w:rFonts w:ascii="Times New Roman" w:hAnsi="Times New Roman" w:cs="Times New Roman"/>
              </w:rPr>
              <w:t>)</w:t>
            </w:r>
          </w:p>
        </w:tc>
      </w:tr>
    </w:tbl>
    <w:p w14:paraId="52479679" w14:textId="77777777" w:rsidR="003874A2" w:rsidRDefault="003874A2" w:rsidP="003874A2">
      <w:pPr>
        <w:pStyle w:val="ListParagraph"/>
        <w:spacing w:after="0" w:line="480" w:lineRule="auto"/>
        <w:rPr>
          <w:rFonts w:ascii="Times New Roman" w:hAnsi="Times New Roman" w:cs="Times New Roman"/>
        </w:rPr>
      </w:pPr>
    </w:p>
    <w:tbl>
      <w:tblPr>
        <w:tblStyle w:val="TableGrid"/>
        <w:tblW w:w="11610" w:type="dxa"/>
        <w:tblInd w:w="-1085" w:type="dxa"/>
        <w:tblLook w:val="04A0" w:firstRow="1" w:lastRow="0" w:firstColumn="1" w:lastColumn="0" w:noHBand="0" w:noVBand="1"/>
      </w:tblPr>
      <w:tblGrid>
        <w:gridCol w:w="7740"/>
        <w:gridCol w:w="760"/>
        <w:gridCol w:w="938"/>
        <w:gridCol w:w="2172"/>
      </w:tblGrid>
      <w:tr w:rsidR="007C0F05" w:rsidRPr="003874A2" w14:paraId="282E0222" w14:textId="77777777" w:rsidTr="00A22DD8">
        <w:tc>
          <w:tcPr>
            <w:tcW w:w="11610" w:type="dxa"/>
            <w:gridSpan w:val="4"/>
          </w:tcPr>
          <w:p w14:paraId="3E539954" w14:textId="77777777" w:rsidR="007C0F05" w:rsidRPr="003874A2" w:rsidRDefault="007C0F05" w:rsidP="00A22DD8">
            <w:pPr>
              <w:pStyle w:val="ListParagraph"/>
              <w:tabs>
                <w:tab w:val="left" w:pos="3060"/>
              </w:tabs>
              <w:spacing w:line="480" w:lineRule="auto"/>
              <w:ind w:left="0"/>
              <w:jc w:val="center"/>
              <w:rPr>
                <w:rFonts w:ascii="Times New Roman" w:hAnsi="Times New Roman" w:cs="Times New Roman"/>
              </w:rPr>
            </w:pPr>
            <w:r>
              <w:rPr>
                <w:rFonts w:ascii="Times New Roman" w:hAnsi="Times New Roman" w:cs="Times New Roman"/>
              </w:rPr>
              <w:t xml:space="preserve">Loading File &amp; Inserting New Courses </w:t>
            </w:r>
          </w:p>
        </w:tc>
      </w:tr>
      <w:tr w:rsidR="007C0F05" w:rsidRPr="003874A2" w14:paraId="1C76377E" w14:textId="77777777" w:rsidTr="007A39BD">
        <w:tc>
          <w:tcPr>
            <w:tcW w:w="7740" w:type="dxa"/>
          </w:tcPr>
          <w:p w14:paraId="0814AB4C" w14:textId="77777777" w:rsidR="007C0F05" w:rsidRPr="003874A2" w:rsidRDefault="007C0F05" w:rsidP="00A22DD8">
            <w:pPr>
              <w:pStyle w:val="ListParagraph"/>
              <w:spacing w:line="480" w:lineRule="auto"/>
              <w:ind w:left="0"/>
              <w:rPr>
                <w:rFonts w:ascii="Times New Roman" w:hAnsi="Times New Roman" w:cs="Times New Roman"/>
              </w:rPr>
            </w:pPr>
            <w:r w:rsidRPr="003874A2">
              <w:rPr>
                <w:rFonts w:ascii="Times New Roman" w:hAnsi="Times New Roman" w:cs="Times New Roman"/>
              </w:rPr>
              <w:t>Code</w:t>
            </w:r>
          </w:p>
        </w:tc>
        <w:tc>
          <w:tcPr>
            <w:tcW w:w="760" w:type="dxa"/>
          </w:tcPr>
          <w:p w14:paraId="1BFC2707" w14:textId="77777777" w:rsidR="007C0F05" w:rsidRPr="003874A2" w:rsidRDefault="007C0F05" w:rsidP="00A22DD8">
            <w:pPr>
              <w:pStyle w:val="ListParagraph"/>
              <w:ind w:left="0"/>
              <w:rPr>
                <w:rFonts w:ascii="Times New Roman" w:hAnsi="Times New Roman" w:cs="Times New Roman"/>
                <w:sz w:val="20"/>
                <w:szCs w:val="20"/>
              </w:rPr>
            </w:pPr>
            <w:r w:rsidRPr="003874A2">
              <w:rPr>
                <w:rFonts w:ascii="Times New Roman" w:hAnsi="Times New Roman" w:cs="Times New Roman"/>
                <w:sz w:val="20"/>
                <w:szCs w:val="20"/>
              </w:rPr>
              <w:t>Line Cost</w:t>
            </w:r>
          </w:p>
        </w:tc>
        <w:tc>
          <w:tcPr>
            <w:tcW w:w="938" w:type="dxa"/>
          </w:tcPr>
          <w:p w14:paraId="3371F5A9" w14:textId="77777777" w:rsidR="007C0F05" w:rsidRDefault="007C0F05" w:rsidP="00A22DD8">
            <w:pPr>
              <w:pStyle w:val="ListParagraph"/>
              <w:ind w:left="0"/>
              <w:rPr>
                <w:rFonts w:ascii="Times New Roman" w:hAnsi="Times New Roman" w:cs="Times New Roman"/>
                <w:sz w:val="20"/>
                <w:szCs w:val="20"/>
              </w:rPr>
            </w:pPr>
            <w:r w:rsidRPr="003874A2">
              <w:rPr>
                <w:rFonts w:ascii="Times New Roman" w:hAnsi="Times New Roman" w:cs="Times New Roman"/>
                <w:sz w:val="20"/>
                <w:szCs w:val="20"/>
              </w:rPr>
              <w:t># Times</w:t>
            </w:r>
            <w:r>
              <w:rPr>
                <w:rFonts w:ascii="Times New Roman" w:hAnsi="Times New Roman" w:cs="Times New Roman"/>
                <w:sz w:val="20"/>
                <w:szCs w:val="20"/>
              </w:rPr>
              <w:t xml:space="preserve"> </w:t>
            </w:r>
          </w:p>
          <w:p w14:paraId="35EA1E20" w14:textId="77777777" w:rsidR="007C0F05" w:rsidRPr="003874A2" w:rsidRDefault="007C0F05" w:rsidP="00A22DD8">
            <w:pPr>
              <w:pStyle w:val="ListParagraph"/>
              <w:ind w:left="0"/>
              <w:rPr>
                <w:rFonts w:ascii="Times New Roman" w:hAnsi="Times New Roman" w:cs="Times New Roman"/>
                <w:sz w:val="20"/>
                <w:szCs w:val="20"/>
              </w:rPr>
            </w:pPr>
            <w:r w:rsidRPr="003874A2">
              <w:rPr>
                <w:rFonts w:ascii="Times New Roman" w:hAnsi="Times New Roman" w:cs="Times New Roman"/>
                <w:sz w:val="20"/>
                <w:szCs w:val="20"/>
              </w:rPr>
              <w:t>Executes</w:t>
            </w:r>
          </w:p>
        </w:tc>
        <w:tc>
          <w:tcPr>
            <w:tcW w:w="2172" w:type="dxa"/>
          </w:tcPr>
          <w:p w14:paraId="71928145" w14:textId="77777777" w:rsidR="007C0F05" w:rsidRPr="003874A2" w:rsidRDefault="007C0F05" w:rsidP="00A22DD8">
            <w:pPr>
              <w:pStyle w:val="ListParagraph"/>
              <w:ind w:left="0"/>
              <w:rPr>
                <w:rFonts w:ascii="Times New Roman" w:hAnsi="Times New Roman" w:cs="Times New Roman"/>
                <w:sz w:val="20"/>
                <w:szCs w:val="20"/>
              </w:rPr>
            </w:pPr>
            <w:r w:rsidRPr="003874A2">
              <w:rPr>
                <w:rFonts w:ascii="Times New Roman" w:hAnsi="Times New Roman" w:cs="Times New Roman"/>
                <w:sz w:val="20"/>
                <w:szCs w:val="20"/>
              </w:rPr>
              <w:t>Total Cost</w:t>
            </w:r>
          </w:p>
        </w:tc>
      </w:tr>
      <w:tr w:rsidR="007C0F05" w:rsidRPr="003874A2" w14:paraId="240EC488" w14:textId="77777777" w:rsidTr="007A39BD">
        <w:tc>
          <w:tcPr>
            <w:tcW w:w="7740" w:type="dxa"/>
          </w:tcPr>
          <w:p w14:paraId="7E3BA753"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DISPLAY “Loading File”</w:t>
            </w:r>
          </w:p>
        </w:tc>
        <w:tc>
          <w:tcPr>
            <w:tcW w:w="760" w:type="dxa"/>
          </w:tcPr>
          <w:p w14:paraId="518F1117"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788F7598"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172" w:type="dxa"/>
          </w:tcPr>
          <w:p w14:paraId="329F4B0B"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r>
      <w:tr w:rsidR="007C0F05" w:rsidRPr="003874A2" w14:paraId="1CF7A604" w14:textId="77777777" w:rsidTr="007A39BD">
        <w:tc>
          <w:tcPr>
            <w:tcW w:w="7740" w:type="dxa"/>
          </w:tcPr>
          <w:p w14:paraId="65965F95" w14:textId="77777777" w:rsidR="007C0F05"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INIT file</w:t>
            </w:r>
          </w:p>
        </w:tc>
        <w:tc>
          <w:tcPr>
            <w:tcW w:w="760" w:type="dxa"/>
          </w:tcPr>
          <w:p w14:paraId="54DDD096"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5C97F530"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172" w:type="dxa"/>
          </w:tcPr>
          <w:p w14:paraId="4CA62574"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r>
      <w:tr w:rsidR="007C0F05" w:rsidRPr="003874A2" w14:paraId="12231F14" w14:textId="77777777" w:rsidTr="007A39BD">
        <w:tc>
          <w:tcPr>
            <w:tcW w:w="7740" w:type="dxa"/>
          </w:tcPr>
          <w:p w14:paraId="63A896E2" w14:textId="77777777" w:rsidR="007C0F05"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CALL csv::Parser AND SET file = result</w:t>
            </w:r>
          </w:p>
        </w:tc>
        <w:tc>
          <w:tcPr>
            <w:tcW w:w="760" w:type="dxa"/>
          </w:tcPr>
          <w:p w14:paraId="55B1351E"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0A4F91A6"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172" w:type="dxa"/>
          </w:tcPr>
          <w:p w14:paraId="2993474D"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r>
      <w:tr w:rsidR="007C0F05" w:rsidRPr="003874A2" w14:paraId="3BCC2937" w14:textId="77777777" w:rsidTr="007A39BD">
        <w:tc>
          <w:tcPr>
            <w:tcW w:w="7740" w:type="dxa"/>
          </w:tcPr>
          <w:p w14:paraId="686C0E64" w14:textId="77777777" w:rsidR="007C0F05"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FOR index FROM 0 UNTIL file.rowCount()</w:t>
            </w:r>
          </w:p>
        </w:tc>
        <w:tc>
          <w:tcPr>
            <w:tcW w:w="760" w:type="dxa"/>
          </w:tcPr>
          <w:p w14:paraId="14710126"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4E45DB15"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172" w:type="dxa"/>
          </w:tcPr>
          <w:p w14:paraId="68F28B05"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n</w:t>
            </w:r>
          </w:p>
        </w:tc>
      </w:tr>
      <w:tr w:rsidR="007C0F05" w:rsidRPr="003874A2" w14:paraId="05E1EADD" w14:textId="77777777" w:rsidTr="007A39BD">
        <w:tc>
          <w:tcPr>
            <w:tcW w:w="7740" w:type="dxa"/>
          </w:tcPr>
          <w:p w14:paraId="2255FA20" w14:textId="77777777" w:rsidR="007C0F05" w:rsidRDefault="007C0F05" w:rsidP="00A22DD8">
            <w:pPr>
              <w:pStyle w:val="ListParagraph"/>
              <w:spacing w:line="480" w:lineRule="auto"/>
              <w:rPr>
                <w:rFonts w:ascii="Times New Roman" w:hAnsi="Times New Roman" w:cs="Times New Roman"/>
              </w:rPr>
            </w:pPr>
            <w:r>
              <w:rPr>
                <w:rFonts w:ascii="Times New Roman" w:hAnsi="Times New Roman" w:cs="Times New Roman"/>
              </w:rPr>
              <w:t>INIT rowLength</w:t>
            </w:r>
          </w:p>
        </w:tc>
        <w:tc>
          <w:tcPr>
            <w:tcW w:w="760" w:type="dxa"/>
          </w:tcPr>
          <w:p w14:paraId="57695A9E"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7FC633B0"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172" w:type="dxa"/>
          </w:tcPr>
          <w:p w14:paraId="71B9F466"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n</w:t>
            </w:r>
          </w:p>
        </w:tc>
      </w:tr>
      <w:tr w:rsidR="007C0F05" w:rsidRPr="003874A2" w14:paraId="38758D78" w14:textId="77777777" w:rsidTr="007A39BD">
        <w:tc>
          <w:tcPr>
            <w:tcW w:w="7740" w:type="dxa"/>
          </w:tcPr>
          <w:p w14:paraId="46FBD2DD" w14:textId="77777777" w:rsidR="007C0F05" w:rsidRDefault="007C0F05" w:rsidP="00A22DD8">
            <w:pPr>
              <w:pStyle w:val="ListParagraph"/>
              <w:spacing w:line="480" w:lineRule="auto"/>
              <w:rPr>
                <w:rFonts w:ascii="Times New Roman" w:hAnsi="Times New Roman" w:cs="Times New Roman"/>
              </w:rPr>
            </w:pPr>
            <w:r>
              <w:rPr>
                <w:rFonts w:ascii="Times New Roman" w:hAnsi="Times New Roman" w:cs="Times New Roman"/>
              </w:rPr>
              <w:t>SET rowLength = GetLength(file[index])</w:t>
            </w:r>
          </w:p>
        </w:tc>
        <w:tc>
          <w:tcPr>
            <w:tcW w:w="760" w:type="dxa"/>
          </w:tcPr>
          <w:p w14:paraId="45D53310"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1F14D14B"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172" w:type="dxa"/>
          </w:tcPr>
          <w:p w14:paraId="7CADF3F9"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n</w:t>
            </w:r>
          </w:p>
        </w:tc>
      </w:tr>
      <w:tr w:rsidR="007C0F05" w:rsidRPr="003874A2" w14:paraId="0BC4C48F" w14:textId="77777777" w:rsidTr="007A39BD">
        <w:tc>
          <w:tcPr>
            <w:tcW w:w="7740" w:type="dxa"/>
          </w:tcPr>
          <w:p w14:paraId="10C111BC" w14:textId="77777777" w:rsidR="007C0F05" w:rsidRPr="001B4427" w:rsidRDefault="007C0F05" w:rsidP="00A22DD8">
            <w:pPr>
              <w:spacing w:line="480" w:lineRule="auto"/>
              <w:ind w:left="720"/>
              <w:rPr>
                <w:rFonts w:ascii="Times New Roman" w:hAnsi="Times New Roman" w:cs="Times New Roman"/>
              </w:rPr>
            </w:pPr>
            <w:r>
              <w:rPr>
                <w:rFonts w:ascii="Times New Roman" w:hAnsi="Times New Roman" w:cs="Times New Roman"/>
              </w:rPr>
              <w:t>IF rowLength IS GREATER THAN OR EQUAL TO 2 THEN</w:t>
            </w:r>
          </w:p>
        </w:tc>
        <w:tc>
          <w:tcPr>
            <w:tcW w:w="760" w:type="dxa"/>
          </w:tcPr>
          <w:p w14:paraId="59D2044E"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68FC0837"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172" w:type="dxa"/>
          </w:tcPr>
          <w:p w14:paraId="27D404B1"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n</w:t>
            </w:r>
          </w:p>
        </w:tc>
      </w:tr>
      <w:tr w:rsidR="007C0F05" w:rsidRPr="003874A2" w14:paraId="4FC06DCB" w14:textId="77777777" w:rsidTr="007A39BD">
        <w:tc>
          <w:tcPr>
            <w:tcW w:w="7740" w:type="dxa"/>
          </w:tcPr>
          <w:p w14:paraId="16B555A7" w14:textId="77777777" w:rsidR="007C0F05" w:rsidRDefault="007C0F05" w:rsidP="00A22DD8">
            <w:pPr>
              <w:spacing w:line="480" w:lineRule="auto"/>
              <w:ind w:left="1440"/>
              <w:rPr>
                <w:rFonts w:ascii="Times New Roman" w:hAnsi="Times New Roman" w:cs="Times New Roman"/>
              </w:rPr>
            </w:pPr>
            <w:r>
              <w:rPr>
                <w:rFonts w:ascii="Times New Roman" w:hAnsi="Times New Roman" w:cs="Times New Roman"/>
              </w:rPr>
              <w:t>INIT course</w:t>
            </w:r>
          </w:p>
        </w:tc>
        <w:tc>
          <w:tcPr>
            <w:tcW w:w="760" w:type="dxa"/>
          </w:tcPr>
          <w:p w14:paraId="45A3A7E2"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326C5621"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172" w:type="dxa"/>
          </w:tcPr>
          <w:p w14:paraId="0130FF57"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n</w:t>
            </w:r>
          </w:p>
        </w:tc>
      </w:tr>
      <w:tr w:rsidR="007C0F05" w:rsidRPr="003874A2" w14:paraId="56001759" w14:textId="77777777" w:rsidTr="007A39BD">
        <w:tc>
          <w:tcPr>
            <w:tcW w:w="7740" w:type="dxa"/>
          </w:tcPr>
          <w:p w14:paraId="2440DFA3" w14:textId="77777777" w:rsidR="007C0F05" w:rsidRDefault="007C0F05" w:rsidP="00A22DD8">
            <w:pPr>
              <w:spacing w:line="480" w:lineRule="auto"/>
              <w:ind w:left="1440"/>
              <w:rPr>
                <w:rFonts w:ascii="Times New Roman" w:hAnsi="Times New Roman" w:cs="Times New Roman"/>
              </w:rPr>
            </w:pPr>
            <w:r>
              <w:rPr>
                <w:rFonts w:ascii="Times New Roman" w:hAnsi="Times New Roman" w:cs="Times New Roman"/>
              </w:rPr>
              <w:t>SET course = new Course ()</w:t>
            </w:r>
          </w:p>
        </w:tc>
        <w:tc>
          <w:tcPr>
            <w:tcW w:w="760" w:type="dxa"/>
          </w:tcPr>
          <w:p w14:paraId="67D03BD1"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3A93A555"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172" w:type="dxa"/>
          </w:tcPr>
          <w:p w14:paraId="4D3A70A4"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n</w:t>
            </w:r>
          </w:p>
        </w:tc>
      </w:tr>
      <w:tr w:rsidR="007C0F05" w:rsidRPr="003874A2" w14:paraId="527099A4" w14:textId="77777777" w:rsidTr="007A39BD">
        <w:tc>
          <w:tcPr>
            <w:tcW w:w="7740" w:type="dxa"/>
          </w:tcPr>
          <w:p w14:paraId="5C8C8E04" w14:textId="77777777" w:rsidR="007C0F05" w:rsidRDefault="007C0F05" w:rsidP="00A22DD8">
            <w:pPr>
              <w:spacing w:line="480" w:lineRule="auto"/>
              <w:ind w:left="1440"/>
              <w:rPr>
                <w:rFonts w:ascii="Times New Roman" w:hAnsi="Times New Roman" w:cs="Times New Roman"/>
              </w:rPr>
            </w:pPr>
            <w:r>
              <w:rPr>
                <w:rFonts w:ascii="Times New Roman" w:hAnsi="Times New Roman" w:cs="Times New Roman"/>
              </w:rPr>
              <w:t>SET course.number = file[index][0]</w:t>
            </w:r>
          </w:p>
        </w:tc>
        <w:tc>
          <w:tcPr>
            <w:tcW w:w="760" w:type="dxa"/>
          </w:tcPr>
          <w:p w14:paraId="173123BF"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53350644"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172" w:type="dxa"/>
          </w:tcPr>
          <w:p w14:paraId="343E3B2A"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n</w:t>
            </w:r>
          </w:p>
        </w:tc>
      </w:tr>
      <w:tr w:rsidR="007C0F05" w:rsidRPr="003874A2" w14:paraId="4BE4C33A" w14:textId="77777777" w:rsidTr="007A39BD">
        <w:tc>
          <w:tcPr>
            <w:tcW w:w="7740" w:type="dxa"/>
          </w:tcPr>
          <w:p w14:paraId="44C30B2F" w14:textId="77777777" w:rsidR="007C0F05" w:rsidRDefault="007C0F05" w:rsidP="00A22DD8">
            <w:pPr>
              <w:spacing w:line="480" w:lineRule="auto"/>
              <w:ind w:left="1440"/>
              <w:rPr>
                <w:rFonts w:ascii="Times New Roman" w:hAnsi="Times New Roman" w:cs="Times New Roman"/>
              </w:rPr>
            </w:pPr>
            <w:r>
              <w:rPr>
                <w:rFonts w:ascii="Times New Roman" w:hAnsi="Times New Roman" w:cs="Times New Roman"/>
              </w:rPr>
              <w:t>SET course.name = file[index][1]</w:t>
            </w:r>
          </w:p>
        </w:tc>
        <w:tc>
          <w:tcPr>
            <w:tcW w:w="760" w:type="dxa"/>
          </w:tcPr>
          <w:p w14:paraId="0990E56A"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16BDD719"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172" w:type="dxa"/>
          </w:tcPr>
          <w:p w14:paraId="0BF1876B"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n</w:t>
            </w:r>
          </w:p>
        </w:tc>
      </w:tr>
      <w:tr w:rsidR="007C0F05" w:rsidRPr="003874A2" w14:paraId="2C137E8C" w14:textId="77777777" w:rsidTr="007A39BD">
        <w:tc>
          <w:tcPr>
            <w:tcW w:w="7740" w:type="dxa"/>
          </w:tcPr>
          <w:p w14:paraId="22225A1E" w14:textId="77777777" w:rsidR="007C0F05" w:rsidRDefault="007C0F05" w:rsidP="00A22DD8">
            <w:pPr>
              <w:spacing w:line="480" w:lineRule="auto"/>
              <w:ind w:left="1440"/>
              <w:rPr>
                <w:rFonts w:ascii="Times New Roman" w:hAnsi="Times New Roman" w:cs="Times New Roman"/>
              </w:rPr>
            </w:pPr>
            <w:r>
              <w:rPr>
                <w:rFonts w:ascii="Times New Roman" w:hAnsi="Times New Roman" w:cs="Times New Roman"/>
              </w:rPr>
              <w:t>IF rowLength IS GREATER THAN 2 THEN</w:t>
            </w:r>
          </w:p>
        </w:tc>
        <w:tc>
          <w:tcPr>
            <w:tcW w:w="760" w:type="dxa"/>
          </w:tcPr>
          <w:p w14:paraId="1AE806C5"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52586D2F"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172" w:type="dxa"/>
          </w:tcPr>
          <w:p w14:paraId="25619811"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n</w:t>
            </w:r>
          </w:p>
        </w:tc>
      </w:tr>
      <w:tr w:rsidR="007C0F05" w:rsidRPr="003874A2" w14:paraId="39F7C22C" w14:textId="77777777" w:rsidTr="007A39BD">
        <w:tc>
          <w:tcPr>
            <w:tcW w:w="7740" w:type="dxa"/>
          </w:tcPr>
          <w:p w14:paraId="02EA8772" w14:textId="77777777" w:rsidR="007C0F05" w:rsidRDefault="007C0F05" w:rsidP="00A22DD8">
            <w:pPr>
              <w:spacing w:line="480" w:lineRule="auto"/>
              <w:ind w:left="2160"/>
              <w:rPr>
                <w:rFonts w:ascii="Times New Roman" w:hAnsi="Times New Roman" w:cs="Times New Roman"/>
              </w:rPr>
            </w:pPr>
            <w:r>
              <w:rPr>
                <w:rFonts w:ascii="Times New Roman" w:hAnsi="Times New Roman" w:cs="Times New Roman"/>
              </w:rPr>
              <w:t>FOR nestedIndex FROM 2 UNTIL rowLength</w:t>
            </w:r>
          </w:p>
        </w:tc>
        <w:tc>
          <w:tcPr>
            <w:tcW w:w="760" w:type="dxa"/>
          </w:tcPr>
          <w:p w14:paraId="7A5AD7EF"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0A1ADC86"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m</w:t>
            </w:r>
          </w:p>
        </w:tc>
        <w:tc>
          <w:tcPr>
            <w:tcW w:w="2172" w:type="dxa"/>
          </w:tcPr>
          <w:p w14:paraId="438AAC10"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m</w:t>
            </w:r>
          </w:p>
        </w:tc>
      </w:tr>
      <w:tr w:rsidR="007C0F05" w:rsidRPr="003874A2" w14:paraId="02C8EF58" w14:textId="77777777" w:rsidTr="007A39BD">
        <w:tc>
          <w:tcPr>
            <w:tcW w:w="7740" w:type="dxa"/>
          </w:tcPr>
          <w:p w14:paraId="70E0DC16" w14:textId="5EB13FFC" w:rsidR="007C0F05" w:rsidRDefault="007C0F05" w:rsidP="00A22DD8">
            <w:pPr>
              <w:spacing w:line="480" w:lineRule="auto"/>
              <w:ind w:left="2880"/>
              <w:rPr>
                <w:rFonts w:ascii="Times New Roman" w:hAnsi="Times New Roman" w:cs="Times New Roman"/>
              </w:rPr>
            </w:pPr>
            <w:r>
              <w:rPr>
                <w:rFonts w:ascii="Times New Roman" w:hAnsi="Times New Roman" w:cs="Times New Roman"/>
              </w:rPr>
              <w:t>FOR fileIndex FROM 0 UNTIL file.</w:t>
            </w:r>
            <w:r w:rsidR="00CC4C96">
              <w:rPr>
                <w:rFonts w:ascii="Times New Roman" w:hAnsi="Times New Roman" w:cs="Times New Roman"/>
              </w:rPr>
              <w:t xml:space="preserve"> rowCount()</w:t>
            </w:r>
          </w:p>
        </w:tc>
        <w:tc>
          <w:tcPr>
            <w:tcW w:w="760" w:type="dxa"/>
          </w:tcPr>
          <w:p w14:paraId="7D682A7B"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20329F81" w14:textId="379F2EF0" w:rsidR="007C0F05" w:rsidRPr="003874A2" w:rsidRDefault="00CC4C96" w:rsidP="00A22DD8">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172" w:type="dxa"/>
          </w:tcPr>
          <w:p w14:paraId="511DE437" w14:textId="70A7BDB4" w:rsidR="007C0F05" w:rsidRPr="003874A2" w:rsidRDefault="00CC4C96" w:rsidP="00A22DD8">
            <w:pPr>
              <w:pStyle w:val="ListParagraph"/>
              <w:spacing w:line="480" w:lineRule="auto"/>
              <w:ind w:left="0"/>
              <w:rPr>
                <w:rFonts w:ascii="Times New Roman" w:hAnsi="Times New Roman" w:cs="Times New Roman"/>
              </w:rPr>
            </w:pPr>
            <w:r>
              <w:rPr>
                <w:rFonts w:ascii="Times New Roman" w:hAnsi="Times New Roman" w:cs="Times New Roman"/>
              </w:rPr>
              <w:t>n</w:t>
            </w:r>
          </w:p>
        </w:tc>
      </w:tr>
      <w:tr w:rsidR="007C0F05" w:rsidRPr="003874A2" w14:paraId="10C62D59" w14:textId="77777777" w:rsidTr="007A39BD">
        <w:tc>
          <w:tcPr>
            <w:tcW w:w="7740" w:type="dxa"/>
          </w:tcPr>
          <w:p w14:paraId="7192C2E1" w14:textId="77777777" w:rsidR="007C0F05" w:rsidRDefault="007C0F05" w:rsidP="00A22DD8">
            <w:pPr>
              <w:spacing w:line="480" w:lineRule="auto"/>
              <w:ind w:left="3600"/>
              <w:rPr>
                <w:rFonts w:ascii="Times New Roman" w:hAnsi="Times New Roman" w:cs="Times New Roman"/>
              </w:rPr>
            </w:pPr>
            <w:r>
              <w:rPr>
                <w:rFonts w:ascii="Times New Roman" w:hAnsi="Times New Roman" w:cs="Times New Roman"/>
              </w:rPr>
              <w:t>IF file[index][nestedIndex] IS EQUAL TO file[fileIndex][0] THEN</w:t>
            </w:r>
          </w:p>
        </w:tc>
        <w:tc>
          <w:tcPr>
            <w:tcW w:w="760" w:type="dxa"/>
          </w:tcPr>
          <w:p w14:paraId="264B2F9F"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2D6EB750" w14:textId="30D0A186" w:rsidR="007C0F05" w:rsidRPr="003874A2" w:rsidRDefault="00CC4C96" w:rsidP="00A22DD8">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172" w:type="dxa"/>
          </w:tcPr>
          <w:p w14:paraId="0B7B35A8" w14:textId="45CD56C9" w:rsidR="007C0F05" w:rsidRPr="003874A2" w:rsidRDefault="00CC4C96" w:rsidP="00A22DD8">
            <w:pPr>
              <w:pStyle w:val="ListParagraph"/>
              <w:spacing w:line="480" w:lineRule="auto"/>
              <w:ind w:left="0"/>
              <w:rPr>
                <w:rFonts w:ascii="Times New Roman" w:hAnsi="Times New Roman" w:cs="Times New Roman"/>
              </w:rPr>
            </w:pPr>
            <w:r>
              <w:rPr>
                <w:rFonts w:ascii="Times New Roman" w:hAnsi="Times New Roman" w:cs="Times New Roman"/>
              </w:rPr>
              <w:t>n</w:t>
            </w:r>
          </w:p>
        </w:tc>
      </w:tr>
      <w:tr w:rsidR="007C0F05" w:rsidRPr="003874A2" w14:paraId="5CDDBD93" w14:textId="77777777" w:rsidTr="007A39BD">
        <w:tc>
          <w:tcPr>
            <w:tcW w:w="7740" w:type="dxa"/>
          </w:tcPr>
          <w:p w14:paraId="1DC67578" w14:textId="77777777" w:rsidR="007C0F05" w:rsidRDefault="007C0F05" w:rsidP="00A22DD8">
            <w:pPr>
              <w:spacing w:line="480" w:lineRule="auto"/>
              <w:ind w:left="4320"/>
              <w:rPr>
                <w:rFonts w:ascii="Times New Roman" w:hAnsi="Times New Roman" w:cs="Times New Roman"/>
              </w:rPr>
            </w:pPr>
            <w:r>
              <w:rPr>
                <w:rFonts w:ascii="Times New Roman" w:hAnsi="Times New Roman" w:cs="Times New Roman"/>
              </w:rPr>
              <w:t>CONTINUE</w:t>
            </w:r>
          </w:p>
        </w:tc>
        <w:tc>
          <w:tcPr>
            <w:tcW w:w="760" w:type="dxa"/>
          </w:tcPr>
          <w:p w14:paraId="619530AB"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3378F32D" w14:textId="5230A955" w:rsidR="007C0F05" w:rsidRPr="003874A2" w:rsidRDefault="00CC4C96" w:rsidP="00A22DD8">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172" w:type="dxa"/>
          </w:tcPr>
          <w:p w14:paraId="4215E422" w14:textId="4F0A2CFA" w:rsidR="007C0F05" w:rsidRPr="003874A2" w:rsidRDefault="00CC4C96" w:rsidP="00A22DD8">
            <w:pPr>
              <w:pStyle w:val="ListParagraph"/>
              <w:spacing w:line="480" w:lineRule="auto"/>
              <w:ind w:left="0"/>
              <w:rPr>
                <w:rFonts w:ascii="Times New Roman" w:hAnsi="Times New Roman" w:cs="Times New Roman"/>
              </w:rPr>
            </w:pPr>
            <w:r>
              <w:rPr>
                <w:rFonts w:ascii="Times New Roman" w:hAnsi="Times New Roman" w:cs="Times New Roman"/>
              </w:rPr>
              <w:t>n</w:t>
            </w:r>
          </w:p>
        </w:tc>
      </w:tr>
      <w:tr w:rsidR="007C0F05" w:rsidRPr="003874A2" w14:paraId="54965E20" w14:textId="77777777" w:rsidTr="007A39BD">
        <w:tc>
          <w:tcPr>
            <w:tcW w:w="7740" w:type="dxa"/>
          </w:tcPr>
          <w:p w14:paraId="41BE8658" w14:textId="77777777" w:rsidR="007C0F05" w:rsidRDefault="007C0F05" w:rsidP="00A22DD8">
            <w:pPr>
              <w:spacing w:line="480" w:lineRule="auto"/>
              <w:ind w:left="3600"/>
              <w:rPr>
                <w:rFonts w:ascii="Times New Roman" w:hAnsi="Times New Roman" w:cs="Times New Roman"/>
              </w:rPr>
            </w:pPr>
            <w:r>
              <w:rPr>
                <w:rFonts w:ascii="Times New Roman" w:hAnsi="Times New Roman" w:cs="Times New Roman"/>
              </w:rPr>
              <w:lastRenderedPageBreak/>
              <w:t>ELSE</w:t>
            </w:r>
          </w:p>
        </w:tc>
        <w:tc>
          <w:tcPr>
            <w:tcW w:w="760" w:type="dxa"/>
          </w:tcPr>
          <w:p w14:paraId="4534C4EC"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14735B3E"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172" w:type="dxa"/>
          </w:tcPr>
          <w:p w14:paraId="28801445"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r>
      <w:tr w:rsidR="007C0F05" w:rsidRPr="003874A2" w14:paraId="0EC11C3B" w14:textId="77777777" w:rsidTr="007A39BD">
        <w:tc>
          <w:tcPr>
            <w:tcW w:w="7740" w:type="dxa"/>
          </w:tcPr>
          <w:p w14:paraId="27A5E145" w14:textId="77777777" w:rsidR="007C0F05" w:rsidRDefault="007C0F05" w:rsidP="00A22DD8">
            <w:pPr>
              <w:spacing w:line="480" w:lineRule="auto"/>
              <w:ind w:left="4320"/>
              <w:rPr>
                <w:rFonts w:ascii="Times New Roman" w:hAnsi="Times New Roman" w:cs="Times New Roman"/>
              </w:rPr>
            </w:pPr>
            <w:r>
              <w:rPr>
                <w:rFonts w:ascii="Times New Roman" w:hAnsi="Times New Roman" w:cs="Times New Roman"/>
              </w:rPr>
              <w:t>INIT error</w:t>
            </w:r>
          </w:p>
        </w:tc>
        <w:tc>
          <w:tcPr>
            <w:tcW w:w="760" w:type="dxa"/>
          </w:tcPr>
          <w:p w14:paraId="21BFE045"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590B867D"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172" w:type="dxa"/>
          </w:tcPr>
          <w:p w14:paraId="2A3357EE"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r>
      <w:tr w:rsidR="007C0F05" w:rsidRPr="003874A2" w14:paraId="1417C421" w14:textId="77777777" w:rsidTr="007A39BD">
        <w:tc>
          <w:tcPr>
            <w:tcW w:w="7740" w:type="dxa"/>
          </w:tcPr>
          <w:p w14:paraId="2164C3F3" w14:textId="77777777" w:rsidR="007C0F05" w:rsidRDefault="007C0F05" w:rsidP="00A22DD8">
            <w:pPr>
              <w:spacing w:line="480" w:lineRule="auto"/>
              <w:ind w:left="4320"/>
              <w:rPr>
                <w:rFonts w:ascii="Times New Roman" w:hAnsi="Times New Roman" w:cs="Times New Roman"/>
              </w:rPr>
            </w:pPr>
            <w:r>
              <w:rPr>
                <w:rFonts w:ascii="Times New Roman" w:hAnsi="Times New Roman" w:cs="Times New Roman"/>
              </w:rPr>
              <w:t xml:space="preserve">SET error = </w:t>
            </w:r>
            <w:r w:rsidRPr="001B4427">
              <w:rPr>
                <w:rFonts w:ascii="Times New Roman" w:hAnsi="Times New Roman" w:cs="Times New Roman"/>
              </w:rPr>
              <w:t>“File row ” + index + “ has prerequisites for non-listed classes!”</w:t>
            </w:r>
          </w:p>
        </w:tc>
        <w:tc>
          <w:tcPr>
            <w:tcW w:w="760" w:type="dxa"/>
          </w:tcPr>
          <w:p w14:paraId="31BE03D1"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61A527CA"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172" w:type="dxa"/>
          </w:tcPr>
          <w:p w14:paraId="17F4596F"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r>
      <w:tr w:rsidR="007C0F05" w:rsidRPr="003874A2" w14:paraId="02546136" w14:textId="77777777" w:rsidTr="007A39BD">
        <w:tc>
          <w:tcPr>
            <w:tcW w:w="7740" w:type="dxa"/>
          </w:tcPr>
          <w:p w14:paraId="6ECBE06E" w14:textId="77777777" w:rsidR="007C0F05" w:rsidRDefault="007C0F05" w:rsidP="00A22DD8">
            <w:pPr>
              <w:spacing w:line="480" w:lineRule="auto"/>
              <w:ind w:left="4320"/>
              <w:rPr>
                <w:rFonts w:ascii="Times New Roman" w:hAnsi="Times New Roman" w:cs="Times New Roman"/>
              </w:rPr>
            </w:pPr>
            <w:r>
              <w:rPr>
                <w:rFonts w:ascii="Times New Roman" w:hAnsi="Times New Roman" w:cs="Times New Roman"/>
              </w:rPr>
              <w:t>THROW error</w:t>
            </w:r>
          </w:p>
        </w:tc>
        <w:tc>
          <w:tcPr>
            <w:tcW w:w="760" w:type="dxa"/>
          </w:tcPr>
          <w:p w14:paraId="1E6DCFE1"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75CC9E36"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172" w:type="dxa"/>
          </w:tcPr>
          <w:p w14:paraId="45DE75A7"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r>
      <w:tr w:rsidR="007C0F05" w:rsidRPr="003874A2" w14:paraId="6249A32A" w14:textId="77777777" w:rsidTr="007A39BD">
        <w:tc>
          <w:tcPr>
            <w:tcW w:w="7740" w:type="dxa"/>
          </w:tcPr>
          <w:p w14:paraId="7A220A6A" w14:textId="77777777" w:rsidR="007C0F05" w:rsidRDefault="007C0F05" w:rsidP="00A22DD8">
            <w:pPr>
              <w:spacing w:line="480" w:lineRule="auto"/>
              <w:ind w:left="2880"/>
              <w:rPr>
                <w:rFonts w:ascii="Times New Roman" w:hAnsi="Times New Roman" w:cs="Times New Roman"/>
              </w:rPr>
            </w:pPr>
            <w:r>
              <w:rPr>
                <w:rFonts w:ascii="Times New Roman" w:hAnsi="Times New Roman" w:cs="Times New Roman"/>
              </w:rPr>
              <w:t>INSERT file[index][nestedIndex] INTO course.preReqs</w:t>
            </w:r>
          </w:p>
        </w:tc>
        <w:tc>
          <w:tcPr>
            <w:tcW w:w="760" w:type="dxa"/>
          </w:tcPr>
          <w:p w14:paraId="06F66E63"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36F58955"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m</w:t>
            </w:r>
          </w:p>
        </w:tc>
        <w:tc>
          <w:tcPr>
            <w:tcW w:w="2172" w:type="dxa"/>
          </w:tcPr>
          <w:p w14:paraId="04A252A8"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m</w:t>
            </w:r>
          </w:p>
        </w:tc>
      </w:tr>
      <w:tr w:rsidR="007C0F05" w14:paraId="24026A45" w14:textId="77777777" w:rsidTr="007A39BD">
        <w:tc>
          <w:tcPr>
            <w:tcW w:w="7740" w:type="dxa"/>
          </w:tcPr>
          <w:p w14:paraId="3E055B93" w14:textId="77777777" w:rsidR="007C0F05" w:rsidRDefault="007C0F05" w:rsidP="00A22DD8">
            <w:pPr>
              <w:spacing w:line="480" w:lineRule="auto"/>
              <w:ind w:left="1440"/>
              <w:rPr>
                <w:rFonts w:ascii="Times New Roman" w:hAnsi="Times New Roman" w:cs="Times New Roman"/>
              </w:rPr>
            </w:pPr>
            <w:r>
              <w:rPr>
                <w:rFonts w:ascii="Times New Roman" w:hAnsi="Times New Roman" w:cs="Times New Roman"/>
              </w:rPr>
              <w:t>ELSE</w:t>
            </w:r>
          </w:p>
        </w:tc>
        <w:tc>
          <w:tcPr>
            <w:tcW w:w="760" w:type="dxa"/>
          </w:tcPr>
          <w:p w14:paraId="6E96DDA8" w14:textId="77777777" w:rsidR="007C0F05"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2CC26C45" w14:textId="77777777" w:rsidR="007C0F05"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172" w:type="dxa"/>
          </w:tcPr>
          <w:p w14:paraId="39C05ED2" w14:textId="77777777" w:rsidR="007C0F05"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r>
      <w:tr w:rsidR="007C0F05" w14:paraId="396524DE" w14:textId="77777777" w:rsidTr="007A39BD">
        <w:tc>
          <w:tcPr>
            <w:tcW w:w="7740" w:type="dxa"/>
          </w:tcPr>
          <w:p w14:paraId="0BB39397" w14:textId="77777777" w:rsidR="007C0F05" w:rsidRDefault="007C0F05" w:rsidP="00A22DD8">
            <w:pPr>
              <w:spacing w:line="480" w:lineRule="auto"/>
              <w:ind w:left="2160"/>
              <w:rPr>
                <w:rFonts w:ascii="Times New Roman" w:hAnsi="Times New Roman" w:cs="Times New Roman"/>
              </w:rPr>
            </w:pPr>
            <w:r>
              <w:rPr>
                <w:rFonts w:ascii="Times New Roman" w:hAnsi="Times New Roman" w:cs="Times New Roman"/>
              </w:rPr>
              <w:t>INIT error</w:t>
            </w:r>
          </w:p>
        </w:tc>
        <w:tc>
          <w:tcPr>
            <w:tcW w:w="760" w:type="dxa"/>
          </w:tcPr>
          <w:p w14:paraId="0331B604" w14:textId="77777777" w:rsidR="007C0F05"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252066BC" w14:textId="77777777" w:rsidR="007C0F05"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172" w:type="dxa"/>
          </w:tcPr>
          <w:p w14:paraId="67120560" w14:textId="77777777" w:rsidR="007C0F05"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r>
      <w:tr w:rsidR="007C0F05" w14:paraId="3F5C812A" w14:textId="77777777" w:rsidTr="007A39BD">
        <w:tc>
          <w:tcPr>
            <w:tcW w:w="7740" w:type="dxa"/>
          </w:tcPr>
          <w:p w14:paraId="78442F30" w14:textId="77777777" w:rsidR="007C0F05" w:rsidRDefault="007C0F05" w:rsidP="00A22DD8">
            <w:pPr>
              <w:spacing w:line="480" w:lineRule="auto"/>
              <w:ind w:left="2160"/>
              <w:rPr>
                <w:rFonts w:ascii="Times New Roman" w:hAnsi="Times New Roman" w:cs="Times New Roman"/>
              </w:rPr>
            </w:pPr>
            <w:r>
              <w:rPr>
                <w:rFonts w:ascii="Times New Roman" w:hAnsi="Times New Roman" w:cs="Times New Roman"/>
              </w:rPr>
              <w:t>SET error = “File row ” + index + “ has insufficient parameters!”</w:t>
            </w:r>
          </w:p>
        </w:tc>
        <w:tc>
          <w:tcPr>
            <w:tcW w:w="760" w:type="dxa"/>
          </w:tcPr>
          <w:p w14:paraId="6AD33CC5" w14:textId="77777777" w:rsidR="007C0F05"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44CF46FB" w14:textId="77777777" w:rsidR="007C0F05"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172" w:type="dxa"/>
          </w:tcPr>
          <w:p w14:paraId="5EE2D6EF" w14:textId="77777777" w:rsidR="007C0F05"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r>
      <w:tr w:rsidR="007C0F05" w14:paraId="2AF128CC" w14:textId="77777777" w:rsidTr="007A39BD">
        <w:tc>
          <w:tcPr>
            <w:tcW w:w="7740" w:type="dxa"/>
          </w:tcPr>
          <w:p w14:paraId="5AD40924" w14:textId="77777777" w:rsidR="007C0F05" w:rsidRDefault="007C0F05" w:rsidP="00A22DD8">
            <w:pPr>
              <w:spacing w:line="480" w:lineRule="auto"/>
              <w:ind w:left="2160"/>
              <w:rPr>
                <w:rFonts w:ascii="Times New Roman" w:hAnsi="Times New Roman" w:cs="Times New Roman"/>
              </w:rPr>
            </w:pPr>
            <w:r>
              <w:rPr>
                <w:rFonts w:ascii="Times New Roman" w:hAnsi="Times New Roman" w:cs="Times New Roman"/>
              </w:rPr>
              <w:t>THROW error</w:t>
            </w:r>
          </w:p>
        </w:tc>
        <w:tc>
          <w:tcPr>
            <w:tcW w:w="760" w:type="dxa"/>
          </w:tcPr>
          <w:p w14:paraId="136F7E9A" w14:textId="77777777" w:rsidR="007C0F05"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3758893A" w14:textId="77777777" w:rsidR="007C0F05"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172" w:type="dxa"/>
          </w:tcPr>
          <w:p w14:paraId="5A954126" w14:textId="77777777" w:rsidR="007C0F05"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r>
      <w:tr w:rsidR="007C0F05" w:rsidRPr="003874A2" w14:paraId="50236CC1" w14:textId="77777777" w:rsidTr="007A39BD">
        <w:tc>
          <w:tcPr>
            <w:tcW w:w="7740" w:type="dxa"/>
          </w:tcPr>
          <w:p w14:paraId="00B6D35C" w14:textId="77777777" w:rsidR="007C0F05" w:rsidRDefault="007C0F05" w:rsidP="00A22DD8">
            <w:pPr>
              <w:spacing w:line="480" w:lineRule="auto"/>
              <w:ind w:left="1440"/>
              <w:rPr>
                <w:rFonts w:ascii="Times New Roman" w:hAnsi="Times New Roman" w:cs="Times New Roman"/>
              </w:rPr>
            </w:pPr>
            <w:r>
              <w:rPr>
                <w:rFonts w:ascii="Times New Roman" w:hAnsi="Times New Roman" w:cs="Times New Roman"/>
              </w:rPr>
              <w:t>CALL courses-&gt;Insert (course)</w:t>
            </w:r>
          </w:p>
        </w:tc>
        <w:tc>
          <w:tcPr>
            <w:tcW w:w="760" w:type="dxa"/>
          </w:tcPr>
          <w:p w14:paraId="00D71B36" w14:textId="6961F8EF" w:rsidR="007C0F05" w:rsidRPr="007A39BD" w:rsidRDefault="0092349E" w:rsidP="00A22DD8">
            <w:pPr>
              <w:pStyle w:val="ListParagraph"/>
              <w:spacing w:line="480" w:lineRule="auto"/>
              <w:ind w:left="0"/>
              <w:rPr>
                <w:rFonts w:ascii="Times New Roman" w:hAnsi="Times New Roman" w:cs="Times New Roman"/>
                <w:sz w:val="20"/>
                <w:szCs w:val="20"/>
              </w:rPr>
            </w:pPr>
            <w:r>
              <w:rPr>
                <w:rFonts w:ascii="Times New Roman" w:hAnsi="Times New Roman" w:cs="Times New Roman"/>
                <w:sz w:val="22"/>
                <w:szCs w:val="22"/>
              </w:rPr>
              <w:t>k</w:t>
            </w:r>
            <w:r w:rsidR="007A39BD" w:rsidRPr="007A39BD">
              <w:rPr>
                <w:rFonts w:ascii="Times New Roman" w:hAnsi="Times New Roman" w:cs="Times New Roman"/>
                <w:sz w:val="22"/>
                <w:szCs w:val="22"/>
              </w:rPr>
              <w:t xml:space="preserve"> + j</w:t>
            </w:r>
          </w:p>
        </w:tc>
        <w:tc>
          <w:tcPr>
            <w:tcW w:w="938" w:type="dxa"/>
          </w:tcPr>
          <w:p w14:paraId="573B8F3A" w14:textId="1F324060" w:rsidR="007C0F05" w:rsidRPr="003874A2" w:rsidRDefault="007A39BD" w:rsidP="00A22DD8">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172" w:type="dxa"/>
          </w:tcPr>
          <w:p w14:paraId="22F29AA5" w14:textId="55018125" w:rsidR="007C0F05" w:rsidRPr="003874A2" w:rsidRDefault="007A39BD" w:rsidP="00A22DD8">
            <w:pPr>
              <w:pStyle w:val="ListParagraph"/>
              <w:spacing w:line="480" w:lineRule="auto"/>
              <w:ind w:left="0"/>
              <w:rPr>
                <w:rFonts w:ascii="Times New Roman" w:hAnsi="Times New Roman" w:cs="Times New Roman"/>
              </w:rPr>
            </w:pPr>
            <w:r>
              <w:rPr>
                <w:rFonts w:ascii="Times New Roman" w:hAnsi="Times New Roman" w:cs="Times New Roman"/>
              </w:rPr>
              <w:t>n * (</w:t>
            </w:r>
            <w:r w:rsidR="0092349E">
              <w:rPr>
                <w:rFonts w:ascii="Times New Roman" w:hAnsi="Times New Roman" w:cs="Times New Roman"/>
              </w:rPr>
              <w:t>k</w:t>
            </w:r>
            <w:r>
              <w:rPr>
                <w:rFonts w:ascii="Times New Roman" w:hAnsi="Times New Roman" w:cs="Times New Roman"/>
              </w:rPr>
              <w:t xml:space="preserve"> + j)</w:t>
            </w:r>
          </w:p>
        </w:tc>
      </w:tr>
      <w:tr w:rsidR="007C0F05" w:rsidRPr="003874A2" w14:paraId="5348CE73" w14:textId="77777777" w:rsidTr="007A39BD">
        <w:tc>
          <w:tcPr>
            <w:tcW w:w="7740" w:type="dxa"/>
          </w:tcPr>
          <w:p w14:paraId="7A100685" w14:textId="77777777" w:rsidR="007C0F05" w:rsidRDefault="007C0F05" w:rsidP="00A22DD8">
            <w:pPr>
              <w:spacing w:line="480" w:lineRule="auto"/>
              <w:rPr>
                <w:rFonts w:ascii="Times New Roman" w:hAnsi="Times New Roman" w:cs="Times New Roman"/>
              </w:rPr>
            </w:pPr>
            <w:r>
              <w:rPr>
                <w:rFonts w:ascii="Times New Roman" w:hAnsi="Times New Roman" w:cs="Times New Roman"/>
              </w:rPr>
              <w:t>CLOSE file</w:t>
            </w:r>
          </w:p>
        </w:tc>
        <w:tc>
          <w:tcPr>
            <w:tcW w:w="760" w:type="dxa"/>
          </w:tcPr>
          <w:p w14:paraId="53D7176C"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7DAA74DB"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172" w:type="dxa"/>
          </w:tcPr>
          <w:p w14:paraId="0F51E19C"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r>
      <w:tr w:rsidR="007C0F05" w:rsidRPr="003874A2" w14:paraId="10D0148E" w14:textId="77777777" w:rsidTr="007A39BD">
        <w:tc>
          <w:tcPr>
            <w:tcW w:w="7740" w:type="dxa"/>
          </w:tcPr>
          <w:p w14:paraId="2B24F522" w14:textId="77777777" w:rsidR="007C0F05" w:rsidRDefault="007C0F05" w:rsidP="00A22DD8">
            <w:pPr>
              <w:spacing w:line="480" w:lineRule="auto"/>
              <w:rPr>
                <w:rFonts w:ascii="Times New Roman" w:hAnsi="Times New Roman" w:cs="Times New Roman"/>
              </w:rPr>
            </w:pPr>
            <w:r>
              <w:rPr>
                <w:rFonts w:ascii="Times New Roman" w:hAnsi="Times New Roman" w:cs="Times New Roman"/>
              </w:rPr>
              <w:t>RETURN courses</w:t>
            </w:r>
          </w:p>
        </w:tc>
        <w:tc>
          <w:tcPr>
            <w:tcW w:w="760" w:type="dxa"/>
          </w:tcPr>
          <w:p w14:paraId="43DCEDA5"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0D95BA0C"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172" w:type="dxa"/>
          </w:tcPr>
          <w:p w14:paraId="440F0F70" w14:textId="77777777" w:rsidR="007C0F05" w:rsidRPr="003874A2" w:rsidRDefault="007C0F05" w:rsidP="00A22DD8">
            <w:pPr>
              <w:pStyle w:val="ListParagraph"/>
              <w:spacing w:line="480" w:lineRule="auto"/>
              <w:ind w:left="0"/>
              <w:rPr>
                <w:rFonts w:ascii="Times New Roman" w:hAnsi="Times New Roman" w:cs="Times New Roman"/>
              </w:rPr>
            </w:pPr>
            <w:r>
              <w:rPr>
                <w:rFonts w:ascii="Times New Roman" w:hAnsi="Times New Roman" w:cs="Times New Roman"/>
              </w:rPr>
              <w:t>1</w:t>
            </w:r>
          </w:p>
        </w:tc>
      </w:tr>
      <w:tr w:rsidR="007C0F05" w:rsidRPr="003874A2" w14:paraId="22740C9A" w14:textId="77777777" w:rsidTr="007A39BD">
        <w:tc>
          <w:tcPr>
            <w:tcW w:w="9438" w:type="dxa"/>
            <w:gridSpan w:val="3"/>
          </w:tcPr>
          <w:p w14:paraId="19B14F66" w14:textId="77777777" w:rsidR="007C0F05" w:rsidRPr="003874A2" w:rsidRDefault="007C0F05" w:rsidP="00A22DD8">
            <w:pPr>
              <w:pStyle w:val="ListParagraph"/>
              <w:spacing w:line="480" w:lineRule="auto"/>
              <w:ind w:left="0"/>
              <w:jc w:val="right"/>
              <w:rPr>
                <w:rFonts w:ascii="Times New Roman" w:hAnsi="Times New Roman" w:cs="Times New Roman"/>
              </w:rPr>
            </w:pPr>
            <w:r>
              <w:rPr>
                <w:rFonts w:ascii="Times New Roman" w:hAnsi="Times New Roman" w:cs="Times New Roman"/>
              </w:rPr>
              <w:t>Total Cost</w:t>
            </w:r>
          </w:p>
        </w:tc>
        <w:tc>
          <w:tcPr>
            <w:tcW w:w="2172" w:type="dxa"/>
          </w:tcPr>
          <w:p w14:paraId="423FBE4B" w14:textId="46C203B9" w:rsidR="007C0F05" w:rsidRPr="003874A2" w:rsidRDefault="007A39BD" w:rsidP="00A22DD8">
            <w:pPr>
              <w:pStyle w:val="ListParagraph"/>
              <w:spacing w:line="480" w:lineRule="auto"/>
              <w:ind w:left="0"/>
              <w:rPr>
                <w:rFonts w:ascii="Times New Roman" w:hAnsi="Times New Roman" w:cs="Times New Roman"/>
              </w:rPr>
            </w:pPr>
            <w:r w:rsidRPr="007A39BD">
              <w:rPr>
                <w:rFonts w:ascii="Times New Roman" w:hAnsi="Times New Roman" w:cs="Times New Roman"/>
                <w:sz w:val="18"/>
                <w:szCs w:val="18"/>
              </w:rPr>
              <w:t>(</w:t>
            </w:r>
            <w:r>
              <w:rPr>
                <w:rFonts w:ascii="Times New Roman" w:hAnsi="Times New Roman" w:cs="Times New Roman"/>
                <w:sz w:val="18"/>
                <w:szCs w:val="18"/>
              </w:rPr>
              <w:t>(9</w:t>
            </w:r>
            <w:r w:rsidRPr="007A39BD">
              <w:rPr>
                <w:rFonts w:ascii="Times New Roman" w:hAnsi="Times New Roman" w:cs="Times New Roman"/>
                <w:sz w:val="18"/>
                <w:szCs w:val="18"/>
              </w:rPr>
              <w:t>n</w:t>
            </w:r>
            <w:r>
              <w:rPr>
                <w:rFonts w:ascii="Times New Roman" w:hAnsi="Times New Roman" w:cs="Times New Roman"/>
                <w:sz w:val="18"/>
                <w:szCs w:val="18"/>
              </w:rPr>
              <w:t xml:space="preserve"> + n</w:t>
            </w:r>
            <w:r w:rsidR="00B23B50">
              <w:rPr>
                <w:rFonts w:ascii="Times New Roman" w:hAnsi="Times New Roman" w:cs="Times New Roman"/>
                <w:sz w:val="18"/>
                <w:szCs w:val="18"/>
              </w:rPr>
              <w:t xml:space="preserve"> * </w:t>
            </w:r>
            <w:r>
              <w:rPr>
                <w:rFonts w:ascii="Times New Roman" w:hAnsi="Times New Roman" w:cs="Times New Roman"/>
                <w:sz w:val="18"/>
                <w:szCs w:val="18"/>
              </w:rPr>
              <w:t>(</w:t>
            </w:r>
            <w:r w:rsidR="0092349E">
              <w:rPr>
                <w:rFonts w:ascii="Times New Roman" w:hAnsi="Times New Roman" w:cs="Times New Roman"/>
                <w:sz w:val="18"/>
                <w:szCs w:val="18"/>
              </w:rPr>
              <w:t>k</w:t>
            </w:r>
            <w:r>
              <w:rPr>
                <w:rFonts w:ascii="Times New Roman" w:hAnsi="Times New Roman" w:cs="Times New Roman"/>
                <w:sz w:val="18"/>
                <w:szCs w:val="18"/>
              </w:rPr>
              <w:t xml:space="preserve"> + j)</w:t>
            </w:r>
            <w:r w:rsidR="00E40853">
              <w:rPr>
                <w:rFonts w:ascii="Times New Roman" w:hAnsi="Times New Roman" w:cs="Times New Roman"/>
                <w:sz w:val="18"/>
                <w:szCs w:val="18"/>
              </w:rPr>
              <w:t xml:space="preserve"> + 4</w:t>
            </w:r>
            <w:r>
              <w:rPr>
                <w:rFonts w:ascii="Times New Roman" w:hAnsi="Times New Roman" w:cs="Times New Roman"/>
                <w:sz w:val="18"/>
                <w:szCs w:val="18"/>
              </w:rPr>
              <w:t>)</w:t>
            </w:r>
            <w:r w:rsidRPr="007A39BD">
              <w:rPr>
                <w:rFonts w:ascii="Times New Roman" w:hAnsi="Times New Roman" w:cs="Times New Roman"/>
                <w:sz w:val="18"/>
                <w:szCs w:val="18"/>
              </w:rPr>
              <w:t xml:space="preserve"> * (2m * (3</w:t>
            </w:r>
            <w:r w:rsidR="00CC4C96">
              <w:rPr>
                <w:rFonts w:ascii="Times New Roman" w:hAnsi="Times New Roman" w:cs="Times New Roman"/>
                <w:sz w:val="18"/>
                <w:szCs w:val="18"/>
              </w:rPr>
              <w:t>n</w:t>
            </w:r>
            <w:r w:rsidRPr="007A39BD">
              <w:rPr>
                <w:rFonts w:ascii="Times New Roman" w:hAnsi="Times New Roman" w:cs="Times New Roman"/>
                <w:sz w:val="18"/>
                <w:szCs w:val="18"/>
              </w:rPr>
              <w:t xml:space="preserve"> + 4))) + 5</w:t>
            </w:r>
          </w:p>
        </w:tc>
      </w:tr>
      <w:tr w:rsidR="007C0F05" w:rsidRPr="003874A2" w14:paraId="64B8106B" w14:textId="77777777" w:rsidTr="007A39BD">
        <w:tc>
          <w:tcPr>
            <w:tcW w:w="9438" w:type="dxa"/>
            <w:gridSpan w:val="3"/>
          </w:tcPr>
          <w:p w14:paraId="5914431D" w14:textId="77777777" w:rsidR="007C0F05" w:rsidRPr="003874A2" w:rsidRDefault="007C0F05" w:rsidP="00A22DD8">
            <w:pPr>
              <w:pStyle w:val="ListParagraph"/>
              <w:spacing w:line="480" w:lineRule="auto"/>
              <w:ind w:left="0"/>
              <w:jc w:val="right"/>
              <w:rPr>
                <w:rFonts w:ascii="Times New Roman" w:hAnsi="Times New Roman" w:cs="Times New Roman"/>
              </w:rPr>
            </w:pPr>
            <w:r>
              <w:rPr>
                <w:rFonts w:ascii="Times New Roman" w:hAnsi="Times New Roman" w:cs="Times New Roman"/>
              </w:rPr>
              <w:t>Runtime</w:t>
            </w:r>
          </w:p>
        </w:tc>
        <w:tc>
          <w:tcPr>
            <w:tcW w:w="2172" w:type="dxa"/>
          </w:tcPr>
          <w:p w14:paraId="795FA133" w14:textId="05DEA366" w:rsidR="007C0F05" w:rsidRPr="003874A2" w:rsidRDefault="007A39BD" w:rsidP="00A22DD8">
            <w:pPr>
              <w:pStyle w:val="ListParagraph"/>
              <w:spacing w:line="480" w:lineRule="auto"/>
              <w:ind w:left="0"/>
              <w:rPr>
                <w:rFonts w:ascii="Times New Roman" w:hAnsi="Times New Roman" w:cs="Times New Roman"/>
              </w:rPr>
            </w:pPr>
            <w:r>
              <w:rPr>
                <w:rFonts w:ascii="Times New Roman" w:hAnsi="Times New Roman" w:cs="Times New Roman"/>
              </w:rPr>
              <w:t>O (</w:t>
            </w:r>
            <w:r w:rsidR="003C42C4">
              <w:rPr>
                <w:rFonts w:ascii="Times New Roman" w:hAnsi="Times New Roman" w:cs="Times New Roman"/>
              </w:rPr>
              <w:t>n</w:t>
            </w:r>
            <w:r w:rsidR="00B23B50">
              <w:rPr>
                <w:rFonts w:ascii="Times New Roman" w:hAnsi="Times New Roman" w:cs="Times New Roman"/>
                <w:vertAlign w:val="superscript"/>
              </w:rPr>
              <w:t>2</w:t>
            </w:r>
            <w:r w:rsidR="00B23B50">
              <w:rPr>
                <w:rFonts w:ascii="Times New Roman" w:hAnsi="Times New Roman" w:cs="Times New Roman"/>
              </w:rPr>
              <w:t xml:space="preserve"> * </w:t>
            </w:r>
            <w:r w:rsidR="003C42C4">
              <w:rPr>
                <w:rFonts w:ascii="Times New Roman" w:hAnsi="Times New Roman" w:cs="Times New Roman"/>
              </w:rPr>
              <w:t>(</w:t>
            </w:r>
            <w:r w:rsidR="0092349E">
              <w:rPr>
                <w:rFonts w:ascii="Times New Roman" w:hAnsi="Times New Roman" w:cs="Times New Roman"/>
              </w:rPr>
              <w:t>k</w:t>
            </w:r>
            <w:r>
              <w:rPr>
                <w:rFonts w:ascii="Times New Roman" w:hAnsi="Times New Roman" w:cs="Times New Roman"/>
              </w:rPr>
              <w:t xml:space="preserve"> </w:t>
            </w:r>
            <w:r w:rsidR="003C42C4">
              <w:rPr>
                <w:rFonts w:ascii="Times New Roman" w:hAnsi="Times New Roman" w:cs="Times New Roman"/>
              </w:rPr>
              <w:t>+</w:t>
            </w:r>
            <w:r>
              <w:rPr>
                <w:rFonts w:ascii="Times New Roman" w:hAnsi="Times New Roman" w:cs="Times New Roman"/>
              </w:rPr>
              <w:t xml:space="preserve"> j</w:t>
            </w:r>
            <w:r w:rsidR="003C42C4">
              <w:rPr>
                <w:rFonts w:ascii="Times New Roman" w:hAnsi="Times New Roman" w:cs="Times New Roman"/>
              </w:rPr>
              <w:t>)</w:t>
            </w:r>
            <w:r>
              <w:rPr>
                <w:rFonts w:ascii="Times New Roman" w:hAnsi="Times New Roman" w:cs="Times New Roman"/>
              </w:rPr>
              <w:t xml:space="preserve"> * m)</w:t>
            </w:r>
          </w:p>
        </w:tc>
      </w:tr>
    </w:tbl>
    <w:p w14:paraId="655229CF" w14:textId="77777777" w:rsidR="007A39BD" w:rsidRPr="007A39BD" w:rsidRDefault="007A39BD" w:rsidP="007A39BD">
      <w:pPr>
        <w:spacing w:after="0" w:line="480" w:lineRule="auto"/>
        <w:rPr>
          <w:rFonts w:ascii="Times New Roman" w:hAnsi="Times New Roman" w:cs="Times New Roman"/>
          <w:sz w:val="36"/>
          <w:szCs w:val="36"/>
        </w:rPr>
      </w:pPr>
    </w:p>
    <w:p w14:paraId="72F7BD6A" w14:textId="104215B6" w:rsidR="003874A2" w:rsidRDefault="003874A2" w:rsidP="003874A2">
      <w:pPr>
        <w:pStyle w:val="ListParagraph"/>
        <w:numPr>
          <w:ilvl w:val="0"/>
          <w:numId w:val="11"/>
        </w:numPr>
        <w:spacing w:after="0" w:line="480" w:lineRule="auto"/>
        <w:rPr>
          <w:rFonts w:ascii="Times New Roman" w:hAnsi="Times New Roman" w:cs="Times New Roman"/>
        </w:rPr>
      </w:pPr>
      <w:r>
        <w:rPr>
          <w:rFonts w:ascii="Times New Roman" w:hAnsi="Times New Roman" w:cs="Times New Roman"/>
        </w:rPr>
        <w:t>Binary Search Tree Data Structure</w:t>
      </w:r>
    </w:p>
    <w:tbl>
      <w:tblPr>
        <w:tblStyle w:val="TableGrid"/>
        <w:tblW w:w="11610" w:type="dxa"/>
        <w:tblInd w:w="-1085" w:type="dxa"/>
        <w:tblLook w:val="04A0" w:firstRow="1" w:lastRow="0" w:firstColumn="1" w:lastColumn="0" w:noHBand="0" w:noVBand="1"/>
      </w:tblPr>
      <w:tblGrid>
        <w:gridCol w:w="8148"/>
        <w:gridCol w:w="583"/>
        <w:gridCol w:w="989"/>
        <w:gridCol w:w="1890"/>
      </w:tblGrid>
      <w:tr w:rsidR="00301952" w:rsidRPr="003874A2" w14:paraId="0F8D6F45" w14:textId="77777777" w:rsidTr="001D3594">
        <w:tc>
          <w:tcPr>
            <w:tcW w:w="11610" w:type="dxa"/>
            <w:gridSpan w:val="4"/>
          </w:tcPr>
          <w:p w14:paraId="5A3A7453" w14:textId="25409577" w:rsidR="00301952" w:rsidRPr="003874A2" w:rsidRDefault="00301952" w:rsidP="001D3594">
            <w:pPr>
              <w:pStyle w:val="ListParagraph"/>
              <w:tabs>
                <w:tab w:val="left" w:pos="3060"/>
              </w:tabs>
              <w:spacing w:line="480" w:lineRule="auto"/>
              <w:ind w:left="0"/>
              <w:jc w:val="center"/>
              <w:rPr>
                <w:rFonts w:ascii="Times New Roman" w:hAnsi="Times New Roman" w:cs="Times New Roman"/>
              </w:rPr>
            </w:pPr>
            <w:r>
              <w:rPr>
                <w:rFonts w:ascii="Times New Roman" w:hAnsi="Times New Roman" w:cs="Times New Roman"/>
              </w:rPr>
              <w:t>Add Node Method</w:t>
            </w:r>
          </w:p>
        </w:tc>
      </w:tr>
      <w:tr w:rsidR="00301952" w:rsidRPr="003874A2" w14:paraId="5357E8AD" w14:textId="77777777" w:rsidTr="001D3594">
        <w:tc>
          <w:tcPr>
            <w:tcW w:w="8148" w:type="dxa"/>
          </w:tcPr>
          <w:p w14:paraId="3FF258BF" w14:textId="77777777" w:rsidR="00301952" w:rsidRPr="003874A2" w:rsidRDefault="00301952" w:rsidP="001D3594">
            <w:pPr>
              <w:pStyle w:val="ListParagraph"/>
              <w:spacing w:line="480" w:lineRule="auto"/>
              <w:ind w:left="0"/>
              <w:rPr>
                <w:rFonts w:ascii="Times New Roman" w:hAnsi="Times New Roman" w:cs="Times New Roman"/>
              </w:rPr>
            </w:pPr>
            <w:r w:rsidRPr="003874A2">
              <w:rPr>
                <w:rFonts w:ascii="Times New Roman" w:hAnsi="Times New Roman" w:cs="Times New Roman"/>
              </w:rPr>
              <w:t>Code</w:t>
            </w:r>
          </w:p>
        </w:tc>
        <w:tc>
          <w:tcPr>
            <w:tcW w:w="583" w:type="dxa"/>
          </w:tcPr>
          <w:p w14:paraId="4F437772" w14:textId="77777777" w:rsidR="00301952" w:rsidRPr="003874A2" w:rsidRDefault="00301952" w:rsidP="001D3594">
            <w:pPr>
              <w:pStyle w:val="ListParagraph"/>
              <w:ind w:left="0"/>
              <w:rPr>
                <w:rFonts w:ascii="Times New Roman" w:hAnsi="Times New Roman" w:cs="Times New Roman"/>
                <w:sz w:val="20"/>
                <w:szCs w:val="20"/>
              </w:rPr>
            </w:pPr>
            <w:r w:rsidRPr="003874A2">
              <w:rPr>
                <w:rFonts w:ascii="Times New Roman" w:hAnsi="Times New Roman" w:cs="Times New Roman"/>
                <w:sz w:val="20"/>
                <w:szCs w:val="20"/>
              </w:rPr>
              <w:t>Line Cost</w:t>
            </w:r>
          </w:p>
        </w:tc>
        <w:tc>
          <w:tcPr>
            <w:tcW w:w="989" w:type="dxa"/>
          </w:tcPr>
          <w:p w14:paraId="6A4A2501" w14:textId="77777777" w:rsidR="00301952" w:rsidRDefault="00301952" w:rsidP="001D3594">
            <w:pPr>
              <w:pStyle w:val="ListParagraph"/>
              <w:ind w:left="0"/>
              <w:rPr>
                <w:rFonts w:ascii="Times New Roman" w:hAnsi="Times New Roman" w:cs="Times New Roman"/>
                <w:sz w:val="20"/>
                <w:szCs w:val="20"/>
              </w:rPr>
            </w:pPr>
            <w:r w:rsidRPr="003874A2">
              <w:rPr>
                <w:rFonts w:ascii="Times New Roman" w:hAnsi="Times New Roman" w:cs="Times New Roman"/>
                <w:sz w:val="20"/>
                <w:szCs w:val="20"/>
              </w:rPr>
              <w:t># Times</w:t>
            </w:r>
            <w:r>
              <w:rPr>
                <w:rFonts w:ascii="Times New Roman" w:hAnsi="Times New Roman" w:cs="Times New Roman"/>
                <w:sz w:val="20"/>
                <w:szCs w:val="20"/>
              </w:rPr>
              <w:t xml:space="preserve"> </w:t>
            </w:r>
          </w:p>
          <w:p w14:paraId="397A9A57" w14:textId="77777777" w:rsidR="00301952" w:rsidRPr="003874A2" w:rsidRDefault="00301952" w:rsidP="001D3594">
            <w:pPr>
              <w:pStyle w:val="ListParagraph"/>
              <w:ind w:left="0"/>
              <w:rPr>
                <w:rFonts w:ascii="Times New Roman" w:hAnsi="Times New Roman" w:cs="Times New Roman"/>
                <w:sz w:val="20"/>
                <w:szCs w:val="20"/>
              </w:rPr>
            </w:pPr>
            <w:r w:rsidRPr="003874A2">
              <w:rPr>
                <w:rFonts w:ascii="Times New Roman" w:hAnsi="Times New Roman" w:cs="Times New Roman"/>
                <w:sz w:val="20"/>
                <w:szCs w:val="20"/>
              </w:rPr>
              <w:t>Executes</w:t>
            </w:r>
          </w:p>
        </w:tc>
        <w:tc>
          <w:tcPr>
            <w:tcW w:w="1890" w:type="dxa"/>
          </w:tcPr>
          <w:p w14:paraId="2F7FC290" w14:textId="77777777" w:rsidR="00301952" w:rsidRPr="003874A2" w:rsidRDefault="00301952" w:rsidP="001D3594">
            <w:pPr>
              <w:pStyle w:val="ListParagraph"/>
              <w:ind w:left="0"/>
              <w:rPr>
                <w:rFonts w:ascii="Times New Roman" w:hAnsi="Times New Roman" w:cs="Times New Roman"/>
                <w:sz w:val="20"/>
                <w:szCs w:val="20"/>
              </w:rPr>
            </w:pPr>
            <w:r w:rsidRPr="003874A2">
              <w:rPr>
                <w:rFonts w:ascii="Times New Roman" w:hAnsi="Times New Roman" w:cs="Times New Roman"/>
                <w:sz w:val="20"/>
                <w:szCs w:val="20"/>
              </w:rPr>
              <w:t>Total Cost</w:t>
            </w:r>
          </w:p>
        </w:tc>
      </w:tr>
      <w:tr w:rsidR="00301952" w:rsidRPr="003874A2" w14:paraId="40885975" w14:textId="77777777" w:rsidTr="001D3594">
        <w:tc>
          <w:tcPr>
            <w:tcW w:w="8148" w:type="dxa"/>
          </w:tcPr>
          <w:p w14:paraId="6E8610EF" w14:textId="69152BC3"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lastRenderedPageBreak/>
              <w:t>IF node-&gt;course.number IS GREATER THAN course.number THEN</w:t>
            </w:r>
          </w:p>
        </w:tc>
        <w:tc>
          <w:tcPr>
            <w:tcW w:w="583" w:type="dxa"/>
          </w:tcPr>
          <w:p w14:paraId="284483BB" w14:textId="1973BF15"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89" w:type="dxa"/>
          </w:tcPr>
          <w:p w14:paraId="677E6DC7" w14:textId="31E3AD23" w:rsidR="00301952" w:rsidRPr="003874A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1890" w:type="dxa"/>
          </w:tcPr>
          <w:p w14:paraId="78466B1E" w14:textId="5B3AE089" w:rsidR="00301952" w:rsidRPr="003874A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1</w:t>
            </w:r>
          </w:p>
        </w:tc>
      </w:tr>
      <w:tr w:rsidR="00301952" w:rsidRPr="003874A2" w14:paraId="4E3ECE3E" w14:textId="77777777" w:rsidTr="001D3594">
        <w:tc>
          <w:tcPr>
            <w:tcW w:w="8148" w:type="dxa"/>
          </w:tcPr>
          <w:p w14:paraId="49DCA536" w14:textId="4DB2BA79" w:rsidR="00301952" w:rsidRPr="00301952" w:rsidRDefault="00301952" w:rsidP="00301952">
            <w:pPr>
              <w:pStyle w:val="ListParagraph"/>
              <w:spacing w:line="480" w:lineRule="auto"/>
              <w:rPr>
                <w:rFonts w:ascii="Times New Roman" w:hAnsi="Times New Roman" w:cs="Times New Roman"/>
              </w:rPr>
            </w:pPr>
            <w:r>
              <w:rPr>
                <w:rFonts w:ascii="Times New Roman" w:hAnsi="Times New Roman" w:cs="Times New Roman"/>
              </w:rPr>
              <w:t>IF node-&gt;left IS POINTING TO NULL THEN</w:t>
            </w:r>
          </w:p>
        </w:tc>
        <w:tc>
          <w:tcPr>
            <w:tcW w:w="583" w:type="dxa"/>
          </w:tcPr>
          <w:p w14:paraId="30BADBF0" w14:textId="087644F3"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89" w:type="dxa"/>
          </w:tcPr>
          <w:p w14:paraId="0B945F6E" w14:textId="0675E7E2" w:rsidR="00301952" w:rsidRPr="003874A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1890" w:type="dxa"/>
          </w:tcPr>
          <w:p w14:paraId="561DBF40" w14:textId="7CC4C67A" w:rsidR="00301952" w:rsidRPr="003874A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1</w:t>
            </w:r>
          </w:p>
        </w:tc>
      </w:tr>
      <w:tr w:rsidR="00301952" w:rsidRPr="003874A2" w14:paraId="60C0CF98" w14:textId="77777777" w:rsidTr="001D3594">
        <w:tc>
          <w:tcPr>
            <w:tcW w:w="8148" w:type="dxa"/>
          </w:tcPr>
          <w:p w14:paraId="5A7B121D" w14:textId="489B10B1" w:rsidR="00301952" w:rsidRDefault="00301952" w:rsidP="00301952">
            <w:pPr>
              <w:pStyle w:val="ListParagraph"/>
              <w:spacing w:line="480" w:lineRule="auto"/>
              <w:ind w:left="1440"/>
              <w:rPr>
                <w:rFonts w:ascii="Times New Roman" w:hAnsi="Times New Roman" w:cs="Times New Roman"/>
              </w:rPr>
            </w:pPr>
            <w:r>
              <w:rPr>
                <w:rFonts w:ascii="Times New Roman" w:hAnsi="Times New Roman" w:cs="Times New Roman"/>
              </w:rPr>
              <w:t>INIT new Node (course)</w:t>
            </w:r>
          </w:p>
        </w:tc>
        <w:tc>
          <w:tcPr>
            <w:tcW w:w="583" w:type="dxa"/>
          </w:tcPr>
          <w:p w14:paraId="3E72CA76" w14:textId="3C3FDA38"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89" w:type="dxa"/>
          </w:tcPr>
          <w:p w14:paraId="54CDE83C" w14:textId="744D7AF7" w:rsidR="00301952" w:rsidRPr="003874A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1890" w:type="dxa"/>
          </w:tcPr>
          <w:p w14:paraId="7A5317B1" w14:textId="23FF26F1" w:rsidR="00301952" w:rsidRPr="003874A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1</w:t>
            </w:r>
          </w:p>
        </w:tc>
      </w:tr>
      <w:tr w:rsidR="00301952" w:rsidRPr="003874A2" w14:paraId="04BCFECC" w14:textId="77777777" w:rsidTr="001D3594">
        <w:tc>
          <w:tcPr>
            <w:tcW w:w="8148" w:type="dxa"/>
          </w:tcPr>
          <w:p w14:paraId="5FE8E271" w14:textId="4A3E99A6" w:rsidR="00301952" w:rsidRDefault="00301952" w:rsidP="00301952">
            <w:pPr>
              <w:pStyle w:val="ListParagraph"/>
              <w:spacing w:line="480" w:lineRule="auto"/>
              <w:ind w:left="1440"/>
              <w:rPr>
                <w:rFonts w:ascii="Times New Roman" w:hAnsi="Times New Roman" w:cs="Times New Roman"/>
              </w:rPr>
            </w:pPr>
            <w:r>
              <w:rPr>
                <w:rFonts w:ascii="Times New Roman" w:hAnsi="Times New Roman" w:cs="Times New Roman"/>
              </w:rPr>
              <w:t>POINT node-&gt;left TO new Node</w:t>
            </w:r>
          </w:p>
        </w:tc>
        <w:tc>
          <w:tcPr>
            <w:tcW w:w="583" w:type="dxa"/>
          </w:tcPr>
          <w:p w14:paraId="0443FC4B" w14:textId="78A37C2B"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89" w:type="dxa"/>
          </w:tcPr>
          <w:p w14:paraId="3F328AA9" w14:textId="5B733E37" w:rsidR="00301952" w:rsidRPr="003874A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1890" w:type="dxa"/>
          </w:tcPr>
          <w:p w14:paraId="10FE3ED4" w14:textId="0E859F54" w:rsidR="00301952" w:rsidRPr="003874A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1</w:t>
            </w:r>
          </w:p>
        </w:tc>
      </w:tr>
      <w:tr w:rsidR="00301952" w:rsidRPr="003874A2" w14:paraId="24752348" w14:textId="77777777" w:rsidTr="001D3594">
        <w:tc>
          <w:tcPr>
            <w:tcW w:w="8148" w:type="dxa"/>
          </w:tcPr>
          <w:p w14:paraId="618778ED" w14:textId="69FECFB0" w:rsidR="00301952" w:rsidRDefault="00301952" w:rsidP="00301952">
            <w:pPr>
              <w:pStyle w:val="ListParagraph"/>
              <w:spacing w:line="480" w:lineRule="auto"/>
              <w:rPr>
                <w:rFonts w:ascii="Times New Roman" w:hAnsi="Times New Roman" w:cs="Times New Roman"/>
              </w:rPr>
            </w:pPr>
            <w:r>
              <w:rPr>
                <w:rFonts w:ascii="Times New Roman" w:hAnsi="Times New Roman" w:cs="Times New Roman"/>
              </w:rPr>
              <w:t>ELSE</w:t>
            </w:r>
          </w:p>
        </w:tc>
        <w:tc>
          <w:tcPr>
            <w:tcW w:w="583" w:type="dxa"/>
          </w:tcPr>
          <w:p w14:paraId="25370B5E" w14:textId="32DF780E"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89" w:type="dxa"/>
          </w:tcPr>
          <w:p w14:paraId="4BBBE4DF" w14:textId="6F26BC8A" w:rsidR="00301952" w:rsidRPr="003874A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1890" w:type="dxa"/>
          </w:tcPr>
          <w:p w14:paraId="0248230C" w14:textId="373E20B3" w:rsidR="00301952" w:rsidRPr="003874A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1</w:t>
            </w:r>
          </w:p>
        </w:tc>
      </w:tr>
      <w:tr w:rsidR="00301952" w:rsidRPr="003874A2" w14:paraId="6237A339" w14:textId="77777777" w:rsidTr="001D3594">
        <w:tc>
          <w:tcPr>
            <w:tcW w:w="8148" w:type="dxa"/>
          </w:tcPr>
          <w:p w14:paraId="4A0A8E03" w14:textId="74A9DC86" w:rsidR="00301952" w:rsidRDefault="00301952" w:rsidP="00301952">
            <w:pPr>
              <w:pStyle w:val="ListParagraph"/>
              <w:spacing w:line="480" w:lineRule="auto"/>
              <w:ind w:left="1440"/>
              <w:rPr>
                <w:rFonts w:ascii="Times New Roman" w:hAnsi="Times New Roman" w:cs="Times New Roman"/>
              </w:rPr>
            </w:pPr>
            <w:r>
              <w:rPr>
                <w:rFonts w:ascii="Times New Roman" w:hAnsi="Times New Roman" w:cs="Times New Roman"/>
              </w:rPr>
              <w:t>CALL addNode (node-&gt;left, course)</w:t>
            </w:r>
          </w:p>
        </w:tc>
        <w:tc>
          <w:tcPr>
            <w:tcW w:w="583" w:type="dxa"/>
          </w:tcPr>
          <w:p w14:paraId="11F6F7FD" w14:textId="0C10668D" w:rsidR="00301952" w:rsidRPr="003874A2" w:rsidRDefault="0092349E" w:rsidP="001D3594">
            <w:pPr>
              <w:pStyle w:val="ListParagraph"/>
              <w:spacing w:line="480" w:lineRule="auto"/>
              <w:ind w:left="0"/>
              <w:rPr>
                <w:rFonts w:ascii="Times New Roman" w:hAnsi="Times New Roman" w:cs="Times New Roman"/>
              </w:rPr>
            </w:pPr>
            <w:r>
              <w:rPr>
                <w:rFonts w:ascii="Times New Roman" w:hAnsi="Times New Roman" w:cs="Times New Roman"/>
              </w:rPr>
              <w:t>p</w:t>
            </w:r>
          </w:p>
        </w:tc>
        <w:tc>
          <w:tcPr>
            <w:tcW w:w="989" w:type="dxa"/>
          </w:tcPr>
          <w:p w14:paraId="4A9451CB" w14:textId="37398F22" w:rsidR="00301952" w:rsidRPr="003874A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1890" w:type="dxa"/>
          </w:tcPr>
          <w:p w14:paraId="3712AB05" w14:textId="3196C890" w:rsidR="00301952" w:rsidRPr="003874A2" w:rsidRDefault="0092349E" w:rsidP="001D3594">
            <w:pPr>
              <w:pStyle w:val="ListParagraph"/>
              <w:spacing w:line="480" w:lineRule="auto"/>
              <w:ind w:left="0"/>
              <w:rPr>
                <w:rFonts w:ascii="Times New Roman" w:hAnsi="Times New Roman" w:cs="Times New Roman"/>
              </w:rPr>
            </w:pPr>
            <w:r>
              <w:rPr>
                <w:rFonts w:ascii="Times New Roman" w:hAnsi="Times New Roman" w:cs="Times New Roman"/>
              </w:rPr>
              <w:t>p</w:t>
            </w:r>
          </w:p>
        </w:tc>
      </w:tr>
      <w:tr w:rsidR="00301952" w:rsidRPr="003874A2" w14:paraId="7A1D46AB" w14:textId="77777777" w:rsidTr="001D3594">
        <w:tc>
          <w:tcPr>
            <w:tcW w:w="8148" w:type="dxa"/>
          </w:tcPr>
          <w:p w14:paraId="379DA2E3" w14:textId="1C9FBB88" w:rsidR="00301952" w:rsidRDefault="00301952" w:rsidP="00301952">
            <w:pPr>
              <w:pStyle w:val="ListParagraph"/>
              <w:spacing w:line="480" w:lineRule="auto"/>
              <w:ind w:left="0"/>
              <w:rPr>
                <w:rFonts w:ascii="Times New Roman" w:hAnsi="Times New Roman" w:cs="Times New Roman"/>
              </w:rPr>
            </w:pPr>
            <w:r>
              <w:rPr>
                <w:rFonts w:ascii="Times New Roman" w:hAnsi="Times New Roman" w:cs="Times New Roman"/>
              </w:rPr>
              <w:t>ELSE</w:t>
            </w:r>
          </w:p>
        </w:tc>
        <w:tc>
          <w:tcPr>
            <w:tcW w:w="583" w:type="dxa"/>
          </w:tcPr>
          <w:p w14:paraId="357EA13A" w14:textId="420D836F"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89" w:type="dxa"/>
          </w:tcPr>
          <w:p w14:paraId="55FC01D7" w14:textId="141E17EE" w:rsidR="00301952" w:rsidRPr="003874A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1890" w:type="dxa"/>
          </w:tcPr>
          <w:p w14:paraId="3FDF71CB" w14:textId="76FD0F8B" w:rsidR="00301952" w:rsidRPr="003874A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1</w:t>
            </w:r>
          </w:p>
        </w:tc>
      </w:tr>
      <w:tr w:rsidR="00301952" w:rsidRPr="003874A2" w14:paraId="3D422445" w14:textId="77777777" w:rsidTr="001D3594">
        <w:tc>
          <w:tcPr>
            <w:tcW w:w="8148" w:type="dxa"/>
          </w:tcPr>
          <w:p w14:paraId="30C2EB24" w14:textId="20F6C8EB" w:rsidR="00301952" w:rsidRDefault="00301952" w:rsidP="00301952">
            <w:pPr>
              <w:pStyle w:val="ListParagraph"/>
              <w:spacing w:line="480" w:lineRule="auto"/>
              <w:rPr>
                <w:rFonts w:ascii="Times New Roman" w:hAnsi="Times New Roman" w:cs="Times New Roman"/>
              </w:rPr>
            </w:pPr>
            <w:r>
              <w:rPr>
                <w:rFonts w:ascii="Times New Roman" w:hAnsi="Times New Roman" w:cs="Times New Roman"/>
              </w:rPr>
              <w:t>IF node-&gt;right IS POINTING TO null THEN</w:t>
            </w:r>
          </w:p>
        </w:tc>
        <w:tc>
          <w:tcPr>
            <w:tcW w:w="583" w:type="dxa"/>
          </w:tcPr>
          <w:p w14:paraId="40C38A5C" w14:textId="1B7804B4"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89" w:type="dxa"/>
          </w:tcPr>
          <w:p w14:paraId="289FD3CC" w14:textId="6188D3D6" w:rsidR="00301952" w:rsidRPr="003874A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1890" w:type="dxa"/>
          </w:tcPr>
          <w:p w14:paraId="168D13ED" w14:textId="654A51E3" w:rsidR="00301952" w:rsidRPr="003874A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1</w:t>
            </w:r>
          </w:p>
        </w:tc>
      </w:tr>
      <w:tr w:rsidR="00301952" w:rsidRPr="003874A2" w14:paraId="58463F27" w14:textId="77777777" w:rsidTr="001D3594">
        <w:tc>
          <w:tcPr>
            <w:tcW w:w="8148" w:type="dxa"/>
          </w:tcPr>
          <w:p w14:paraId="73CC5539" w14:textId="34C89190" w:rsidR="00301952" w:rsidRDefault="00301952" w:rsidP="00301952">
            <w:pPr>
              <w:pStyle w:val="ListParagraph"/>
              <w:spacing w:line="480" w:lineRule="auto"/>
              <w:ind w:left="1440"/>
              <w:rPr>
                <w:rFonts w:ascii="Times New Roman" w:hAnsi="Times New Roman" w:cs="Times New Roman"/>
              </w:rPr>
            </w:pPr>
            <w:r>
              <w:rPr>
                <w:rFonts w:ascii="Times New Roman" w:hAnsi="Times New Roman" w:cs="Times New Roman"/>
              </w:rPr>
              <w:t>INIT new Node (course)</w:t>
            </w:r>
          </w:p>
        </w:tc>
        <w:tc>
          <w:tcPr>
            <w:tcW w:w="583" w:type="dxa"/>
          </w:tcPr>
          <w:p w14:paraId="00EE5A75" w14:textId="66593CE3"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89" w:type="dxa"/>
          </w:tcPr>
          <w:p w14:paraId="5310D999" w14:textId="5933926E" w:rsidR="00301952" w:rsidRPr="003874A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1890" w:type="dxa"/>
          </w:tcPr>
          <w:p w14:paraId="4878AB08" w14:textId="6F345E2F" w:rsidR="00301952" w:rsidRPr="003874A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1</w:t>
            </w:r>
          </w:p>
        </w:tc>
      </w:tr>
      <w:tr w:rsidR="00301952" w:rsidRPr="003874A2" w14:paraId="1A2B9721" w14:textId="77777777" w:rsidTr="001D3594">
        <w:tc>
          <w:tcPr>
            <w:tcW w:w="8148" w:type="dxa"/>
          </w:tcPr>
          <w:p w14:paraId="3378B931" w14:textId="7978C463" w:rsidR="00301952" w:rsidRDefault="00301952" w:rsidP="00301952">
            <w:pPr>
              <w:pStyle w:val="ListParagraph"/>
              <w:spacing w:line="480" w:lineRule="auto"/>
              <w:ind w:left="1440"/>
              <w:rPr>
                <w:rFonts w:ascii="Times New Roman" w:hAnsi="Times New Roman" w:cs="Times New Roman"/>
              </w:rPr>
            </w:pPr>
            <w:r>
              <w:rPr>
                <w:rFonts w:ascii="Times New Roman" w:hAnsi="Times New Roman" w:cs="Times New Roman"/>
              </w:rPr>
              <w:t>POINT node-&gt;right TO new Node</w:t>
            </w:r>
          </w:p>
        </w:tc>
        <w:tc>
          <w:tcPr>
            <w:tcW w:w="583" w:type="dxa"/>
          </w:tcPr>
          <w:p w14:paraId="3965648B" w14:textId="0881C5F5"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89" w:type="dxa"/>
          </w:tcPr>
          <w:p w14:paraId="01CEF6E0" w14:textId="2A857010" w:rsidR="00301952" w:rsidRPr="003874A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1890" w:type="dxa"/>
          </w:tcPr>
          <w:p w14:paraId="7BE1A2B3" w14:textId="470E206B" w:rsidR="00301952" w:rsidRPr="003874A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1</w:t>
            </w:r>
          </w:p>
        </w:tc>
      </w:tr>
      <w:tr w:rsidR="00301952" w:rsidRPr="003874A2" w14:paraId="6F0C8857" w14:textId="77777777" w:rsidTr="001D3594">
        <w:tc>
          <w:tcPr>
            <w:tcW w:w="8148" w:type="dxa"/>
          </w:tcPr>
          <w:p w14:paraId="42C02355" w14:textId="0C507E2B" w:rsidR="00301952" w:rsidRDefault="00301952" w:rsidP="00301952">
            <w:pPr>
              <w:pStyle w:val="ListParagraph"/>
              <w:spacing w:line="480" w:lineRule="auto"/>
              <w:rPr>
                <w:rFonts w:ascii="Times New Roman" w:hAnsi="Times New Roman" w:cs="Times New Roman"/>
              </w:rPr>
            </w:pPr>
            <w:r>
              <w:rPr>
                <w:rFonts w:ascii="Times New Roman" w:hAnsi="Times New Roman" w:cs="Times New Roman"/>
              </w:rPr>
              <w:t>ELSE</w:t>
            </w:r>
          </w:p>
        </w:tc>
        <w:tc>
          <w:tcPr>
            <w:tcW w:w="583" w:type="dxa"/>
          </w:tcPr>
          <w:p w14:paraId="60185C8D" w14:textId="7593F449"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89" w:type="dxa"/>
          </w:tcPr>
          <w:p w14:paraId="21A383E9" w14:textId="5C28D114" w:rsidR="00301952" w:rsidRPr="003874A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1890" w:type="dxa"/>
          </w:tcPr>
          <w:p w14:paraId="190850B2" w14:textId="03FE7FB8" w:rsidR="00301952" w:rsidRPr="003874A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1</w:t>
            </w:r>
          </w:p>
        </w:tc>
      </w:tr>
      <w:tr w:rsidR="00301952" w:rsidRPr="003874A2" w14:paraId="3FAC1E2A" w14:textId="77777777" w:rsidTr="001D3594">
        <w:tc>
          <w:tcPr>
            <w:tcW w:w="8148" w:type="dxa"/>
          </w:tcPr>
          <w:p w14:paraId="4A55F81A" w14:textId="3C2CB049" w:rsidR="00301952" w:rsidRDefault="00301952" w:rsidP="00301952">
            <w:pPr>
              <w:pStyle w:val="ListParagraph"/>
              <w:spacing w:line="480" w:lineRule="auto"/>
              <w:ind w:left="1440"/>
              <w:rPr>
                <w:rFonts w:ascii="Times New Roman" w:hAnsi="Times New Roman" w:cs="Times New Roman"/>
              </w:rPr>
            </w:pPr>
            <w:r>
              <w:rPr>
                <w:rFonts w:ascii="Times New Roman" w:hAnsi="Times New Roman" w:cs="Times New Roman"/>
              </w:rPr>
              <w:t>CALL addNode (node-&gt;right, course)</w:t>
            </w:r>
          </w:p>
        </w:tc>
        <w:tc>
          <w:tcPr>
            <w:tcW w:w="583" w:type="dxa"/>
          </w:tcPr>
          <w:p w14:paraId="5F1BEB4A" w14:textId="4014A654" w:rsidR="00301952" w:rsidRPr="003874A2" w:rsidRDefault="0092349E" w:rsidP="001D3594">
            <w:pPr>
              <w:pStyle w:val="ListParagraph"/>
              <w:spacing w:line="480" w:lineRule="auto"/>
              <w:ind w:left="0"/>
              <w:rPr>
                <w:rFonts w:ascii="Times New Roman" w:hAnsi="Times New Roman" w:cs="Times New Roman"/>
              </w:rPr>
            </w:pPr>
            <w:r>
              <w:rPr>
                <w:rFonts w:ascii="Times New Roman" w:hAnsi="Times New Roman" w:cs="Times New Roman"/>
              </w:rPr>
              <w:t>p</w:t>
            </w:r>
          </w:p>
        </w:tc>
        <w:tc>
          <w:tcPr>
            <w:tcW w:w="989" w:type="dxa"/>
          </w:tcPr>
          <w:p w14:paraId="4D1E5AA9" w14:textId="26C7D4C9" w:rsidR="00301952" w:rsidRPr="003874A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1890" w:type="dxa"/>
          </w:tcPr>
          <w:p w14:paraId="2088EB00" w14:textId="29994FE5" w:rsidR="00301952" w:rsidRPr="003874A2" w:rsidRDefault="0092349E" w:rsidP="001D3594">
            <w:pPr>
              <w:pStyle w:val="ListParagraph"/>
              <w:spacing w:line="480" w:lineRule="auto"/>
              <w:ind w:left="0"/>
              <w:rPr>
                <w:rFonts w:ascii="Times New Roman" w:hAnsi="Times New Roman" w:cs="Times New Roman"/>
              </w:rPr>
            </w:pPr>
            <w:r>
              <w:rPr>
                <w:rFonts w:ascii="Times New Roman" w:hAnsi="Times New Roman" w:cs="Times New Roman"/>
              </w:rPr>
              <w:t>p</w:t>
            </w:r>
          </w:p>
        </w:tc>
      </w:tr>
      <w:tr w:rsidR="00301952" w14:paraId="00553129" w14:textId="77777777" w:rsidTr="001D3594">
        <w:tc>
          <w:tcPr>
            <w:tcW w:w="9720" w:type="dxa"/>
            <w:gridSpan w:val="3"/>
          </w:tcPr>
          <w:p w14:paraId="3CD7432C" w14:textId="77777777" w:rsidR="00301952" w:rsidRDefault="00301952" w:rsidP="001D3594">
            <w:pPr>
              <w:pStyle w:val="ListParagraph"/>
              <w:spacing w:line="480" w:lineRule="auto"/>
              <w:ind w:left="0"/>
              <w:jc w:val="right"/>
              <w:rPr>
                <w:rFonts w:ascii="Times New Roman" w:hAnsi="Times New Roman" w:cs="Times New Roman"/>
              </w:rPr>
            </w:pPr>
            <w:r>
              <w:rPr>
                <w:rFonts w:ascii="Times New Roman" w:hAnsi="Times New Roman" w:cs="Times New Roman"/>
              </w:rPr>
              <w:t>Total Cost</w:t>
            </w:r>
          </w:p>
        </w:tc>
        <w:tc>
          <w:tcPr>
            <w:tcW w:w="1890" w:type="dxa"/>
          </w:tcPr>
          <w:p w14:paraId="2938BA70" w14:textId="75B26360" w:rsidR="0030195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2</w:t>
            </w:r>
            <w:r w:rsidR="0092349E">
              <w:rPr>
                <w:rFonts w:ascii="Times New Roman" w:hAnsi="Times New Roman" w:cs="Times New Roman"/>
              </w:rPr>
              <w:t>p</w:t>
            </w:r>
            <w:r>
              <w:rPr>
                <w:rFonts w:ascii="Times New Roman" w:hAnsi="Times New Roman" w:cs="Times New Roman"/>
              </w:rPr>
              <w:t xml:space="preserve"> + 10</w:t>
            </w:r>
          </w:p>
        </w:tc>
      </w:tr>
      <w:tr w:rsidR="00301952" w14:paraId="73BBAF7F" w14:textId="77777777" w:rsidTr="001D3594">
        <w:tc>
          <w:tcPr>
            <w:tcW w:w="9720" w:type="dxa"/>
            <w:gridSpan w:val="3"/>
          </w:tcPr>
          <w:p w14:paraId="5F4B9688" w14:textId="77777777" w:rsidR="00301952" w:rsidRDefault="00301952" w:rsidP="001D3594">
            <w:pPr>
              <w:pStyle w:val="ListParagraph"/>
              <w:spacing w:line="480" w:lineRule="auto"/>
              <w:ind w:left="0"/>
              <w:jc w:val="right"/>
              <w:rPr>
                <w:rFonts w:ascii="Times New Roman" w:hAnsi="Times New Roman" w:cs="Times New Roman"/>
              </w:rPr>
            </w:pPr>
            <w:r>
              <w:rPr>
                <w:rFonts w:ascii="Times New Roman" w:hAnsi="Times New Roman" w:cs="Times New Roman"/>
              </w:rPr>
              <w:t>Runtime</w:t>
            </w:r>
          </w:p>
        </w:tc>
        <w:tc>
          <w:tcPr>
            <w:tcW w:w="1890" w:type="dxa"/>
          </w:tcPr>
          <w:p w14:paraId="71DAD8CA" w14:textId="7A776A11" w:rsidR="0030195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O (</w:t>
            </w:r>
            <w:r w:rsidR="0092349E">
              <w:rPr>
                <w:rFonts w:ascii="Times New Roman" w:hAnsi="Times New Roman" w:cs="Times New Roman"/>
              </w:rPr>
              <w:t>p</w:t>
            </w:r>
            <w:r>
              <w:rPr>
                <w:rFonts w:ascii="Times New Roman" w:hAnsi="Times New Roman" w:cs="Times New Roman"/>
              </w:rPr>
              <w:t>)</w:t>
            </w:r>
          </w:p>
        </w:tc>
      </w:tr>
    </w:tbl>
    <w:p w14:paraId="1EA27A4C" w14:textId="77777777" w:rsidR="00301952" w:rsidRDefault="00301952" w:rsidP="00301952">
      <w:pPr>
        <w:pStyle w:val="ListParagraph"/>
        <w:spacing w:after="0" w:line="480" w:lineRule="auto"/>
        <w:rPr>
          <w:rFonts w:ascii="Times New Roman" w:hAnsi="Times New Roman" w:cs="Times New Roman"/>
        </w:rPr>
      </w:pPr>
    </w:p>
    <w:tbl>
      <w:tblPr>
        <w:tblStyle w:val="TableGrid"/>
        <w:tblW w:w="11610" w:type="dxa"/>
        <w:tblInd w:w="-1085" w:type="dxa"/>
        <w:tblLook w:val="04A0" w:firstRow="1" w:lastRow="0" w:firstColumn="1" w:lastColumn="0" w:noHBand="0" w:noVBand="1"/>
      </w:tblPr>
      <w:tblGrid>
        <w:gridCol w:w="8148"/>
        <w:gridCol w:w="583"/>
        <w:gridCol w:w="989"/>
        <w:gridCol w:w="1890"/>
      </w:tblGrid>
      <w:tr w:rsidR="00301952" w:rsidRPr="003874A2" w14:paraId="09738E8C" w14:textId="77777777" w:rsidTr="001D3594">
        <w:tc>
          <w:tcPr>
            <w:tcW w:w="11610" w:type="dxa"/>
            <w:gridSpan w:val="4"/>
          </w:tcPr>
          <w:p w14:paraId="671771BF" w14:textId="13188627" w:rsidR="00301952" w:rsidRPr="003874A2" w:rsidRDefault="00301952" w:rsidP="001D3594">
            <w:pPr>
              <w:pStyle w:val="ListParagraph"/>
              <w:tabs>
                <w:tab w:val="left" w:pos="3060"/>
              </w:tabs>
              <w:spacing w:line="480" w:lineRule="auto"/>
              <w:ind w:left="0"/>
              <w:jc w:val="center"/>
              <w:rPr>
                <w:rFonts w:ascii="Times New Roman" w:hAnsi="Times New Roman" w:cs="Times New Roman"/>
              </w:rPr>
            </w:pPr>
            <w:r>
              <w:rPr>
                <w:rFonts w:ascii="Times New Roman" w:hAnsi="Times New Roman" w:cs="Times New Roman"/>
              </w:rPr>
              <w:t>Insert Method</w:t>
            </w:r>
          </w:p>
        </w:tc>
      </w:tr>
      <w:tr w:rsidR="00301952" w:rsidRPr="003874A2" w14:paraId="474B950E" w14:textId="77777777" w:rsidTr="001D3594">
        <w:tc>
          <w:tcPr>
            <w:tcW w:w="8148" w:type="dxa"/>
          </w:tcPr>
          <w:p w14:paraId="31304263" w14:textId="77777777" w:rsidR="00301952" w:rsidRPr="003874A2" w:rsidRDefault="00301952" w:rsidP="001D3594">
            <w:pPr>
              <w:pStyle w:val="ListParagraph"/>
              <w:spacing w:line="480" w:lineRule="auto"/>
              <w:ind w:left="0"/>
              <w:rPr>
                <w:rFonts w:ascii="Times New Roman" w:hAnsi="Times New Roman" w:cs="Times New Roman"/>
              </w:rPr>
            </w:pPr>
            <w:r w:rsidRPr="003874A2">
              <w:rPr>
                <w:rFonts w:ascii="Times New Roman" w:hAnsi="Times New Roman" w:cs="Times New Roman"/>
              </w:rPr>
              <w:t>Code</w:t>
            </w:r>
          </w:p>
        </w:tc>
        <w:tc>
          <w:tcPr>
            <w:tcW w:w="583" w:type="dxa"/>
          </w:tcPr>
          <w:p w14:paraId="236FAC47" w14:textId="77777777" w:rsidR="00301952" w:rsidRPr="003874A2" w:rsidRDefault="00301952" w:rsidP="001D3594">
            <w:pPr>
              <w:pStyle w:val="ListParagraph"/>
              <w:ind w:left="0"/>
              <w:rPr>
                <w:rFonts w:ascii="Times New Roman" w:hAnsi="Times New Roman" w:cs="Times New Roman"/>
                <w:sz w:val="20"/>
                <w:szCs w:val="20"/>
              </w:rPr>
            </w:pPr>
            <w:r w:rsidRPr="003874A2">
              <w:rPr>
                <w:rFonts w:ascii="Times New Roman" w:hAnsi="Times New Roman" w:cs="Times New Roman"/>
                <w:sz w:val="20"/>
                <w:szCs w:val="20"/>
              </w:rPr>
              <w:t>Line Cost</w:t>
            </w:r>
          </w:p>
        </w:tc>
        <w:tc>
          <w:tcPr>
            <w:tcW w:w="989" w:type="dxa"/>
          </w:tcPr>
          <w:p w14:paraId="0E30F13E" w14:textId="77777777" w:rsidR="00301952" w:rsidRDefault="00301952" w:rsidP="001D3594">
            <w:pPr>
              <w:pStyle w:val="ListParagraph"/>
              <w:ind w:left="0"/>
              <w:rPr>
                <w:rFonts w:ascii="Times New Roman" w:hAnsi="Times New Roman" w:cs="Times New Roman"/>
                <w:sz w:val="20"/>
                <w:szCs w:val="20"/>
              </w:rPr>
            </w:pPr>
            <w:r w:rsidRPr="003874A2">
              <w:rPr>
                <w:rFonts w:ascii="Times New Roman" w:hAnsi="Times New Roman" w:cs="Times New Roman"/>
                <w:sz w:val="20"/>
                <w:szCs w:val="20"/>
              </w:rPr>
              <w:t># Times</w:t>
            </w:r>
            <w:r>
              <w:rPr>
                <w:rFonts w:ascii="Times New Roman" w:hAnsi="Times New Roman" w:cs="Times New Roman"/>
                <w:sz w:val="20"/>
                <w:szCs w:val="20"/>
              </w:rPr>
              <w:t xml:space="preserve"> </w:t>
            </w:r>
          </w:p>
          <w:p w14:paraId="06A39C03" w14:textId="77777777" w:rsidR="00301952" w:rsidRPr="003874A2" w:rsidRDefault="00301952" w:rsidP="001D3594">
            <w:pPr>
              <w:pStyle w:val="ListParagraph"/>
              <w:ind w:left="0"/>
              <w:rPr>
                <w:rFonts w:ascii="Times New Roman" w:hAnsi="Times New Roman" w:cs="Times New Roman"/>
                <w:sz w:val="20"/>
                <w:szCs w:val="20"/>
              </w:rPr>
            </w:pPr>
            <w:r w:rsidRPr="003874A2">
              <w:rPr>
                <w:rFonts w:ascii="Times New Roman" w:hAnsi="Times New Roman" w:cs="Times New Roman"/>
                <w:sz w:val="20"/>
                <w:szCs w:val="20"/>
              </w:rPr>
              <w:t>Executes</w:t>
            </w:r>
          </w:p>
        </w:tc>
        <w:tc>
          <w:tcPr>
            <w:tcW w:w="1890" w:type="dxa"/>
          </w:tcPr>
          <w:p w14:paraId="4DA4D350" w14:textId="77777777" w:rsidR="00301952" w:rsidRPr="003874A2" w:rsidRDefault="00301952" w:rsidP="001D3594">
            <w:pPr>
              <w:pStyle w:val="ListParagraph"/>
              <w:ind w:left="0"/>
              <w:rPr>
                <w:rFonts w:ascii="Times New Roman" w:hAnsi="Times New Roman" w:cs="Times New Roman"/>
                <w:sz w:val="20"/>
                <w:szCs w:val="20"/>
              </w:rPr>
            </w:pPr>
            <w:r w:rsidRPr="003874A2">
              <w:rPr>
                <w:rFonts w:ascii="Times New Roman" w:hAnsi="Times New Roman" w:cs="Times New Roman"/>
                <w:sz w:val="20"/>
                <w:szCs w:val="20"/>
              </w:rPr>
              <w:t>Total Cost</w:t>
            </w:r>
          </w:p>
        </w:tc>
      </w:tr>
      <w:tr w:rsidR="00301952" w:rsidRPr="003874A2" w14:paraId="6C25E9F3" w14:textId="77777777" w:rsidTr="001D3594">
        <w:tc>
          <w:tcPr>
            <w:tcW w:w="8148" w:type="dxa"/>
          </w:tcPr>
          <w:p w14:paraId="39A210A1" w14:textId="16E96261" w:rsidR="00301952" w:rsidRPr="003874A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IF root IS POINTING TO null THEN</w:t>
            </w:r>
          </w:p>
        </w:tc>
        <w:tc>
          <w:tcPr>
            <w:tcW w:w="583" w:type="dxa"/>
          </w:tcPr>
          <w:p w14:paraId="1964C276" w14:textId="3A4B6E89" w:rsidR="00301952" w:rsidRPr="003874A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89" w:type="dxa"/>
          </w:tcPr>
          <w:p w14:paraId="4984F7C4" w14:textId="68327D9C" w:rsidR="00301952" w:rsidRPr="003874A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1890" w:type="dxa"/>
          </w:tcPr>
          <w:p w14:paraId="0D21FE50" w14:textId="318EC699" w:rsidR="00301952" w:rsidRPr="003874A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1</w:t>
            </w:r>
          </w:p>
        </w:tc>
      </w:tr>
      <w:tr w:rsidR="00301952" w14:paraId="7CD742E2" w14:textId="77777777" w:rsidTr="001D3594">
        <w:tc>
          <w:tcPr>
            <w:tcW w:w="8148" w:type="dxa"/>
          </w:tcPr>
          <w:p w14:paraId="058CF389" w14:textId="235DB71C" w:rsidR="00301952" w:rsidRDefault="00E40853" w:rsidP="00E40853">
            <w:pPr>
              <w:pStyle w:val="ListParagraph"/>
              <w:spacing w:line="480" w:lineRule="auto"/>
              <w:rPr>
                <w:rFonts w:ascii="Times New Roman" w:hAnsi="Times New Roman" w:cs="Times New Roman"/>
              </w:rPr>
            </w:pPr>
            <w:r>
              <w:rPr>
                <w:rFonts w:ascii="Times New Roman" w:hAnsi="Times New Roman" w:cs="Times New Roman"/>
              </w:rPr>
              <w:t>INIT new Node (course)</w:t>
            </w:r>
          </w:p>
        </w:tc>
        <w:tc>
          <w:tcPr>
            <w:tcW w:w="583" w:type="dxa"/>
          </w:tcPr>
          <w:p w14:paraId="0B6783BF" w14:textId="7ADC5EE0" w:rsidR="0030195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89" w:type="dxa"/>
          </w:tcPr>
          <w:p w14:paraId="1D35F9F9" w14:textId="7409B471" w:rsidR="0030195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1890" w:type="dxa"/>
          </w:tcPr>
          <w:p w14:paraId="3AC39927" w14:textId="4D65B712" w:rsidR="0030195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1</w:t>
            </w:r>
          </w:p>
        </w:tc>
      </w:tr>
      <w:tr w:rsidR="00301952" w14:paraId="437E1A34" w14:textId="77777777" w:rsidTr="001D3594">
        <w:tc>
          <w:tcPr>
            <w:tcW w:w="8148" w:type="dxa"/>
          </w:tcPr>
          <w:p w14:paraId="692DD082" w14:textId="46941C09" w:rsidR="00301952" w:rsidRDefault="00E40853" w:rsidP="00E40853">
            <w:pPr>
              <w:pStyle w:val="ListParagraph"/>
              <w:spacing w:line="480" w:lineRule="auto"/>
              <w:rPr>
                <w:rFonts w:ascii="Times New Roman" w:hAnsi="Times New Roman" w:cs="Times New Roman"/>
              </w:rPr>
            </w:pPr>
            <w:r>
              <w:rPr>
                <w:rFonts w:ascii="Times New Roman" w:hAnsi="Times New Roman" w:cs="Times New Roman"/>
              </w:rPr>
              <w:t>POINT root TO new Node</w:t>
            </w:r>
          </w:p>
        </w:tc>
        <w:tc>
          <w:tcPr>
            <w:tcW w:w="583" w:type="dxa"/>
          </w:tcPr>
          <w:p w14:paraId="1DA50789" w14:textId="7330A0CC" w:rsidR="0030195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89" w:type="dxa"/>
          </w:tcPr>
          <w:p w14:paraId="5F1ED35B" w14:textId="335C4D09" w:rsidR="0030195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1890" w:type="dxa"/>
          </w:tcPr>
          <w:p w14:paraId="3C9F39ED" w14:textId="522CFF0F" w:rsidR="0030195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1</w:t>
            </w:r>
          </w:p>
        </w:tc>
      </w:tr>
      <w:tr w:rsidR="00301952" w14:paraId="2CDB2295" w14:textId="77777777" w:rsidTr="001D3594">
        <w:tc>
          <w:tcPr>
            <w:tcW w:w="8148" w:type="dxa"/>
          </w:tcPr>
          <w:p w14:paraId="57C02650" w14:textId="6D78944E" w:rsidR="0030195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ELSE</w:t>
            </w:r>
          </w:p>
        </w:tc>
        <w:tc>
          <w:tcPr>
            <w:tcW w:w="583" w:type="dxa"/>
          </w:tcPr>
          <w:p w14:paraId="018ABAB6" w14:textId="2B95A1D4" w:rsidR="0030195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89" w:type="dxa"/>
          </w:tcPr>
          <w:p w14:paraId="42297DF5" w14:textId="77042104" w:rsidR="0030195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1890" w:type="dxa"/>
          </w:tcPr>
          <w:p w14:paraId="4CD1EF6E" w14:textId="2341D444" w:rsidR="0030195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1</w:t>
            </w:r>
          </w:p>
        </w:tc>
      </w:tr>
      <w:tr w:rsidR="00301952" w14:paraId="01F26957" w14:textId="77777777" w:rsidTr="001D3594">
        <w:tc>
          <w:tcPr>
            <w:tcW w:w="8148" w:type="dxa"/>
          </w:tcPr>
          <w:p w14:paraId="6DCA7CE0" w14:textId="1F73D8A8" w:rsidR="00301952" w:rsidRDefault="00E40853" w:rsidP="001D3594">
            <w:pPr>
              <w:pStyle w:val="ListParagraph"/>
              <w:spacing w:line="480" w:lineRule="auto"/>
              <w:rPr>
                <w:rFonts w:ascii="Times New Roman" w:hAnsi="Times New Roman" w:cs="Times New Roman"/>
              </w:rPr>
            </w:pPr>
            <w:r>
              <w:rPr>
                <w:rFonts w:ascii="Times New Roman" w:hAnsi="Times New Roman" w:cs="Times New Roman"/>
              </w:rPr>
              <w:t>CALL addNode (root, course)</w:t>
            </w:r>
          </w:p>
        </w:tc>
        <w:tc>
          <w:tcPr>
            <w:tcW w:w="583" w:type="dxa"/>
          </w:tcPr>
          <w:p w14:paraId="0C2599E9" w14:textId="23516AA6" w:rsidR="00301952" w:rsidRDefault="0092349E" w:rsidP="001D3594">
            <w:pPr>
              <w:pStyle w:val="ListParagraph"/>
              <w:spacing w:line="480" w:lineRule="auto"/>
              <w:ind w:left="0"/>
              <w:rPr>
                <w:rFonts w:ascii="Times New Roman" w:hAnsi="Times New Roman" w:cs="Times New Roman"/>
              </w:rPr>
            </w:pPr>
            <w:r>
              <w:rPr>
                <w:rFonts w:ascii="Times New Roman" w:hAnsi="Times New Roman" w:cs="Times New Roman"/>
              </w:rPr>
              <w:t>p</w:t>
            </w:r>
          </w:p>
        </w:tc>
        <w:tc>
          <w:tcPr>
            <w:tcW w:w="989" w:type="dxa"/>
          </w:tcPr>
          <w:p w14:paraId="198E2EED" w14:textId="747392FB" w:rsidR="0030195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1890" w:type="dxa"/>
          </w:tcPr>
          <w:p w14:paraId="7EAB052C" w14:textId="79EAF324" w:rsidR="00301952" w:rsidRDefault="0092349E" w:rsidP="001D3594">
            <w:pPr>
              <w:pStyle w:val="ListParagraph"/>
              <w:spacing w:line="480" w:lineRule="auto"/>
              <w:ind w:left="0"/>
              <w:rPr>
                <w:rFonts w:ascii="Times New Roman" w:hAnsi="Times New Roman" w:cs="Times New Roman"/>
              </w:rPr>
            </w:pPr>
            <w:r>
              <w:rPr>
                <w:rFonts w:ascii="Times New Roman" w:hAnsi="Times New Roman" w:cs="Times New Roman"/>
              </w:rPr>
              <w:t>p</w:t>
            </w:r>
          </w:p>
        </w:tc>
      </w:tr>
      <w:tr w:rsidR="00301952" w14:paraId="4D1077CB" w14:textId="77777777" w:rsidTr="001D3594">
        <w:tc>
          <w:tcPr>
            <w:tcW w:w="9720" w:type="dxa"/>
            <w:gridSpan w:val="3"/>
          </w:tcPr>
          <w:p w14:paraId="0B06CACD" w14:textId="77777777" w:rsidR="00301952" w:rsidRDefault="00301952" w:rsidP="001D3594">
            <w:pPr>
              <w:pStyle w:val="ListParagraph"/>
              <w:spacing w:line="480" w:lineRule="auto"/>
              <w:ind w:left="0"/>
              <w:jc w:val="right"/>
              <w:rPr>
                <w:rFonts w:ascii="Times New Roman" w:hAnsi="Times New Roman" w:cs="Times New Roman"/>
              </w:rPr>
            </w:pPr>
            <w:r>
              <w:rPr>
                <w:rFonts w:ascii="Times New Roman" w:hAnsi="Times New Roman" w:cs="Times New Roman"/>
              </w:rPr>
              <w:t>Total Cost</w:t>
            </w:r>
          </w:p>
        </w:tc>
        <w:tc>
          <w:tcPr>
            <w:tcW w:w="1890" w:type="dxa"/>
          </w:tcPr>
          <w:p w14:paraId="1E9ECC4D" w14:textId="27117E6D" w:rsidR="00301952" w:rsidRDefault="0092349E" w:rsidP="001D3594">
            <w:pPr>
              <w:pStyle w:val="ListParagraph"/>
              <w:spacing w:line="480" w:lineRule="auto"/>
              <w:ind w:left="0"/>
              <w:rPr>
                <w:rFonts w:ascii="Times New Roman" w:hAnsi="Times New Roman" w:cs="Times New Roman"/>
              </w:rPr>
            </w:pPr>
            <w:r>
              <w:rPr>
                <w:rFonts w:ascii="Times New Roman" w:hAnsi="Times New Roman" w:cs="Times New Roman"/>
              </w:rPr>
              <w:t>p</w:t>
            </w:r>
            <w:r w:rsidR="00E40853">
              <w:rPr>
                <w:rFonts w:ascii="Times New Roman" w:hAnsi="Times New Roman" w:cs="Times New Roman"/>
              </w:rPr>
              <w:t xml:space="preserve"> + 4</w:t>
            </w:r>
          </w:p>
        </w:tc>
      </w:tr>
      <w:tr w:rsidR="00301952" w14:paraId="72E4B4F7" w14:textId="77777777" w:rsidTr="001D3594">
        <w:tc>
          <w:tcPr>
            <w:tcW w:w="9720" w:type="dxa"/>
            <w:gridSpan w:val="3"/>
          </w:tcPr>
          <w:p w14:paraId="0BD08E13" w14:textId="77777777" w:rsidR="00301952" w:rsidRDefault="00301952" w:rsidP="001D3594">
            <w:pPr>
              <w:pStyle w:val="ListParagraph"/>
              <w:spacing w:line="480" w:lineRule="auto"/>
              <w:ind w:left="0"/>
              <w:jc w:val="right"/>
              <w:rPr>
                <w:rFonts w:ascii="Times New Roman" w:hAnsi="Times New Roman" w:cs="Times New Roman"/>
              </w:rPr>
            </w:pPr>
            <w:r>
              <w:rPr>
                <w:rFonts w:ascii="Times New Roman" w:hAnsi="Times New Roman" w:cs="Times New Roman"/>
              </w:rPr>
              <w:lastRenderedPageBreak/>
              <w:t>Runtime</w:t>
            </w:r>
          </w:p>
        </w:tc>
        <w:tc>
          <w:tcPr>
            <w:tcW w:w="1890" w:type="dxa"/>
          </w:tcPr>
          <w:p w14:paraId="5AE734E2" w14:textId="5F62DEAA" w:rsidR="0030195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O (</w:t>
            </w:r>
            <w:r w:rsidR="0092349E">
              <w:rPr>
                <w:rFonts w:ascii="Times New Roman" w:hAnsi="Times New Roman" w:cs="Times New Roman"/>
              </w:rPr>
              <w:t>p</w:t>
            </w:r>
            <w:r>
              <w:rPr>
                <w:rFonts w:ascii="Times New Roman" w:hAnsi="Times New Roman" w:cs="Times New Roman"/>
              </w:rPr>
              <w:t>)</w:t>
            </w:r>
          </w:p>
        </w:tc>
      </w:tr>
    </w:tbl>
    <w:p w14:paraId="52813F59" w14:textId="77777777" w:rsidR="00301952" w:rsidRPr="00301952" w:rsidRDefault="00301952" w:rsidP="00301952">
      <w:pPr>
        <w:spacing w:after="0" w:line="480" w:lineRule="auto"/>
        <w:rPr>
          <w:rFonts w:ascii="Times New Roman" w:hAnsi="Times New Roman" w:cs="Times New Roman"/>
        </w:rPr>
      </w:pPr>
    </w:p>
    <w:tbl>
      <w:tblPr>
        <w:tblStyle w:val="TableGrid"/>
        <w:tblW w:w="11610" w:type="dxa"/>
        <w:tblInd w:w="-1085" w:type="dxa"/>
        <w:tblLook w:val="04A0" w:firstRow="1" w:lastRow="0" w:firstColumn="1" w:lastColumn="0" w:noHBand="0" w:noVBand="1"/>
      </w:tblPr>
      <w:tblGrid>
        <w:gridCol w:w="7740"/>
        <w:gridCol w:w="760"/>
        <w:gridCol w:w="938"/>
        <w:gridCol w:w="2172"/>
      </w:tblGrid>
      <w:tr w:rsidR="00301952" w:rsidRPr="003874A2" w14:paraId="461C284D" w14:textId="77777777" w:rsidTr="001D3594">
        <w:tc>
          <w:tcPr>
            <w:tcW w:w="11610" w:type="dxa"/>
            <w:gridSpan w:val="4"/>
          </w:tcPr>
          <w:p w14:paraId="755B2EB7" w14:textId="77777777" w:rsidR="00301952" w:rsidRPr="003874A2" w:rsidRDefault="00301952" w:rsidP="001D3594">
            <w:pPr>
              <w:pStyle w:val="ListParagraph"/>
              <w:tabs>
                <w:tab w:val="left" w:pos="3060"/>
              </w:tabs>
              <w:spacing w:line="480" w:lineRule="auto"/>
              <w:ind w:left="0"/>
              <w:jc w:val="center"/>
              <w:rPr>
                <w:rFonts w:ascii="Times New Roman" w:hAnsi="Times New Roman" w:cs="Times New Roman"/>
              </w:rPr>
            </w:pPr>
            <w:r>
              <w:rPr>
                <w:rFonts w:ascii="Times New Roman" w:hAnsi="Times New Roman" w:cs="Times New Roman"/>
              </w:rPr>
              <w:t xml:space="preserve">Loading File &amp; Inserting New Courses </w:t>
            </w:r>
          </w:p>
        </w:tc>
      </w:tr>
      <w:tr w:rsidR="00301952" w:rsidRPr="003874A2" w14:paraId="798C6CBB" w14:textId="77777777" w:rsidTr="001D3594">
        <w:tc>
          <w:tcPr>
            <w:tcW w:w="7740" w:type="dxa"/>
          </w:tcPr>
          <w:p w14:paraId="4142FBB2" w14:textId="77777777" w:rsidR="00301952" w:rsidRPr="003874A2" w:rsidRDefault="00301952" w:rsidP="001D3594">
            <w:pPr>
              <w:pStyle w:val="ListParagraph"/>
              <w:spacing w:line="480" w:lineRule="auto"/>
              <w:ind w:left="0"/>
              <w:rPr>
                <w:rFonts w:ascii="Times New Roman" w:hAnsi="Times New Roman" w:cs="Times New Roman"/>
              </w:rPr>
            </w:pPr>
            <w:r w:rsidRPr="003874A2">
              <w:rPr>
                <w:rFonts w:ascii="Times New Roman" w:hAnsi="Times New Roman" w:cs="Times New Roman"/>
              </w:rPr>
              <w:t>Code</w:t>
            </w:r>
          </w:p>
        </w:tc>
        <w:tc>
          <w:tcPr>
            <w:tcW w:w="760" w:type="dxa"/>
          </w:tcPr>
          <w:p w14:paraId="41BEC0D1" w14:textId="77777777" w:rsidR="00301952" w:rsidRPr="003874A2" w:rsidRDefault="00301952" w:rsidP="001D3594">
            <w:pPr>
              <w:pStyle w:val="ListParagraph"/>
              <w:ind w:left="0"/>
              <w:rPr>
                <w:rFonts w:ascii="Times New Roman" w:hAnsi="Times New Roman" w:cs="Times New Roman"/>
                <w:sz w:val="20"/>
                <w:szCs w:val="20"/>
              </w:rPr>
            </w:pPr>
            <w:r w:rsidRPr="003874A2">
              <w:rPr>
                <w:rFonts w:ascii="Times New Roman" w:hAnsi="Times New Roman" w:cs="Times New Roman"/>
                <w:sz w:val="20"/>
                <w:szCs w:val="20"/>
              </w:rPr>
              <w:t>Line Cost</w:t>
            </w:r>
          </w:p>
        </w:tc>
        <w:tc>
          <w:tcPr>
            <w:tcW w:w="938" w:type="dxa"/>
          </w:tcPr>
          <w:p w14:paraId="4DF7F402" w14:textId="77777777" w:rsidR="00301952" w:rsidRDefault="00301952" w:rsidP="001D3594">
            <w:pPr>
              <w:pStyle w:val="ListParagraph"/>
              <w:ind w:left="0"/>
              <w:rPr>
                <w:rFonts w:ascii="Times New Roman" w:hAnsi="Times New Roman" w:cs="Times New Roman"/>
                <w:sz w:val="20"/>
                <w:szCs w:val="20"/>
              </w:rPr>
            </w:pPr>
            <w:r w:rsidRPr="003874A2">
              <w:rPr>
                <w:rFonts w:ascii="Times New Roman" w:hAnsi="Times New Roman" w:cs="Times New Roman"/>
                <w:sz w:val="20"/>
                <w:szCs w:val="20"/>
              </w:rPr>
              <w:t># Times</w:t>
            </w:r>
            <w:r>
              <w:rPr>
                <w:rFonts w:ascii="Times New Roman" w:hAnsi="Times New Roman" w:cs="Times New Roman"/>
                <w:sz w:val="20"/>
                <w:szCs w:val="20"/>
              </w:rPr>
              <w:t xml:space="preserve"> </w:t>
            </w:r>
          </w:p>
          <w:p w14:paraId="3C58C1A6" w14:textId="77777777" w:rsidR="00301952" w:rsidRPr="003874A2" w:rsidRDefault="00301952" w:rsidP="001D3594">
            <w:pPr>
              <w:pStyle w:val="ListParagraph"/>
              <w:ind w:left="0"/>
              <w:rPr>
                <w:rFonts w:ascii="Times New Roman" w:hAnsi="Times New Roman" w:cs="Times New Roman"/>
                <w:sz w:val="20"/>
                <w:szCs w:val="20"/>
              </w:rPr>
            </w:pPr>
            <w:r w:rsidRPr="003874A2">
              <w:rPr>
                <w:rFonts w:ascii="Times New Roman" w:hAnsi="Times New Roman" w:cs="Times New Roman"/>
                <w:sz w:val="20"/>
                <w:szCs w:val="20"/>
              </w:rPr>
              <w:t>Executes</w:t>
            </w:r>
          </w:p>
        </w:tc>
        <w:tc>
          <w:tcPr>
            <w:tcW w:w="2172" w:type="dxa"/>
          </w:tcPr>
          <w:p w14:paraId="3409DDBD" w14:textId="77777777" w:rsidR="00301952" w:rsidRPr="003874A2" w:rsidRDefault="00301952" w:rsidP="001D3594">
            <w:pPr>
              <w:pStyle w:val="ListParagraph"/>
              <w:ind w:left="0"/>
              <w:rPr>
                <w:rFonts w:ascii="Times New Roman" w:hAnsi="Times New Roman" w:cs="Times New Roman"/>
                <w:sz w:val="20"/>
                <w:szCs w:val="20"/>
              </w:rPr>
            </w:pPr>
            <w:r w:rsidRPr="003874A2">
              <w:rPr>
                <w:rFonts w:ascii="Times New Roman" w:hAnsi="Times New Roman" w:cs="Times New Roman"/>
                <w:sz w:val="20"/>
                <w:szCs w:val="20"/>
              </w:rPr>
              <w:t>Total Cost</w:t>
            </w:r>
          </w:p>
        </w:tc>
      </w:tr>
      <w:tr w:rsidR="00301952" w:rsidRPr="003874A2" w14:paraId="543E78A7" w14:textId="77777777" w:rsidTr="001D3594">
        <w:tc>
          <w:tcPr>
            <w:tcW w:w="7740" w:type="dxa"/>
          </w:tcPr>
          <w:p w14:paraId="1B34304E"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DISPLAY “Loading File”</w:t>
            </w:r>
          </w:p>
        </w:tc>
        <w:tc>
          <w:tcPr>
            <w:tcW w:w="760" w:type="dxa"/>
          </w:tcPr>
          <w:p w14:paraId="3C2DE93E"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4859BF3F"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172" w:type="dxa"/>
          </w:tcPr>
          <w:p w14:paraId="360AB7EB"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r>
      <w:tr w:rsidR="00301952" w:rsidRPr="003874A2" w14:paraId="7CAD346A" w14:textId="77777777" w:rsidTr="001D3594">
        <w:tc>
          <w:tcPr>
            <w:tcW w:w="7740" w:type="dxa"/>
          </w:tcPr>
          <w:p w14:paraId="7BA7870A" w14:textId="77777777" w:rsidR="0030195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INIT file</w:t>
            </w:r>
          </w:p>
        </w:tc>
        <w:tc>
          <w:tcPr>
            <w:tcW w:w="760" w:type="dxa"/>
          </w:tcPr>
          <w:p w14:paraId="64F48BCF"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14A463BC"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172" w:type="dxa"/>
          </w:tcPr>
          <w:p w14:paraId="0192ED7B"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r>
      <w:tr w:rsidR="00301952" w:rsidRPr="003874A2" w14:paraId="28008F9C" w14:textId="77777777" w:rsidTr="001D3594">
        <w:tc>
          <w:tcPr>
            <w:tcW w:w="7740" w:type="dxa"/>
          </w:tcPr>
          <w:p w14:paraId="1BC0B136" w14:textId="77777777" w:rsidR="0030195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CALL csv::Parser AND SET file = result</w:t>
            </w:r>
          </w:p>
        </w:tc>
        <w:tc>
          <w:tcPr>
            <w:tcW w:w="760" w:type="dxa"/>
          </w:tcPr>
          <w:p w14:paraId="4A5B1672"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2378E53D"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172" w:type="dxa"/>
          </w:tcPr>
          <w:p w14:paraId="6FFF161F"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r>
      <w:tr w:rsidR="00301952" w:rsidRPr="003874A2" w14:paraId="4B471AB4" w14:textId="77777777" w:rsidTr="001D3594">
        <w:tc>
          <w:tcPr>
            <w:tcW w:w="7740" w:type="dxa"/>
          </w:tcPr>
          <w:p w14:paraId="38922053" w14:textId="77777777" w:rsidR="0030195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FOR index FROM 0 UNTIL file.rowCount()</w:t>
            </w:r>
          </w:p>
        </w:tc>
        <w:tc>
          <w:tcPr>
            <w:tcW w:w="760" w:type="dxa"/>
          </w:tcPr>
          <w:p w14:paraId="58EEE306"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5F8832F9"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172" w:type="dxa"/>
          </w:tcPr>
          <w:p w14:paraId="0718537A"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n</w:t>
            </w:r>
          </w:p>
        </w:tc>
      </w:tr>
      <w:tr w:rsidR="00301952" w:rsidRPr="003874A2" w14:paraId="36BB3A44" w14:textId="77777777" w:rsidTr="001D3594">
        <w:tc>
          <w:tcPr>
            <w:tcW w:w="7740" w:type="dxa"/>
          </w:tcPr>
          <w:p w14:paraId="01D84BC1" w14:textId="77777777" w:rsidR="00301952" w:rsidRDefault="00301952" w:rsidP="001D3594">
            <w:pPr>
              <w:pStyle w:val="ListParagraph"/>
              <w:spacing w:line="480" w:lineRule="auto"/>
              <w:rPr>
                <w:rFonts w:ascii="Times New Roman" w:hAnsi="Times New Roman" w:cs="Times New Roman"/>
              </w:rPr>
            </w:pPr>
            <w:r>
              <w:rPr>
                <w:rFonts w:ascii="Times New Roman" w:hAnsi="Times New Roman" w:cs="Times New Roman"/>
              </w:rPr>
              <w:t>INIT rowLength</w:t>
            </w:r>
          </w:p>
        </w:tc>
        <w:tc>
          <w:tcPr>
            <w:tcW w:w="760" w:type="dxa"/>
          </w:tcPr>
          <w:p w14:paraId="61DECEDA"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3BB273B0"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172" w:type="dxa"/>
          </w:tcPr>
          <w:p w14:paraId="480D0665"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n</w:t>
            </w:r>
          </w:p>
        </w:tc>
      </w:tr>
      <w:tr w:rsidR="00301952" w:rsidRPr="003874A2" w14:paraId="50311743" w14:textId="77777777" w:rsidTr="001D3594">
        <w:tc>
          <w:tcPr>
            <w:tcW w:w="7740" w:type="dxa"/>
          </w:tcPr>
          <w:p w14:paraId="47B719EB" w14:textId="77777777" w:rsidR="00301952" w:rsidRDefault="00301952" w:rsidP="001D3594">
            <w:pPr>
              <w:pStyle w:val="ListParagraph"/>
              <w:spacing w:line="480" w:lineRule="auto"/>
              <w:rPr>
                <w:rFonts w:ascii="Times New Roman" w:hAnsi="Times New Roman" w:cs="Times New Roman"/>
              </w:rPr>
            </w:pPr>
            <w:r>
              <w:rPr>
                <w:rFonts w:ascii="Times New Roman" w:hAnsi="Times New Roman" w:cs="Times New Roman"/>
              </w:rPr>
              <w:t>SET rowLength = GetLength(file[index])</w:t>
            </w:r>
          </w:p>
        </w:tc>
        <w:tc>
          <w:tcPr>
            <w:tcW w:w="760" w:type="dxa"/>
          </w:tcPr>
          <w:p w14:paraId="566A36B1"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43C11AD6"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172" w:type="dxa"/>
          </w:tcPr>
          <w:p w14:paraId="622F6B37"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n</w:t>
            </w:r>
          </w:p>
        </w:tc>
      </w:tr>
      <w:tr w:rsidR="00301952" w:rsidRPr="003874A2" w14:paraId="19A5D7EA" w14:textId="77777777" w:rsidTr="001D3594">
        <w:tc>
          <w:tcPr>
            <w:tcW w:w="7740" w:type="dxa"/>
          </w:tcPr>
          <w:p w14:paraId="06564FF7" w14:textId="77777777" w:rsidR="00301952" w:rsidRPr="001B4427" w:rsidRDefault="00301952" w:rsidP="001D3594">
            <w:pPr>
              <w:spacing w:line="480" w:lineRule="auto"/>
              <w:ind w:left="720"/>
              <w:rPr>
                <w:rFonts w:ascii="Times New Roman" w:hAnsi="Times New Roman" w:cs="Times New Roman"/>
              </w:rPr>
            </w:pPr>
            <w:r>
              <w:rPr>
                <w:rFonts w:ascii="Times New Roman" w:hAnsi="Times New Roman" w:cs="Times New Roman"/>
              </w:rPr>
              <w:t>IF rowLength IS GREATER THAN OR EQUAL TO 2 THEN</w:t>
            </w:r>
          </w:p>
        </w:tc>
        <w:tc>
          <w:tcPr>
            <w:tcW w:w="760" w:type="dxa"/>
          </w:tcPr>
          <w:p w14:paraId="38467C6A"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031FC581"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172" w:type="dxa"/>
          </w:tcPr>
          <w:p w14:paraId="74E894EA"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n</w:t>
            </w:r>
          </w:p>
        </w:tc>
      </w:tr>
      <w:tr w:rsidR="00301952" w:rsidRPr="003874A2" w14:paraId="266DAEEA" w14:textId="77777777" w:rsidTr="001D3594">
        <w:tc>
          <w:tcPr>
            <w:tcW w:w="7740" w:type="dxa"/>
          </w:tcPr>
          <w:p w14:paraId="0A58DCA4" w14:textId="77777777" w:rsidR="00301952" w:rsidRDefault="00301952" w:rsidP="001D3594">
            <w:pPr>
              <w:spacing w:line="480" w:lineRule="auto"/>
              <w:ind w:left="1440"/>
              <w:rPr>
                <w:rFonts w:ascii="Times New Roman" w:hAnsi="Times New Roman" w:cs="Times New Roman"/>
              </w:rPr>
            </w:pPr>
            <w:r>
              <w:rPr>
                <w:rFonts w:ascii="Times New Roman" w:hAnsi="Times New Roman" w:cs="Times New Roman"/>
              </w:rPr>
              <w:t>INIT course</w:t>
            </w:r>
          </w:p>
        </w:tc>
        <w:tc>
          <w:tcPr>
            <w:tcW w:w="760" w:type="dxa"/>
          </w:tcPr>
          <w:p w14:paraId="0E152EA3"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5DAAD963"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172" w:type="dxa"/>
          </w:tcPr>
          <w:p w14:paraId="7E629150"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n</w:t>
            </w:r>
          </w:p>
        </w:tc>
      </w:tr>
      <w:tr w:rsidR="00301952" w:rsidRPr="003874A2" w14:paraId="07899188" w14:textId="77777777" w:rsidTr="001D3594">
        <w:tc>
          <w:tcPr>
            <w:tcW w:w="7740" w:type="dxa"/>
          </w:tcPr>
          <w:p w14:paraId="58DBFC6E" w14:textId="77777777" w:rsidR="00301952" w:rsidRDefault="00301952" w:rsidP="001D3594">
            <w:pPr>
              <w:spacing w:line="480" w:lineRule="auto"/>
              <w:ind w:left="1440"/>
              <w:rPr>
                <w:rFonts w:ascii="Times New Roman" w:hAnsi="Times New Roman" w:cs="Times New Roman"/>
              </w:rPr>
            </w:pPr>
            <w:r>
              <w:rPr>
                <w:rFonts w:ascii="Times New Roman" w:hAnsi="Times New Roman" w:cs="Times New Roman"/>
              </w:rPr>
              <w:t>SET course = new Course ()</w:t>
            </w:r>
          </w:p>
        </w:tc>
        <w:tc>
          <w:tcPr>
            <w:tcW w:w="760" w:type="dxa"/>
          </w:tcPr>
          <w:p w14:paraId="0A6FF55C"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04248565"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172" w:type="dxa"/>
          </w:tcPr>
          <w:p w14:paraId="081E254C"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n</w:t>
            </w:r>
          </w:p>
        </w:tc>
      </w:tr>
      <w:tr w:rsidR="00301952" w:rsidRPr="003874A2" w14:paraId="0EE80796" w14:textId="77777777" w:rsidTr="001D3594">
        <w:tc>
          <w:tcPr>
            <w:tcW w:w="7740" w:type="dxa"/>
          </w:tcPr>
          <w:p w14:paraId="43A0B55E" w14:textId="77777777" w:rsidR="00301952" w:rsidRDefault="00301952" w:rsidP="001D3594">
            <w:pPr>
              <w:spacing w:line="480" w:lineRule="auto"/>
              <w:ind w:left="1440"/>
              <w:rPr>
                <w:rFonts w:ascii="Times New Roman" w:hAnsi="Times New Roman" w:cs="Times New Roman"/>
              </w:rPr>
            </w:pPr>
            <w:r>
              <w:rPr>
                <w:rFonts w:ascii="Times New Roman" w:hAnsi="Times New Roman" w:cs="Times New Roman"/>
              </w:rPr>
              <w:t>SET course.number = file[index][0]</w:t>
            </w:r>
          </w:p>
        </w:tc>
        <w:tc>
          <w:tcPr>
            <w:tcW w:w="760" w:type="dxa"/>
          </w:tcPr>
          <w:p w14:paraId="075AC260"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3FDF8D94"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172" w:type="dxa"/>
          </w:tcPr>
          <w:p w14:paraId="7E474326"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n</w:t>
            </w:r>
          </w:p>
        </w:tc>
      </w:tr>
      <w:tr w:rsidR="00301952" w:rsidRPr="003874A2" w14:paraId="2F1E804A" w14:textId="77777777" w:rsidTr="001D3594">
        <w:tc>
          <w:tcPr>
            <w:tcW w:w="7740" w:type="dxa"/>
          </w:tcPr>
          <w:p w14:paraId="7677C5DA" w14:textId="77777777" w:rsidR="00301952" w:rsidRDefault="00301952" w:rsidP="001D3594">
            <w:pPr>
              <w:spacing w:line="480" w:lineRule="auto"/>
              <w:ind w:left="1440"/>
              <w:rPr>
                <w:rFonts w:ascii="Times New Roman" w:hAnsi="Times New Roman" w:cs="Times New Roman"/>
              </w:rPr>
            </w:pPr>
            <w:r>
              <w:rPr>
                <w:rFonts w:ascii="Times New Roman" w:hAnsi="Times New Roman" w:cs="Times New Roman"/>
              </w:rPr>
              <w:t>SET course.name = file[index][1]</w:t>
            </w:r>
          </w:p>
        </w:tc>
        <w:tc>
          <w:tcPr>
            <w:tcW w:w="760" w:type="dxa"/>
          </w:tcPr>
          <w:p w14:paraId="6BEE3D85"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2DBB04F0"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172" w:type="dxa"/>
          </w:tcPr>
          <w:p w14:paraId="7AB93B22"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n</w:t>
            </w:r>
          </w:p>
        </w:tc>
      </w:tr>
      <w:tr w:rsidR="00301952" w:rsidRPr="003874A2" w14:paraId="3734F026" w14:textId="77777777" w:rsidTr="001D3594">
        <w:tc>
          <w:tcPr>
            <w:tcW w:w="7740" w:type="dxa"/>
          </w:tcPr>
          <w:p w14:paraId="402C50F4" w14:textId="77777777" w:rsidR="00301952" w:rsidRDefault="00301952" w:rsidP="001D3594">
            <w:pPr>
              <w:spacing w:line="480" w:lineRule="auto"/>
              <w:ind w:left="1440"/>
              <w:rPr>
                <w:rFonts w:ascii="Times New Roman" w:hAnsi="Times New Roman" w:cs="Times New Roman"/>
              </w:rPr>
            </w:pPr>
            <w:r>
              <w:rPr>
                <w:rFonts w:ascii="Times New Roman" w:hAnsi="Times New Roman" w:cs="Times New Roman"/>
              </w:rPr>
              <w:t>IF rowLength IS GREATER THAN 2 THEN</w:t>
            </w:r>
          </w:p>
        </w:tc>
        <w:tc>
          <w:tcPr>
            <w:tcW w:w="760" w:type="dxa"/>
          </w:tcPr>
          <w:p w14:paraId="7F2A71B6"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1A59417D"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172" w:type="dxa"/>
          </w:tcPr>
          <w:p w14:paraId="6D322150"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n</w:t>
            </w:r>
          </w:p>
        </w:tc>
      </w:tr>
      <w:tr w:rsidR="00301952" w:rsidRPr="003874A2" w14:paraId="117C4D97" w14:textId="77777777" w:rsidTr="001D3594">
        <w:tc>
          <w:tcPr>
            <w:tcW w:w="7740" w:type="dxa"/>
          </w:tcPr>
          <w:p w14:paraId="04EDC5D6" w14:textId="77777777" w:rsidR="00301952" w:rsidRDefault="00301952" w:rsidP="001D3594">
            <w:pPr>
              <w:spacing w:line="480" w:lineRule="auto"/>
              <w:ind w:left="2160"/>
              <w:rPr>
                <w:rFonts w:ascii="Times New Roman" w:hAnsi="Times New Roman" w:cs="Times New Roman"/>
              </w:rPr>
            </w:pPr>
            <w:r>
              <w:rPr>
                <w:rFonts w:ascii="Times New Roman" w:hAnsi="Times New Roman" w:cs="Times New Roman"/>
              </w:rPr>
              <w:t>FOR nestedIndex FROM 2 UNTIL rowLength</w:t>
            </w:r>
          </w:p>
        </w:tc>
        <w:tc>
          <w:tcPr>
            <w:tcW w:w="760" w:type="dxa"/>
          </w:tcPr>
          <w:p w14:paraId="30CB6907"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0688F38F"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m</w:t>
            </w:r>
          </w:p>
        </w:tc>
        <w:tc>
          <w:tcPr>
            <w:tcW w:w="2172" w:type="dxa"/>
          </w:tcPr>
          <w:p w14:paraId="4EF46966"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m</w:t>
            </w:r>
          </w:p>
        </w:tc>
      </w:tr>
      <w:tr w:rsidR="00301952" w:rsidRPr="003874A2" w14:paraId="53388CE6" w14:textId="77777777" w:rsidTr="001D3594">
        <w:tc>
          <w:tcPr>
            <w:tcW w:w="7740" w:type="dxa"/>
          </w:tcPr>
          <w:p w14:paraId="68B96408" w14:textId="1037D0E0" w:rsidR="00301952" w:rsidRDefault="00301952" w:rsidP="001D3594">
            <w:pPr>
              <w:spacing w:line="480" w:lineRule="auto"/>
              <w:ind w:left="2880"/>
              <w:rPr>
                <w:rFonts w:ascii="Times New Roman" w:hAnsi="Times New Roman" w:cs="Times New Roman"/>
              </w:rPr>
            </w:pPr>
            <w:r w:rsidRPr="00B23B50">
              <w:rPr>
                <w:rFonts w:ascii="Times New Roman" w:hAnsi="Times New Roman" w:cs="Times New Roman"/>
                <w:sz w:val="22"/>
                <w:szCs w:val="22"/>
              </w:rPr>
              <w:t xml:space="preserve">FOR fileIndex FROM 0 UNTIL </w:t>
            </w:r>
            <w:r w:rsidR="00B23B50" w:rsidRPr="00B23B50">
              <w:rPr>
                <w:rFonts w:ascii="Times New Roman" w:hAnsi="Times New Roman" w:cs="Times New Roman"/>
                <w:sz w:val="22"/>
                <w:szCs w:val="22"/>
              </w:rPr>
              <w:t>file.rowCount ()</w:t>
            </w:r>
          </w:p>
        </w:tc>
        <w:tc>
          <w:tcPr>
            <w:tcW w:w="760" w:type="dxa"/>
          </w:tcPr>
          <w:p w14:paraId="2B3F805E"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3E2C5A7C" w14:textId="79BB7DC3" w:rsidR="00301952" w:rsidRPr="003874A2" w:rsidRDefault="00B23B50" w:rsidP="001D3594">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172" w:type="dxa"/>
          </w:tcPr>
          <w:p w14:paraId="469813B3" w14:textId="7CF538CC" w:rsidR="00301952" w:rsidRPr="003874A2" w:rsidRDefault="00B23B50" w:rsidP="001D3594">
            <w:pPr>
              <w:pStyle w:val="ListParagraph"/>
              <w:spacing w:line="480" w:lineRule="auto"/>
              <w:ind w:left="0"/>
              <w:rPr>
                <w:rFonts w:ascii="Times New Roman" w:hAnsi="Times New Roman" w:cs="Times New Roman"/>
              </w:rPr>
            </w:pPr>
            <w:r>
              <w:rPr>
                <w:rFonts w:ascii="Times New Roman" w:hAnsi="Times New Roman" w:cs="Times New Roman"/>
              </w:rPr>
              <w:t>n</w:t>
            </w:r>
          </w:p>
        </w:tc>
      </w:tr>
      <w:tr w:rsidR="00301952" w:rsidRPr="003874A2" w14:paraId="0711933C" w14:textId="77777777" w:rsidTr="001D3594">
        <w:tc>
          <w:tcPr>
            <w:tcW w:w="7740" w:type="dxa"/>
          </w:tcPr>
          <w:p w14:paraId="3B822959" w14:textId="77777777" w:rsidR="00301952" w:rsidRDefault="00301952" w:rsidP="001D3594">
            <w:pPr>
              <w:spacing w:line="480" w:lineRule="auto"/>
              <w:ind w:left="3600"/>
              <w:rPr>
                <w:rFonts w:ascii="Times New Roman" w:hAnsi="Times New Roman" w:cs="Times New Roman"/>
              </w:rPr>
            </w:pPr>
            <w:r>
              <w:rPr>
                <w:rFonts w:ascii="Times New Roman" w:hAnsi="Times New Roman" w:cs="Times New Roman"/>
              </w:rPr>
              <w:t>IF file[index][nestedIndex] IS EQUAL TO file[fileIndex][0] THEN</w:t>
            </w:r>
          </w:p>
        </w:tc>
        <w:tc>
          <w:tcPr>
            <w:tcW w:w="760" w:type="dxa"/>
          </w:tcPr>
          <w:p w14:paraId="0B79145A"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3F0E6C14" w14:textId="5DADF6D0" w:rsidR="00301952" w:rsidRPr="003874A2" w:rsidRDefault="00B23B50" w:rsidP="001D3594">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172" w:type="dxa"/>
          </w:tcPr>
          <w:p w14:paraId="27551BA0" w14:textId="5E3DCA78" w:rsidR="00301952" w:rsidRPr="003874A2" w:rsidRDefault="00B23B50" w:rsidP="001D3594">
            <w:pPr>
              <w:pStyle w:val="ListParagraph"/>
              <w:spacing w:line="480" w:lineRule="auto"/>
              <w:ind w:left="0"/>
              <w:rPr>
                <w:rFonts w:ascii="Times New Roman" w:hAnsi="Times New Roman" w:cs="Times New Roman"/>
              </w:rPr>
            </w:pPr>
            <w:r>
              <w:rPr>
                <w:rFonts w:ascii="Times New Roman" w:hAnsi="Times New Roman" w:cs="Times New Roman"/>
              </w:rPr>
              <w:t>n</w:t>
            </w:r>
          </w:p>
        </w:tc>
      </w:tr>
      <w:tr w:rsidR="00301952" w:rsidRPr="003874A2" w14:paraId="735C5564" w14:textId="77777777" w:rsidTr="001D3594">
        <w:tc>
          <w:tcPr>
            <w:tcW w:w="7740" w:type="dxa"/>
          </w:tcPr>
          <w:p w14:paraId="484A0A90" w14:textId="77777777" w:rsidR="00301952" w:rsidRDefault="00301952" w:rsidP="001D3594">
            <w:pPr>
              <w:spacing w:line="480" w:lineRule="auto"/>
              <w:ind w:left="4320"/>
              <w:rPr>
                <w:rFonts w:ascii="Times New Roman" w:hAnsi="Times New Roman" w:cs="Times New Roman"/>
              </w:rPr>
            </w:pPr>
            <w:r>
              <w:rPr>
                <w:rFonts w:ascii="Times New Roman" w:hAnsi="Times New Roman" w:cs="Times New Roman"/>
              </w:rPr>
              <w:t>CONTINUE</w:t>
            </w:r>
          </w:p>
        </w:tc>
        <w:tc>
          <w:tcPr>
            <w:tcW w:w="760" w:type="dxa"/>
          </w:tcPr>
          <w:p w14:paraId="5B83FEC4"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71D197D7" w14:textId="08799EB0" w:rsidR="00301952" w:rsidRPr="003874A2" w:rsidRDefault="00B23B50" w:rsidP="001D3594">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172" w:type="dxa"/>
          </w:tcPr>
          <w:p w14:paraId="10BB0FDD" w14:textId="1AF58A25" w:rsidR="00301952" w:rsidRPr="003874A2" w:rsidRDefault="00B23B50" w:rsidP="001D3594">
            <w:pPr>
              <w:pStyle w:val="ListParagraph"/>
              <w:spacing w:line="480" w:lineRule="auto"/>
              <w:ind w:left="0"/>
              <w:rPr>
                <w:rFonts w:ascii="Times New Roman" w:hAnsi="Times New Roman" w:cs="Times New Roman"/>
              </w:rPr>
            </w:pPr>
            <w:r>
              <w:rPr>
                <w:rFonts w:ascii="Times New Roman" w:hAnsi="Times New Roman" w:cs="Times New Roman"/>
              </w:rPr>
              <w:t>n</w:t>
            </w:r>
          </w:p>
        </w:tc>
      </w:tr>
      <w:tr w:rsidR="00301952" w:rsidRPr="003874A2" w14:paraId="747ED6C2" w14:textId="77777777" w:rsidTr="001D3594">
        <w:tc>
          <w:tcPr>
            <w:tcW w:w="7740" w:type="dxa"/>
          </w:tcPr>
          <w:p w14:paraId="3844E1CD" w14:textId="77777777" w:rsidR="00301952" w:rsidRDefault="00301952" w:rsidP="001D3594">
            <w:pPr>
              <w:spacing w:line="480" w:lineRule="auto"/>
              <w:ind w:left="3600"/>
              <w:rPr>
                <w:rFonts w:ascii="Times New Roman" w:hAnsi="Times New Roman" w:cs="Times New Roman"/>
              </w:rPr>
            </w:pPr>
            <w:r>
              <w:rPr>
                <w:rFonts w:ascii="Times New Roman" w:hAnsi="Times New Roman" w:cs="Times New Roman"/>
              </w:rPr>
              <w:t>ELSE</w:t>
            </w:r>
          </w:p>
        </w:tc>
        <w:tc>
          <w:tcPr>
            <w:tcW w:w="760" w:type="dxa"/>
          </w:tcPr>
          <w:p w14:paraId="459754B5"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5999786C"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172" w:type="dxa"/>
          </w:tcPr>
          <w:p w14:paraId="6FADAAD0"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r>
      <w:tr w:rsidR="00301952" w:rsidRPr="003874A2" w14:paraId="7D61D732" w14:textId="77777777" w:rsidTr="001D3594">
        <w:tc>
          <w:tcPr>
            <w:tcW w:w="7740" w:type="dxa"/>
          </w:tcPr>
          <w:p w14:paraId="4101D194" w14:textId="77777777" w:rsidR="00301952" w:rsidRDefault="00301952" w:rsidP="001D3594">
            <w:pPr>
              <w:spacing w:line="480" w:lineRule="auto"/>
              <w:ind w:left="4320"/>
              <w:rPr>
                <w:rFonts w:ascii="Times New Roman" w:hAnsi="Times New Roman" w:cs="Times New Roman"/>
              </w:rPr>
            </w:pPr>
            <w:r>
              <w:rPr>
                <w:rFonts w:ascii="Times New Roman" w:hAnsi="Times New Roman" w:cs="Times New Roman"/>
              </w:rPr>
              <w:t>INIT error</w:t>
            </w:r>
          </w:p>
        </w:tc>
        <w:tc>
          <w:tcPr>
            <w:tcW w:w="760" w:type="dxa"/>
          </w:tcPr>
          <w:p w14:paraId="7DD1F367"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7A73B20C"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172" w:type="dxa"/>
          </w:tcPr>
          <w:p w14:paraId="43826B79"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r>
      <w:tr w:rsidR="00301952" w:rsidRPr="003874A2" w14:paraId="43B568C3" w14:textId="77777777" w:rsidTr="001D3594">
        <w:tc>
          <w:tcPr>
            <w:tcW w:w="7740" w:type="dxa"/>
          </w:tcPr>
          <w:p w14:paraId="2D899BFE" w14:textId="77777777" w:rsidR="00301952" w:rsidRDefault="00301952" w:rsidP="001D3594">
            <w:pPr>
              <w:spacing w:line="480" w:lineRule="auto"/>
              <w:ind w:left="4320"/>
              <w:rPr>
                <w:rFonts w:ascii="Times New Roman" w:hAnsi="Times New Roman" w:cs="Times New Roman"/>
              </w:rPr>
            </w:pPr>
            <w:r>
              <w:rPr>
                <w:rFonts w:ascii="Times New Roman" w:hAnsi="Times New Roman" w:cs="Times New Roman"/>
              </w:rPr>
              <w:lastRenderedPageBreak/>
              <w:t xml:space="preserve">SET error = </w:t>
            </w:r>
            <w:r w:rsidRPr="001B4427">
              <w:rPr>
                <w:rFonts w:ascii="Times New Roman" w:hAnsi="Times New Roman" w:cs="Times New Roman"/>
              </w:rPr>
              <w:t>“File row ” + index + “ has prerequisites for non-listed classes!”</w:t>
            </w:r>
          </w:p>
        </w:tc>
        <w:tc>
          <w:tcPr>
            <w:tcW w:w="760" w:type="dxa"/>
          </w:tcPr>
          <w:p w14:paraId="13321872"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03E09799"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172" w:type="dxa"/>
          </w:tcPr>
          <w:p w14:paraId="5A247550"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r>
      <w:tr w:rsidR="00301952" w:rsidRPr="003874A2" w14:paraId="40AEC7D0" w14:textId="77777777" w:rsidTr="001D3594">
        <w:tc>
          <w:tcPr>
            <w:tcW w:w="7740" w:type="dxa"/>
          </w:tcPr>
          <w:p w14:paraId="2180CD7E" w14:textId="77777777" w:rsidR="00301952" w:rsidRDefault="00301952" w:rsidP="001D3594">
            <w:pPr>
              <w:spacing w:line="480" w:lineRule="auto"/>
              <w:ind w:left="4320"/>
              <w:rPr>
                <w:rFonts w:ascii="Times New Roman" w:hAnsi="Times New Roman" w:cs="Times New Roman"/>
              </w:rPr>
            </w:pPr>
            <w:r>
              <w:rPr>
                <w:rFonts w:ascii="Times New Roman" w:hAnsi="Times New Roman" w:cs="Times New Roman"/>
              </w:rPr>
              <w:t>THROW error</w:t>
            </w:r>
          </w:p>
        </w:tc>
        <w:tc>
          <w:tcPr>
            <w:tcW w:w="760" w:type="dxa"/>
          </w:tcPr>
          <w:p w14:paraId="65582DA4"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02DBE8BD"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172" w:type="dxa"/>
          </w:tcPr>
          <w:p w14:paraId="497C4D50"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r>
      <w:tr w:rsidR="00301952" w:rsidRPr="003874A2" w14:paraId="7DA01E3E" w14:textId="77777777" w:rsidTr="001D3594">
        <w:tc>
          <w:tcPr>
            <w:tcW w:w="7740" w:type="dxa"/>
          </w:tcPr>
          <w:p w14:paraId="0C344790" w14:textId="77777777" w:rsidR="00301952" w:rsidRDefault="00301952" w:rsidP="001D3594">
            <w:pPr>
              <w:spacing w:line="480" w:lineRule="auto"/>
              <w:ind w:left="2880"/>
              <w:rPr>
                <w:rFonts w:ascii="Times New Roman" w:hAnsi="Times New Roman" w:cs="Times New Roman"/>
              </w:rPr>
            </w:pPr>
            <w:r>
              <w:rPr>
                <w:rFonts w:ascii="Times New Roman" w:hAnsi="Times New Roman" w:cs="Times New Roman"/>
              </w:rPr>
              <w:t>INSERT file[index][nestedIndex] INTO course.preReqs</w:t>
            </w:r>
          </w:p>
        </w:tc>
        <w:tc>
          <w:tcPr>
            <w:tcW w:w="760" w:type="dxa"/>
          </w:tcPr>
          <w:p w14:paraId="4CAA205A"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35A7E9A6"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m</w:t>
            </w:r>
          </w:p>
        </w:tc>
        <w:tc>
          <w:tcPr>
            <w:tcW w:w="2172" w:type="dxa"/>
          </w:tcPr>
          <w:p w14:paraId="05BB4DB0"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m</w:t>
            </w:r>
          </w:p>
        </w:tc>
      </w:tr>
      <w:tr w:rsidR="00301952" w14:paraId="6038D709" w14:textId="77777777" w:rsidTr="001D3594">
        <w:tc>
          <w:tcPr>
            <w:tcW w:w="7740" w:type="dxa"/>
          </w:tcPr>
          <w:p w14:paraId="02B53167" w14:textId="77777777" w:rsidR="00301952" w:rsidRDefault="00301952" w:rsidP="001D3594">
            <w:pPr>
              <w:spacing w:line="480" w:lineRule="auto"/>
              <w:ind w:left="1440"/>
              <w:rPr>
                <w:rFonts w:ascii="Times New Roman" w:hAnsi="Times New Roman" w:cs="Times New Roman"/>
              </w:rPr>
            </w:pPr>
            <w:r>
              <w:rPr>
                <w:rFonts w:ascii="Times New Roman" w:hAnsi="Times New Roman" w:cs="Times New Roman"/>
              </w:rPr>
              <w:t>ELSE</w:t>
            </w:r>
          </w:p>
        </w:tc>
        <w:tc>
          <w:tcPr>
            <w:tcW w:w="760" w:type="dxa"/>
          </w:tcPr>
          <w:p w14:paraId="7C350013" w14:textId="77777777" w:rsidR="0030195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1850D9EF" w14:textId="77777777" w:rsidR="0030195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172" w:type="dxa"/>
          </w:tcPr>
          <w:p w14:paraId="70C56822" w14:textId="77777777" w:rsidR="0030195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r>
      <w:tr w:rsidR="00301952" w14:paraId="5744A300" w14:textId="77777777" w:rsidTr="001D3594">
        <w:tc>
          <w:tcPr>
            <w:tcW w:w="7740" w:type="dxa"/>
          </w:tcPr>
          <w:p w14:paraId="7F9E69AE" w14:textId="77777777" w:rsidR="00301952" w:rsidRDefault="00301952" w:rsidP="001D3594">
            <w:pPr>
              <w:spacing w:line="480" w:lineRule="auto"/>
              <w:ind w:left="2160"/>
              <w:rPr>
                <w:rFonts w:ascii="Times New Roman" w:hAnsi="Times New Roman" w:cs="Times New Roman"/>
              </w:rPr>
            </w:pPr>
            <w:r>
              <w:rPr>
                <w:rFonts w:ascii="Times New Roman" w:hAnsi="Times New Roman" w:cs="Times New Roman"/>
              </w:rPr>
              <w:t>INIT error</w:t>
            </w:r>
          </w:p>
        </w:tc>
        <w:tc>
          <w:tcPr>
            <w:tcW w:w="760" w:type="dxa"/>
          </w:tcPr>
          <w:p w14:paraId="7B492A40" w14:textId="77777777" w:rsidR="0030195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40E6C4C6" w14:textId="77777777" w:rsidR="0030195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172" w:type="dxa"/>
          </w:tcPr>
          <w:p w14:paraId="7017AC94" w14:textId="77777777" w:rsidR="0030195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r>
      <w:tr w:rsidR="00301952" w14:paraId="2FF7A3D2" w14:textId="77777777" w:rsidTr="001D3594">
        <w:tc>
          <w:tcPr>
            <w:tcW w:w="7740" w:type="dxa"/>
          </w:tcPr>
          <w:p w14:paraId="7F2E0CF0" w14:textId="77777777" w:rsidR="00301952" w:rsidRDefault="00301952" w:rsidP="001D3594">
            <w:pPr>
              <w:spacing w:line="480" w:lineRule="auto"/>
              <w:ind w:left="2160"/>
              <w:rPr>
                <w:rFonts w:ascii="Times New Roman" w:hAnsi="Times New Roman" w:cs="Times New Roman"/>
              </w:rPr>
            </w:pPr>
            <w:r>
              <w:rPr>
                <w:rFonts w:ascii="Times New Roman" w:hAnsi="Times New Roman" w:cs="Times New Roman"/>
              </w:rPr>
              <w:t>SET error = “File row ” + index + “ has insufficient parameters!”</w:t>
            </w:r>
          </w:p>
        </w:tc>
        <w:tc>
          <w:tcPr>
            <w:tcW w:w="760" w:type="dxa"/>
          </w:tcPr>
          <w:p w14:paraId="24B36081" w14:textId="77777777" w:rsidR="0030195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1089FE85" w14:textId="77777777" w:rsidR="0030195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172" w:type="dxa"/>
          </w:tcPr>
          <w:p w14:paraId="18F5FD00" w14:textId="77777777" w:rsidR="0030195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r>
      <w:tr w:rsidR="00301952" w14:paraId="289306C8" w14:textId="77777777" w:rsidTr="001D3594">
        <w:tc>
          <w:tcPr>
            <w:tcW w:w="7740" w:type="dxa"/>
          </w:tcPr>
          <w:p w14:paraId="4A547951" w14:textId="77777777" w:rsidR="00301952" w:rsidRDefault="00301952" w:rsidP="001D3594">
            <w:pPr>
              <w:spacing w:line="480" w:lineRule="auto"/>
              <w:ind w:left="2160"/>
              <w:rPr>
                <w:rFonts w:ascii="Times New Roman" w:hAnsi="Times New Roman" w:cs="Times New Roman"/>
              </w:rPr>
            </w:pPr>
            <w:r>
              <w:rPr>
                <w:rFonts w:ascii="Times New Roman" w:hAnsi="Times New Roman" w:cs="Times New Roman"/>
              </w:rPr>
              <w:t>THROW error</w:t>
            </w:r>
          </w:p>
        </w:tc>
        <w:tc>
          <w:tcPr>
            <w:tcW w:w="760" w:type="dxa"/>
          </w:tcPr>
          <w:p w14:paraId="25BF03F3" w14:textId="77777777" w:rsidR="0030195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2C074DDB" w14:textId="77777777" w:rsidR="0030195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172" w:type="dxa"/>
          </w:tcPr>
          <w:p w14:paraId="2F429676" w14:textId="77777777" w:rsidR="0030195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r>
      <w:tr w:rsidR="00301952" w:rsidRPr="003874A2" w14:paraId="32D2597B" w14:textId="77777777" w:rsidTr="001D3594">
        <w:tc>
          <w:tcPr>
            <w:tcW w:w="7740" w:type="dxa"/>
          </w:tcPr>
          <w:p w14:paraId="2B77FF4C" w14:textId="77777777" w:rsidR="00301952" w:rsidRDefault="00301952" w:rsidP="001D3594">
            <w:pPr>
              <w:spacing w:line="480" w:lineRule="auto"/>
              <w:ind w:left="1440"/>
              <w:rPr>
                <w:rFonts w:ascii="Times New Roman" w:hAnsi="Times New Roman" w:cs="Times New Roman"/>
              </w:rPr>
            </w:pPr>
            <w:r>
              <w:rPr>
                <w:rFonts w:ascii="Times New Roman" w:hAnsi="Times New Roman" w:cs="Times New Roman"/>
              </w:rPr>
              <w:t>CALL courses-&gt;Insert (course)</w:t>
            </w:r>
          </w:p>
        </w:tc>
        <w:tc>
          <w:tcPr>
            <w:tcW w:w="760" w:type="dxa"/>
          </w:tcPr>
          <w:p w14:paraId="3589DBE1" w14:textId="2EB6FF6F" w:rsidR="00301952" w:rsidRPr="007A39BD" w:rsidRDefault="0092349E" w:rsidP="001D3594">
            <w:pPr>
              <w:pStyle w:val="ListParagraph"/>
              <w:spacing w:line="480" w:lineRule="auto"/>
              <w:ind w:left="0"/>
              <w:rPr>
                <w:rFonts w:ascii="Times New Roman" w:hAnsi="Times New Roman" w:cs="Times New Roman"/>
                <w:sz w:val="20"/>
                <w:szCs w:val="20"/>
              </w:rPr>
            </w:pPr>
            <w:r w:rsidRPr="0092349E">
              <w:rPr>
                <w:rFonts w:ascii="Times New Roman" w:hAnsi="Times New Roman" w:cs="Times New Roman"/>
              </w:rPr>
              <w:t>p</w:t>
            </w:r>
          </w:p>
        </w:tc>
        <w:tc>
          <w:tcPr>
            <w:tcW w:w="938" w:type="dxa"/>
          </w:tcPr>
          <w:p w14:paraId="04C51558" w14:textId="2EDF62CF" w:rsidR="00301952" w:rsidRPr="003874A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n</w:t>
            </w:r>
          </w:p>
        </w:tc>
        <w:tc>
          <w:tcPr>
            <w:tcW w:w="2172" w:type="dxa"/>
          </w:tcPr>
          <w:p w14:paraId="17D072D7" w14:textId="5C61F41A" w:rsidR="00301952" w:rsidRPr="003874A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 xml:space="preserve">n * </w:t>
            </w:r>
            <w:r w:rsidR="0092349E">
              <w:rPr>
                <w:rFonts w:ascii="Times New Roman" w:hAnsi="Times New Roman" w:cs="Times New Roman"/>
              </w:rPr>
              <w:t>p</w:t>
            </w:r>
          </w:p>
        </w:tc>
      </w:tr>
      <w:tr w:rsidR="00301952" w:rsidRPr="003874A2" w14:paraId="15FA3315" w14:textId="77777777" w:rsidTr="001D3594">
        <w:tc>
          <w:tcPr>
            <w:tcW w:w="7740" w:type="dxa"/>
          </w:tcPr>
          <w:p w14:paraId="4ABF8013" w14:textId="77777777" w:rsidR="00301952" w:rsidRDefault="00301952" w:rsidP="001D3594">
            <w:pPr>
              <w:spacing w:line="480" w:lineRule="auto"/>
              <w:rPr>
                <w:rFonts w:ascii="Times New Roman" w:hAnsi="Times New Roman" w:cs="Times New Roman"/>
              </w:rPr>
            </w:pPr>
            <w:r>
              <w:rPr>
                <w:rFonts w:ascii="Times New Roman" w:hAnsi="Times New Roman" w:cs="Times New Roman"/>
              </w:rPr>
              <w:t>CLOSE file</w:t>
            </w:r>
          </w:p>
        </w:tc>
        <w:tc>
          <w:tcPr>
            <w:tcW w:w="760" w:type="dxa"/>
          </w:tcPr>
          <w:p w14:paraId="2FA1422E"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58749A0E"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172" w:type="dxa"/>
          </w:tcPr>
          <w:p w14:paraId="0C46DF89"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r>
      <w:tr w:rsidR="00301952" w:rsidRPr="003874A2" w14:paraId="260AE845" w14:textId="77777777" w:rsidTr="001D3594">
        <w:tc>
          <w:tcPr>
            <w:tcW w:w="7740" w:type="dxa"/>
          </w:tcPr>
          <w:p w14:paraId="3A867BD4" w14:textId="77777777" w:rsidR="00301952" w:rsidRDefault="00301952" w:rsidP="001D3594">
            <w:pPr>
              <w:spacing w:line="480" w:lineRule="auto"/>
              <w:rPr>
                <w:rFonts w:ascii="Times New Roman" w:hAnsi="Times New Roman" w:cs="Times New Roman"/>
              </w:rPr>
            </w:pPr>
            <w:r>
              <w:rPr>
                <w:rFonts w:ascii="Times New Roman" w:hAnsi="Times New Roman" w:cs="Times New Roman"/>
              </w:rPr>
              <w:t>RETURN courses</w:t>
            </w:r>
          </w:p>
        </w:tc>
        <w:tc>
          <w:tcPr>
            <w:tcW w:w="760" w:type="dxa"/>
          </w:tcPr>
          <w:p w14:paraId="54494DA1"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938" w:type="dxa"/>
          </w:tcPr>
          <w:p w14:paraId="1B33FC9F"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c>
          <w:tcPr>
            <w:tcW w:w="2172" w:type="dxa"/>
          </w:tcPr>
          <w:p w14:paraId="346F1F27" w14:textId="77777777" w:rsidR="00301952" w:rsidRPr="003874A2" w:rsidRDefault="00301952" w:rsidP="001D3594">
            <w:pPr>
              <w:pStyle w:val="ListParagraph"/>
              <w:spacing w:line="480" w:lineRule="auto"/>
              <w:ind w:left="0"/>
              <w:rPr>
                <w:rFonts w:ascii="Times New Roman" w:hAnsi="Times New Roman" w:cs="Times New Roman"/>
              </w:rPr>
            </w:pPr>
            <w:r>
              <w:rPr>
                <w:rFonts w:ascii="Times New Roman" w:hAnsi="Times New Roman" w:cs="Times New Roman"/>
              </w:rPr>
              <w:t>1</w:t>
            </w:r>
          </w:p>
        </w:tc>
      </w:tr>
      <w:tr w:rsidR="00301952" w:rsidRPr="003874A2" w14:paraId="7BC6522A" w14:textId="77777777" w:rsidTr="001D3594">
        <w:tc>
          <w:tcPr>
            <w:tcW w:w="9438" w:type="dxa"/>
            <w:gridSpan w:val="3"/>
          </w:tcPr>
          <w:p w14:paraId="0B7D7563" w14:textId="77777777" w:rsidR="00301952" w:rsidRPr="003874A2" w:rsidRDefault="00301952" w:rsidP="001D3594">
            <w:pPr>
              <w:pStyle w:val="ListParagraph"/>
              <w:spacing w:line="480" w:lineRule="auto"/>
              <w:ind w:left="0"/>
              <w:jc w:val="right"/>
              <w:rPr>
                <w:rFonts w:ascii="Times New Roman" w:hAnsi="Times New Roman" w:cs="Times New Roman"/>
              </w:rPr>
            </w:pPr>
            <w:r>
              <w:rPr>
                <w:rFonts w:ascii="Times New Roman" w:hAnsi="Times New Roman" w:cs="Times New Roman"/>
              </w:rPr>
              <w:t>Total Cost</w:t>
            </w:r>
          </w:p>
        </w:tc>
        <w:tc>
          <w:tcPr>
            <w:tcW w:w="2172" w:type="dxa"/>
          </w:tcPr>
          <w:p w14:paraId="670D1408" w14:textId="56DDC7CA" w:rsidR="00301952" w:rsidRPr="003874A2" w:rsidRDefault="00E40853" w:rsidP="001D3594">
            <w:pPr>
              <w:pStyle w:val="ListParagraph"/>
              <w:spacing w:line="480" w:lineRule="auto"/>
              <w:ind w:left="0"/>
              <w:rPr>
                <w:rFonts w:ascii="Times New Roman" w:hAnsi="Times New Roman" w:cs="Times New Roman"/>
              </w:rPr>
            </w:pPr>
            <w:r>
              <w:rPr>
                <w:rFonts w:ascii="Times New Roman" w:hAnsi="Times New Roman" w:cs="Times New Roman"/>
              </w:rPr>
              <w:t xml:space="preserve">((9n + (n * </w:t>
            </w:r>
            <w:r w:rsidR="0092349E">
              <w:rPr>
                <w:rFonts w:ascii="Times New Roman" w:hAnsi="Times New Roman" w:cs="Times New Roman"/>
              </w:rPr>
              <w:t>p</w:t>
            </w:r>
            <w:r>
              <w:rPr>
                <w:rFonts w:ascii="Times New Roman" w:hAnsi="Times New Roman" w:cs="Times New Roman"/>
              </w:rPr>
              <w:t>) + 4) * (2m * (3</w:t>
            </w:r>
            <w:r w:rsidR="00B23B50">
              <w:rPr>
                <w:rFonts w:ascii="Times New Roman" w:hAnsi="Times New Roman" w:cs="Times New Roman"/>
              </w:rPr>
              <w:t>n</w:t>
            </w:r>
            <w:r>
              <w:rPr>
                <w:rFonts w:ascii="Times New Roman" w:hAnsi="Times New Roman" w:cs="Times New Roman"/>
              </w:rPr>
              <w:t xml:space="preserve"> + 4))) + 5</w:t>
            </w:r>
          </w:p>
        </w:tc>
      </w:tr>
      <w:tr w:rsidR="00301952" w:rsidRPr="003874A2" w14:paraId="703BDB0E" w14:textId="77777777" w:rsidTr="001D3594">
        <w:tc>
          <w:tcPr>
            <w:tcW w:w="9438" w:type="dxa"/>
            <w:gridSpan w:val="3"/>
          </w:tcPr>
          <w:p w14:paraId="024B1E9B" w14:textId="77777777" w:rsidR="00301952" w:rsidRPr="003874A2" w:rsidRDefault="00301952" w:rsidP="001D3594">
            <w:pPr>
              <w:pStyle w:val="ListParagraph"/>
              <w:spacing w:line="480" w:lineRule="auto"/>
              <w:ind w:left="0"/>
              <w:jc w:val="right"/>
              <w:rPr>
                <w:rFonts w:ascii="Times New Roman" w:hAnsi="Times New Roman" w:cs="Times New Roman"/>
              </w:rPr>
            </w:pPr>
            <w:r>
              <w:rPr>
                <w:rFonts w:ascii="Times New Roman" w:hAnsi="Times New Roman" w:cs="Times New Roman"/>
              </w:rPr>
              <w:t>Runtime</w:t>
            </w:r>
          </w:p>
        </w:tc>
        <w:tc>
          <w:tcPr>
            <w:tcW w:w="2172" w:type="dxa"/>
          </w:tcPr>
          <w:p w14:paraId="16E1D1D7" w14:textId="4920E17C" w:rsidR="00301952" w:rsidRPr="003874A2" w:rsidRDefault="00B105E1" w:rsidP="001D3594">
            <w:pPr>
              <w:pStyle w:val="ListParagraph"/>
              <w:spacing w:line="480" w:lineRule="auto"/>
              <w:ind w:left="0"/>
              <w:rPr>
                <w:rFonts w:ascii="Times New Roman" w:hAnsi="Times New Roman" w:cs="Times New Roman"/>
              </w:rPr>
            </w:pPr>
            <w:r>
              <w:rPr>
                <w:rFonts w:ascii="Times New Roman" w:hAnsi="Times New Roman" w:cs="Times New Roman"/>
              </w:rPr>
              <w:t>O(</w:t>
            </w:r>
            <w:r w:rsidR="00B23B50">
              <w:rPr>
                <w:rFonts w:ascii="Times New Roman" w:hAnsi="Times New Roman" w:cs="Times New Roman"/>
              </w:rPr>
              <w:t>n</w:t>
            </w:r>
            <w:r w:rsidR="00B23B50">
              <w:rPr>
                <w:rFonts w:ascii="Times New Roman" w:hAnsi="Times New Roman" w:cs="Times New Roman"/>
                <w:vertAlign w:val="superscript"/>
              </w:rPr>
              <w:t>2</w:t>
            </w:r>
            <w:r w:rsidR="00B23B50">
              <w:rPr>
                <w:rFonts w:ascii="Times New Roman" w:hAnsi="Times New Roman" w:cs="Times New Roman"/>
              </w:rPr>
              <w:t xml:space="preserve"> * m * </w:t>
            </w:r>
            <w:r w:rsidR="0092349E">
              <w:rPr>
                <w:rFonts w:ascii="Times New Roman" w:hAnsi="Times New Roman" w:cs="Times New Roman"/>
              </w:rPr>
              <w:t>p</w:t>
            </w:r>
            <w:r>
              <w:rPr>
                <w:rFonts w:ascii="Times New Roman" w:hAnsi="Times New Roman" w:cs="Times New Roman"/>
              </w:rPr>
              <w:t>)</w:t>
            </w:r>
          </w:p>
        </w:tc>
      </w:tr>
    </w:tbl>
    <w:p w14:paraId="5F20B40B" w14:textId="641DE619" w:rsidR="00B105E1" w:rsidRDefault="00B105E1" w:rsidP="00B105E1">
      <w:pPr>
        <w:spacing w:after="0" w:line="480" w:lineRule="auto"/>
        <w:rPr>
          <w:rFonts w:ascii="Times New Roman" w:hAnsi="Times New Roman" w:cs="Times New Roman"/>
        </w:rPr>
      </w:pPr>
    </w:p>
    <w:p w14:paraId="0DAB6694" w14:textId="75EF5408" w:rsidR="00B105E1" w:rsidRDefault="00B105E1" w:rsidP="00B105E1">
      <w:pPr>
        <w:spacing w:after="0" w:line="480" w:lineRule="auto"/>
        <w:rPr>
          <w:rFonts w:ascii="Times New Roman" w:hAnsi="Times New Roman" w:cs="Times New Roman"/>
        </w:rPr>
      </w:pPr>
      <w:r>
        <w:rPr>
          <w:rFonts w:ascii="Times New Roman" w:hAnsi="Times New Roman" w:cs="Times New Roman"/>
        </w:rPr>
        <w:t>Advantages and Disadvantages:</w:t>
      </w:r>
    </w:p>
    <w:p w14:paraId="5E7F540A" w14:textId="77777777" w:rsidR="0040048F" w:rsidRPr="0040048F" w:rsidRDefault="0040048F" w:rsidP="00D96540">
      <w:pPr>
        <w:spacing w:after="0" w:line="480" w:lineRule="auto"/>
        <w:ind w:firstLine="720"/>
        <w:rPr>
          <w:rFonts w:ascii="Times New Roman" w:hAnsi="Times New Roman" w:cs="Times New Roman"/>
        </w:rPr>
      </w:pPr>
      <w:r w:rsidRPr="0040048F">
        <w:rPr>
          <w:rFonts w:ascii="Times New Roman" w:hAnsi="Times New Roman" w:cs="Times New Roman"/>
        </w:rPr>
        <w:t xml:space="preserve">Upon completing the pseudocode and runtime analysis for the three data structures, the different implementations would all satisfy the requirements, but each has distinct advantages over the others. One of the most significant advantages of the Binary Search Tree is that it stores the courses in a sorted order, with the items smaller than the current node on the left and greater </w:t>
      </w:r>
      <w:r w:rsidRPr="0040048F">
        <w:rPr>
          <w:rFonts w:ascii="Times New Roman" w:hAnsi="Times New Roman" w:cs="Times New Roman"/>
        </w:rPr>
        <w:lastRenderedPageBreak/>
        <w:t xml:space="preserve">than or equal to the current node on the right. Having the data stored in an organized manner by default eliminates the need for sorting elements before displaying them to the user. In contrast, the Vector data structure, unless the data being inserted into it is already presorted, requires the use of a sorting algorithm to correctly display the courses in alphanumeric order, which increases the runtime of the display all courses method. In terms of the Hash Table, it encounters a larger issue, considering that data in a hash table cannot be sorted. The Hash Table utilizes hash keys, which do not store data in an organized manner. Thus, to sort and display the data within a Hash Table requires pulling all data from the Hash Table and inserting it into another data structure, which again introduces more complexity and memory requirements into the project. Still, the Hash Table does have the advantage of having the quickest average runtime when it comes to searching data. While the Hash Table's worst runtime is O(n), which occurs when all elements in the Hash Table share the same hash key and are stored in the same singly linked list, most Hash Tables can be easily resized, and their hashing function can be adapted to have each data node's key be unique for each element. The latter results in an average runtime of O (m) for this program when searching for data, considering that the length of the course number string, m, must be iterated over when calculating the hash key, meaning that the user would have a good experience when searching for data since rather than the runtime increasing based on the amount of data in the Hash Table, it is instead dependent on the length of the current course number string. Having runtime independent of the amount of data within the Hash Table means that even as the user adds more data nodes to the Hash Table, the program performs at a consistent speed, whether the Hash Table has 1000 elements or 1000000 elements. In contrast, the Vector data structure has an average runtime of O (n), and the Binary Search Tree has an average runtime of O (log(n)), with n equating to the amount of elements within the Vector or Binary Search Tree, </w:t>
      </w:r>
      <w:r w:rsidRPr="0040048F">
        <w:rPr>
          <w:rFonts w:ascii="Times New Roman" w:hAnsi="Times New Roman" w:cs="Times New Roman"/>
        </w:rPr>
        <w:lastRenderedPageBreak/>
        <w:t>which means that as the amount of data increases, the program will begin to slow down as the user searches or inserts more data. The Vector data structure has the benefit of being consistent, regardless of its average or worst-case runtime. For the Vector, it has the advantage of being simple to implement and include within the program. While this will not affect the end user, it does reduce the potential for errors during development, as the amount of boilerplate code needed is significantly reduced with the inclusion of vectors in C++. Thus, the need to create specific actions, such as insertion, is not necessary since these methods are already included.</w:t>
      </w:r>
    </w:p>
    <w:p w14:paraId="7AE32DA5" w14:textId="77EAB7A8" w:rsidR="00800C02" w:rsidRDefault="0040048F" w:rsidP="00D96540">
      <w:pPr>
        <w:spacing w:after="0" w:line="480" w:lineRule="auto"/>
        <w:ind w:firstLine="720"/>
        <w:rPr>
          <w:rFonts w:ascii="Times New Roman" w:hAnsi="Times New Roman" w:cs="Times New Roman"/>
        </w:rPr>
      </w:pPr>
      <w:r w:rsidRPr="0040048F">
        <w:rPr>
          <w:rFonts w:ascii="Times New Roman" w:hAnsi="Times New Roman" w:cs="Times New Roman"/>
        </w:rPr>
        <w:t xml:space="preserve">However, there are also disadvantages to these data structures, especially in this situation. For the Binary Search Tree, one of the most significant issues is the potential for the tree to become unbalanced, which would result in the worst-case scenario runtimes occurring. This problem occurs when the data is inserted in ascending or descending order, as all the data becomes skewed to the left or right of the root, since all preceding elements will be greater than or less than the previous node. The resulting tree would be unbalanced and at its near-maximum height, resulting in a singly linked list rather than a Binary Search Tree. The Hash Table's most significant issue would be its inability to display its data in a sorted order without utilizing a different data structure, as mentioned above, there is no way to organize the data in a Hash Table, and since displaying all courses in the ascending alphanumeric order is required, this issue becomes problematic and requires the use of an additional data structure to first store the data, sort the data within it, and then finally display it to the user which takes more runtime and memory since the data has to be processed twice, once for pulling all data from the hashtable and inserting into the other data structure and again for sorting, and stored in twice in memory due to the need for an additional data structure. The Vector also has its issues, considering that as the data grows, the runtime greatly increases. Although it is the simplest to implement in the </w:t>
      </w:r>
      <w:r w:rsidRPr="0040048F">
        <w:rPr>
          <w:rFonts w:ascii="Times New Roman" w:hAnsi="Times New Roman" w:cs="Times New Roman"/>
        </w:rPr>
        <w:lastRenderedPageBreak/>
        <w:t>program, this comes at the cost of significantly increasing the runtime as the amount of data imported by the user increases. As the user inputs more data, rather than the runtime growing slowly, such as logarithmically or even remaining constant, it grows linearly. Thus, the program will run 10 times slower when the user loads 1000 courses as opposed to when they load 100 courses. While the initial test data consists of fewer than 10 elements, the amount of data used in other scenarios will likely be greater; thus, the program should prioritize reducing runtime for the end user rather than reducing program time for the developer.</w:t>
      </w:r>
    </w:p>
    <w:p w14:paraId="1CCF8B9D" w14:textId="77777777" w:rsidR="0040048F" w:rsidRDefault="0040048F" w:rsidP="0040048F">
      <w:pPr>
        <w:spacing w:after="0" w:line="480" w:lineRule="auto"/>
        <w:rPr>
          <w:rFonts w:ascii="Times New Roman" w:hAnsi="Times New Roman" w:cs="Times New Roman"/>
        </w:rPr>
      </w:pPr>
    </w:p>
    <w:p w14:paraId="58846990" w14:textId="55EA3928" w:rsidR="00800C02" w:rsidRDefault="00800C02" w:rsidP="00B105E1">
      <w:pPr>
        <w:spacing w:after="0" w:line="480" w:lineRule="auto"/>
        <w:rPr>
          <w:rFonts w:ascii="Times New Roman" w:hAnsi="Times New Roman" w:cs="Times New Roman"/>
        </w:rPr>
      </w:pPr>
      <w:r>
        <w:rPr>
          <w:rFonts w:ascii="Times New Roman" w:hAnsi="Times New Roman" w:cs="Times New Roman"/>
        </w:rPr>
        <w:t>Recommendation:</w:t>
      </w:r>
    </w:p>
    <w:p w14:paraId="23BD55AC" w14:textId="718065C3" w:rsidR="00800C02" w:rsidRPr="00800C02" w:rsidRDefault="005D21F1" w:rsidP="00D96540">
      <w:pPr>
        <w:spacing w:after="0" w:line="480" w:lineRule="auto"/>
        <w:ind w:firstLine="720"/>
        <w:rPr>
          <w:rFonts w:ascii="Times New Roman" w:hAnsi="Times New Roman" w:cs="Times New Roman"/>
        </w:rPr>
      </w:pPr>
      <w:r w:rsidRPr="005D21F1">
        <w:rPr>
          <w:rFonts w:ascii="Times New Roman" w:hAnsi="Times New Roman" w:cs="Times New Roman"/>
        </w:rPr>
        <w:t>Upon completing the calculations for the worst-case scenario runtime of all data structures for this program, the Vector has a runtime of O (n</w:t>
      </w:r>
      <w:r w:rsidRPr="00186B73">
        <w:rPr>
          <w:rFonts w:ascii="Times New Roman" w:hAnsi="Times New Roman" w:cs="Times New Roman"/>
          <w:vertAlign w:val="superscript"/>
        </w:rPr>
        <w:t>2</w:t>
      </w:r>
      <w:r w:rsidRPr="005D21F1">
        <w:rPr>
          <w:rFonts w:ascii="Times New Roman" w:hAnsi="Times New Roman" w:cs="Times New Roman"/>
        </w:rPr>
        <w:t xml:space="preserve"> * i * m), the Hash Table has a runtime of O (n</w:t>
      </w:r>
      <w:r w:rsidRPr="00186B73">
        <w:rPr>
          <w:rFonts w:ascii="Times New Roman" w:hAnsi="Times New Roman" w:cs="Times New Roman"/>
          <w:vertAlign w:val="superscript"/>
        </w:rPr>
        <w:t>2</w:t>
      </w:r>
      <w:r w:rsidRPr="005D21F1">
        <w:rPr>
          <w:rFonts w:ascii="Times New Roman" w:hAnsi="Times New Roman" w:cs="Times New Roman"/>
        </w:rPr>
        <w:t xml:space="preserve"> * (k + j) * m), and the Binary Search Tree has a runtime of O(n</w:t>
      </w:r>
      <w:r w:rsidRPr="00186B73">
        <w:rPr>
          <w:rFonts w:ascii="Times New Roman" w:hAnsi="Times New Roman" w:cs="Times New Roman"/>
          <w:vertAlign w:val="superscript"/>
        </w:rPr>
        <w:t>2</w:t>
      </w:r>
      <w:r w:rsidRPr="005D21F1">
        <w:rPr>
          <w:rFonts w:ascii="Times New Roman" w:hAnsi="Times New Roman" w:cs="Times New Roman"/>
        </w:rPr>
        <w:t xml:space="preserve"> * m * p), with n equating to the amount of rows in the csvFile, m equating to the length of a row from the csvFile, i equating to the length of the Vector, k equating to the length of the singly linked list within a Hash Table index, j equating to the length of the course number string, and p equating to the height of the Binary Search Tree. Based on these calculations and the advantages and disadvantages of these data structures, I would utilize the Binary Search Tree for this program, as it offers multiple benefits over the other data structures that are particularly advantageous for this application. For instance, unlike the Vector and Hash Table, which both store their data in an unorganized manner, the Binary Search Tree organizes its nodes by first comparing the new node's value to the current node and placing it to the left if it is smaller or to the right if it is greater than or equal. Thus, upon inserting new nodes into the tree, they are inserted into a sorted position, which removes the need to sort the tree later when displaying all courses. Instead, a </w:t>
      </w:r>
      <w:r w:rsidRPr="005D21F1">
        <w:rPr>
          <w:rFonts w:ascii="Times New Roman" w:hAnsi="Times New Roman" w:cs="Times New Roman"/>
        </w:rPr>
        <w:lastRenderedPageBreak/>
        <w:t>simple recursive algorithm in which the tree is traversed in order, meaning that the left-most node is accessed, then its parent, and the parent's right node, which will display the nodes in order based on their value. In this case, calling the nodes in the displayed order will print all courses in their alphanumeric order, without having to sort through the data beforehand. Additionally, even in the worst-case scenario, in which the Binary Search Tree reaches its nearly maximum height and behaves like a linked list, it still would have a faster or similar runtime to the other data structures in their worst-case scenarios. Additionally, this issue can be addressed by shuffling the course objects before inserting them into the Binary Search Tree, which alleviates these issues by reordering the course elements before insertion. While this will require additional runtime, it will only be necessary when importing the data for the first time, which is typically done when the program is started. Even though additional runtime would be added to the program, it would significantly reduce the likelihood of the worst-case scenario runtime occurring for the user, which can substantially decrease the runtime of other, more critical aspects of the program, such as searching and displaying all courses.</w:t>
      </w:r>
    </w:p>
    <w:sectPr w:rsidR="00800C02" w:rsidRPr="00800C0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C2CD9E" w14:textId="77777777" w:rsidR="003B2DB2" w:rsidRDefault="003B2DB2" w:rsidP="00B23309">
      <w:pPr>
        <w:spacing w:after="0" w:line="240" w:lineRule="auto"/>
      </w:pPr>
      <w:r>
        <w:separator/>
      </w:r>
    </w:p>
  </w:endnote>
  <w:endnote w:type="continuationSeparator" w:id="0">
    <w:p w14:paraId="7F57AE54" w14:textId="77777777" w:rsidR="003B2DB2" w:rsidRDefault="003B2DB2" w:rsidP="00B23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0AB904" w14:textId="77777777" w:rsidR="003B2DB2" w:rsidRDefault="003B2DB2" w:rsidP="00B23309">
      <w:pPr>
        <w:spacing w:after="0" w:line="240" w:lineRule="auto"/>
      </w:pPr>
      <w:r>
        <w:separator/>
      </w:r>
    </w:p>
  </w:footnote>
  <w:footnote w:type="continuationSeparator" w:id="0">
    <w:p w14:paraId="5C6C752E" w14:textId="77777777" w:rsidR="003B2DB2" w:rsidRDefault="003B2DB2" w:rsidP="00B23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9775854"/>
      <w:docPartObj>
        <w:docPartGallery w:val="Page Numbers (Top of Page)"/>
        <w:docPartUnique/>
      </w:docPartObj>
    </w:sdtPr>
    <w:sdtEndPr>
      <w:rPr>
        <w:noProof/>
      </w:rPr>
    </w:sdtEndPr>
    <w:sdtContent>
      <w:p w14:paraId="1B2FD114" w14:textId="77777777" w:rsidR="00B23309" w:rsidRDefault="00B2330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74AE5B" w14:textId="77777777" w:rsidR="00B23309" w:rsidRDefault="00B233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E5491"/>
    <w:multiLevelType w:val="hybridMultilevel"/>
    <w:tmpl w:val="21FAB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E22EE"/>
    <w:multiLevelType w:val="hybridMultilevel"/>
    <w:tmpl w:val="E8442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46F4F"/>
    <w:multiLevelType w:val="hybridMultilevel"/>
    <w:tmpl w:val="F97EF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65BE6"/>
    <w:multiLevelType w:val="hybridMultilevel"/>
    <w:tmpl w:val="A6709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C66CE"/>
    <w:multiLevelType w:val="hybridMultilevel"/>
    <w:tmpl w:val="72B4E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5263CD"/>
    <w:multiLevelType w:val="hybridMultilevel"/>
    <w:tmpl w:val="D4600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34403"/>
    <w:multiLevelType w:val="hybridMultilevel"/>
    <w:tmpl w:val="C35C3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C965DD"/>
    <w:multiLevelType w:val="hybridMultilevel"/>
    <w:tmpl w:val="22488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331185F"/>
    <w:multiLevelType w:val="hybridMultilevel"/>
    <w:tmpl w:val="66228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F97A02"/>
    <w:multiLevelType w:val="hybridMultilevel"/>
    <w:tmpl w:val="ECE21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F34AB0"/>
    <w:multiLevelType w:val="hybridMultilevel"/>
    <w:tmpl w:val="1242A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96716544">
    <w:abstractNumId w:val="8"/>
  </w:num>
  <w:num w:numId="2" w16cid:durableId="1078013537">
    <w:abstractNumId w:val="10"/>
  </w:num>
  <w:num w:numId="3" w16cid:durableId="1603492146">
    <w:abstractNumId w:val="5"/>
  </w:num>
  <w:num w:numId="4" w16cid:durableId="813528150">
    <w:abstractNumId w:val="7"/>
  </w:num>
  <w:num w:numId="5" w16cid:durableId="145439504">
    <w:abstractNumId w:val="2"/>
  </w:num>
  <w:num w:numId="6" w16cid:durableId="645671027">
    <w:abstractNumId w:val="1"/>
  </w:num>
  <w:num w:numId="7" w16cid:durableId="727337281">
    <w:abstractNumId w:val="0"/>
  </w:num>
  <w:num w:numId="8" w16cid:durableId="1827354991">
    <w:abstractNumId w:val="4"/>
  </w:num>
  <w:num w:numId="9" w16cid:durableId="1765416078">
    <w:abstractNumId w:val="3"/>
  </w:num>
  <w:num w:numId="10" w16cid:durableId="756368237">
    <w:abstractNumId w:val="9"/>
  </w:num>
  <w:num w:numId="11" w16cid:durableId="5347759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62"/>
    <w:rsid w:val="000341D8"/>
    <w:rsid w:val="00060DC2"/>
    <w:rsid w:val="000E6B01"/>
    <w:rsid w:val="000F4933"/>
    <w:rsid w:val="00114564"/>
    <w:rsid w:val="00122A21"/>
    <w:rsid w:val="0015374E"/>
    <w:rsid w:val="00186B73"/>
    <w:rsid w:val="001B4427"/>
    <w:rsid w:val="001C4D75"/>
    <w:rsid w:val="001D141B"/>
    <w:rsid w:val="001D5DDC"/>
    <w:rsid w:val="00275B7C"/>
    <w:rsid w:val="002B5D2E"/>
    <w:rsid w:val="002C37F0"/>
    <w:rsid w:val="002C4B10"/>
    <w:rsid w:val="00301952"/>
    <w:rsid w:val="00331A54"/>
    <w:rsid w:val="003874A2"/>
    <w:rsid w:val="00390E52"/>
    <w:rsid w:val="003A229B"/>
    <w:rsid w:val="003B2DB2"/>
    <w:rsid w:val="003C42C4"/>
    <w:rsid w:val="0040048F"/>
    <w:rsid w:val="00413F4D"/>
    <w:rsid w:val="00415FA4"/>
    <w:rsid w:val="004529D9"/>
    <w:rsid w:val="00482162"/>
    <w:rsid w:val="004B2FBE"/>
    <w:rsid w:val="004B7515"/>
    <w:rsid w:val="004E342B"/>
    <w:rsid w:val="00502FF0"/>
    <w:rsid w:val="00504F70"/>
    <w:rsid w:val="00511D5F"/>
    <w:rsid w:val="005D21F1"/>
    <w:rsid w:val="00644BFD"/>
    <w:rsid w:val="006742F9"/>
    <w:rsid w:val="006B0BBC"/>
    <w:rsid w:val="006D016F"/>
    <w:rsid w:val="00757777"/>
    <w:rsid w:val="007A39BD"/>
    <w:rsid w:val="007C0F05"/>
    <w:rsid w:val="00800C02"/>
    <w:rsid w:val="0084120D"/>
    <w:rsid w:val="00846C5A"/>
    <w:rsid w:val="008D12B4"/>
    <w:rsid w:val="008D4230"/>
    <w:rsid w:val="008D43DF"/>
    <w:rsid w:val="008F3B1A"/>
    <w:rsid w:val="0092349E"/>
    <w:rsid w:val="00997279"/>
    <w:rsid w:val="009A7EB5"/>
    <w:rsid w:val="00A36E21"/>
    <w:rsid w:val="00A47019"/>
    <w:rsid w:val="00AE796A"/>
    <w:rsid w:val="00B06CEA"/>
    <w:rsid w:val="00B105E1"/>
    <w:rsid w:val="00B23309"/>
    <w:rsid w:val="00B23B50"/>
    <w:rsid w:val="00B34565"/>
    <w:rsid w:val="00B544D6"/>
    <w:rsid w:val="00B647B4"/>
    <w:rsid w:val="00BB6CB2"/>
    <w:rsid w:val="00C01AE6"/>
    <w:rsid w:val="00C27DCC"/>
    <w:rsid w:val="00C47267"/>
    <w:rsid w:val="00C70A0A"/>
    <w:rsid w:val="00C9022E"/>
    <w:rsid w:val="00CC4C96"/>
    <w:rsid w:val="00D436C2"/>
    <w:rsid w:val="00D717BC"/>
    <w:rsid w:val="00D83D36"/>
    <w:rsid w:val="00D84521"/>
    <w:rsid w:val="00D96540"/>
    <w:rsid w:val="00DB380F"/>
    <w:rsid w:val="00E0640D"/>
    <w:rsid w:val="00E1137B"/>
    <w:rsid w:val="00E31A40"/>
    <w:rsid w:val="00E40853"/>
    <w:rsid w:val="00E45298"/>
    <w:rsid w:val="00EC6F7D"/>
    <w:rsid w:val="00F23479"/>
    <w:rsid w:val="00F30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37C4"/>
  <w15:chartTrackingRefBased/>
  <w15:docId w15:val="{04AB6954-A173-430F-83AE-EBA889748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309"/>
  </w:style>
  <w:style w:type="paragraph" w:styleId="Heading1">
    <w:name w:val="heading 1"/>
    <w:basedOn w:val="Normal"/>
    <w:next w:val="Normal"/>
    <w:link w:val="Heading1Char"/>
    <w:uiPriority w:val="9"/>
    <w:qFormat/>
    <w:rsid w:val="004B2F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2F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2F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F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F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F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F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F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F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F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2F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2F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F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F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F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F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F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FBE"/>
    <w:rPr>
      <w:rFonts w:eastAsiaTheme="majorEastAsia" w:cstheme="majorBidi"/>
      <w:color w:val="272727" w:themeColor="text1" w:themeTint="D8"/>
    </w:rPr>
  </w:style>
  <w:style w:type="paragraph" w:styleId="Title">
    <w:name w:val="Title"/>
    <w:basedOn w:val="Normal"/>
    <w:next w:val="Normal"/>
    <w:link w:val="TitleChar"/>
    <w:uiPriority w:val="10"/>
    <w:qFormat/>
    <w:rsid w:val="004B2F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F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F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F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FBE"/>
    <w:pPr>
      <w:spacing w:before="160"/>
      <w:jc w:val="center"/>
    </w:pPr>
    <w:rPr>
      <w:i/>
      <w:iCs/>
      <w:color w:val="404040" w:themeColor="text1" w:themeTint="BF"/>
    </w:rPr>
  </w:style>
  <w:style w:type="character" w:customStyle="1" w:styleId="QuoteChar">
    <w:name w:val="Quote Char"/>
    <w:basedOn w:val="DefaultParagraphFont"/>
    <w:link w:val="Quote"/>
    <w:uiPriority w:val="29"/>
    <w:rsid w:val="004B2FBE"/>
    <w:rPr>
      <w:i/>
      <w:iCs/>
      <w:color w:val="404040" w:themeColor="text1" w:themeTint="BF"/>
    </w:rPr>
  </w:style>
  <w:style w:type="paragraph" w:styleId="ListParagraph">
    <w:name w:val="List Paragraph"/>
    <w:basedOn w:val="Normal"/>
    <w:uiPriority w:val="34"/>
    <w:qFormat/>
    <w:rsid w:val="004B2FBE"/>
    <w:pPr>
      <w:ind w:left="720"/>
      <w:contextualSpacing/>
    </w:pPr>
  </w:style>
  <w:style w:type="character" w:styleId="IntenseEmphasis">
    <w:name w:val="Intense Emphasis"/>
    <w:basedOn w:val="DefaultParagraphFont"/>
    <w:uiPriority w:val="21"/>
    <w:qFormat/>
    <w:rsid w:val="004B2FBE"/>
    <w:rPr>
      <w:i/>
      <w:iCs/>
      <w:color w:val="0F4761" w:themeColor="accent1" w:themeShade="BF"/>
    </w:rPr>
  </w:style>
  <w:style w:type="paragraph" w:styleId="IntenseQuote">
    <w:name w:val="Intense Quote"/>
    <w:basedOn w:val="Normal"/>
    <w:next w:val="Normal"/>
    <w:link w:val="IntenseQuoteChar"/>
    <w:uiPriority w:val="30"/>
    <w:qFormat/>
    <w:rsid w:val="004B2F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FBE"/>
    <w:rPr>
      <w:i/>
      <w:iCs/>
      <w:color w:val="0F4761" w:themeColor="accent1" w:themeShade="BF"/>
    </w:rPr>
  </w:style>
  <w:style w:type="character" w:styleId="IntenseReference">
    <w:name w:val="Intense Reference"/>
    <w:basedOn w:val="DefaultParagraphFont"/>
    <w:uiPriority w:val="32"/>
    <w:qFormat/>
    <w:rsid w:val="004B2FBE"/>
    <w:rPr>
      <w:b/>
      <w:bCs/>
      <w:smallCaps/>
      <w:color w:val="0F4761" w:themeColor="accent1" w:themeShade="BF"/>
      <w:spacing w:val="5"/>
    </w:rPr>
  </w:style>
  <w:style w:type="paragraph" w:styleId="Header">
    <w:name w:val="header"/>
    <w:basedOn w:val="Normal"/>
    <w:link w:val="HeaderChar"/>
    <w:uiPriority w:val="99"/>
    <w:unhideWhenUsed/>
    <w:rsid w:val="00B23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309"/>
  </w:style>
  <w:style w:type="paragraph" w:styleId="Footer">
    <w:name w:val="footer"/>
    <w:basedOn w:val="Normal"/>
    <w:link w:val="FooterChar"/>
    <w:uiPriority w:val="99"/>
    <w:unhideWhenUsed/>
    <w:rsid w:val="00B23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309"/>
  </w:style>
  <w:style w:type="table" w:styleId="TableGrid">
    <w:name w:val="Table Grid"/>
    <w:basedOn w:val="TableNormal"/>
    <w:uiPriority w:val="39"/>
    <w:rsid w:val="00387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ool-User\Excess%20Documents\Courses\Word%20Document%20Template%20(AP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0E27E-74DE-4D77-848E-1A588E8A7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Document Template (APA Format).dotx</Template>
  <TotalTime>386</TotalTime>
  <Pages>37</Pages>
  <Words>3920</Words>
  <Characters>22347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School-User</dc:creator>
  <cp:keywords/>
  <dc:description/>
  <cp:lastModifiedBy>Miranda, Cristiano</cp:lastModifiedBy>
  <cp:revision>28</cp:revision>
  <dcterms:created xsi:type="dcterms:W3CDTF">2025-10-06T18:01:00Z</dcterms:created>
  <dcterms:modified xsi:type="dcterms:W3CDTF">2025-10-09T22:28:00Z</dcterms:modified>
</cp:coreProperties>
</file>