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C252C" w14:textId="77777777" w:rsidR="00B23309" w:rsidRDefault="001D5DDC" w:rsidP="00B23309">
      <w:pPr>
        <w:spacing w:after="0" w:line="480" w:lineRule="auto"/>
        <w:contextualSpacing/>
        <w:rPr>
          <w:rFonts w:ascii="Times New Roman" w:hAnsi="Times New Roman" w:cs="Times New Roman"/>
        </w:rPr>
      </w:pPr>
      <w:r>
        <w:rPr>
          <w:rFonts w:ascii="Times New Roman" w:hAnsi="Times New Roman" w:cs="Times New Roman"/>
        </w:rPr>
        <w:tab/>
      </w:r>
    </w:p>
    <w:p w14:paraId="39BADC3B" w14:textId="77777777" w:rsidR="00B23309" w:rsidRDefault="00B23309" w:rsidP="00B23309">
      <w:pPr>
        <w:spacing w:after="0" w:line="480" w:lineRule="auto"/>
        <w:contextualSpacing/>
        <w:rPr>
          <w:rFonts w:ascii="Times New Roman" w:hAnsi="Times New Roman" w:cs="Times New Roman"/>
        </w:rPr>
      </w:pPr>
    </w:p>
    <w:p w14:paraId="509F95B4" w14:textId="77777777" w:rsidR="00B23309" w:rsidRDefault="00B23309" w:rsidP="00B23309">
      <w:pPr>
        <w:spacing w:after="0" w:line="480" w:lineRule="auto"/>
        <w:contextualSpacing/>
        <w:rPr>
          <w:rFonts w:ascii="Times New Roman" w:hAnsi="Times New Roman" w:cs="Times New Roman"/>
        </w:rPr>
      </w:pPr>
    </w:p>
    <w:p w14:paraId="153F052B" w14:textId="77777777" w:rsidR="00B23309" w:rsidRDefault="00B23309" w:rsidP="00B23309">
      <w:pPr>
        <w:spacing w:after="0" w:line="480" w:lineRule="auto"/>
        <w:contextualSpacing/>
        <w:rPr>
          <w:rFonts w:ascii="Times New Roman" w:hAnsi="Times New Roman" w:cs="Times New Roman"/>
        </w:rPr>
      </w:pPr>
    </w:p>
    <w:p w14:paraId="2DB5EFE1" w14:textId="77777777" w:rsidR="00B23309" w:rsidRDefault="00B23309" w:rsidP="00B23309">
      <w:pPr>
        <w:spacing w:after="0" w:line="480" w:lineRule="auto"/>
        <w:contextualSpacing/>
        <w:rPr>
          <w:rFonts w:ascii="Times New Roman" w:hAnsi="Times New Roman" w:cs="Times New Roman"/>
        </w:rPr>
      </w:pPr>
    </w:p>
    <w:p w14:paraId="6DF09224" w14:textId="77777777" w:rsidR="004C190F" w:rsidRPr="004C190F" w:rsidRDefault="004C190F" w:rsidP="004C190F">
      <w:pPr>
        <w:spacing w:after="0" w:line="480" w:lineRule="auto"/>
        <w:contextualSpacing/>
        <w:jc w:val="center"/>
        <w:rPr>
          <w:rFonts w:ascii="Times New Roman" w:hAnsi="Times New Roman" w:cs="Times New Roman"/>
          <w:b/>
          <w:bCs/>
        </w:rPr>
      </w:pPr>
      <w:r w:rsidRPr="004C190F">
        <w:rPr>
          <w:rFonts w:ascii="Times New Roman" w:hAnsi="Times New Roman" w:cs="Times New Roman"/>
          <w:b/>
          <w:bCs/>
        </w:rPr>
        <w:t>2-3 Assignment: Vector Sorting</w:t>
      </w:r>
    </w:p>
    <w:p w14:paraId="6935E693" w14:textId="77777777" w:rsidR="00B23309" w:rsidRDefault="00B23309" w:rsidP="00B23309">
      <w:pPr>
        <w:spacing w:after="0" w:line="480" w:lineRule="auto"/>
        <w:contextualSpacing/>
        <w:rPr>
          <w:rFonts w:ascii="Times New Roman" w:hAnsi="Times New Roman" w:cs="Times New Roman"/>
        </w:rPr>
      </w:pPr>
    </w:p>
    <w:p w14:paraId="53DB9142" w14:textId="77777777"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Cristiano Miranda</w:t>
      </w:r>
    </w:p>
    <w:p w14:paraId="2960747C" w14:textId="77777777"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Southern New Hampshire University</w:t>
      </w:r>
    </w:p>
    <w:p w14:paraId="746174E9" w14:textId="1FC5BA6A" w:rsidR="00B23309" w:rsidRDefault="004C190F" w:rsidP="00B23309">
      <w:pPr>
        <w:spacing w:after="0" w:line="480" w:lineRule="auto"/>
        <w:contextualSpacing/>
        <w:jc w:val="center"/>
        <w:rPr>
          <w:rFonts w:ascii="Times New Roman" w:hAnsi="Times New Roman" w:cs="Times New Roman"/>
        </w:rPr>
      </w:pPr>
      <w:r>
        <w:rPr>
          <w:rFonts w:ascii="Times New Roman" w:hAnsi="Times New Roman" w:cs="Times New Roman"/>
        </w:rPr>
        <w:t>CS-300</w:t>
      </w:r>
      <w:r w:rsidR="00B23309">
        <w:rPr>
          <w:rFonts w:ascii="Times New Roman" w:hAnsi="Times New Roman" w:cs="Times New Roman"/>
        </w:rPr>
        <w:t xml:space="preserve">: </w:t>
      </w:r>
      <w:r>
        <w:rPr>
          <w:rFonts w:ascii="Times New Roman" w:hAnsi="Times New Roman" w:cs="Times New Roman"/>
        </w:rPr>
        <w:t>Analysis and Design</w:t>
      </w:r>
    </w:p>
    <w:p w14:paraId="59CF13DE" w14:textId="4B031D8C"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Professor</w:t>
      </w:r>
      <w:r w:rsidR="004C190F">
        <w:rPr>
          <w:rFonts w:ascii="Times New Roman" w:hAnsi="Times New Roman" w:cs="Times New Roman"/>
        </w:rPr>
        <w:t xml:space="preserve"> Muthukudage</w:t>
      </w:r>
    </w:p>
    <w:p w14:paraId="783A03FC" w14:textId="5D8B91E7" w:rsidR="00B23309" w:rsidRDefault="004C190F" w:rsidP="00B23309">
      <w:pPr>
        <w:spacing w:after="0" w:line="480" w:lineRule="auto"/>
        <w:contextualSpacing/>
        <w:jc w:val="center"/>
        <w:rPr>
          <w:rFonts w:ascii="Times New Roman" w:hAnsi="Times New Roman" w:cs="Times New Roman"/>
        </w:rPr>
      </w:pPr>
      <w:r>
        <w:rPr>
          <w:rFonts w:ascii="Times New Roman" w:hAnsi="Times New Roman" w:cs="Times New Roman"/>
        </w:rPr>
        <w:t>14</w:t>
      </w:r>
      <w:r w:rsidR="00B23309">
        <w:rPr>
          <w:rFonts w:ascii="Times New Roman" w:hAnsi="Times New Roman" w:cs="Times New Roman"/>
        </w:rPr>
        <w:t xml:space="preserve"> </w:t>
      </w:r>
      <w:r>
        <w:rPr>
          <w:rFonts w:ascii="Times New Roman" w:hAnsi="Times New Roman" w:cs="Times New Roman"/>
        </w:rPr>
        <w:t>September</w:t>
      </w:r>
      <w:r w:rsidR="00B23309">
        <w:rPr>
          <w:rFonts w:ascii="Times New Roman" w:hAnsi="Times New Roman" w:cs="Times New Roman"/>
        </w:rPr>
        <w:t xml:space="preserve"> 2025</w:t>
      </w:r>
    </w:p>
    <w:p w14:paraId="64B7E0AB" w14:textId="77777777" w:rsidR="00B23309" w:rsidRDefault="00B23309" w:rsidP="00B23309">
      <w:pPr>
        <w:rPr>
          <w:rFonts w:ascii="Times New Roman" w:hAnsi="Times New Roman" w:cs="Times New Roman"/>
        </w:rPr>
      </w:pPr>
      <w:r>
        <w:rPr>
          <w:rFonts w:ascii="Times New Roman" w:hAnsi="Times New Roman" w:cs="Times New Roman"/>
        </w:rPr>
        <w:br w:type="page"/>
      </w:r>
    </w:p>
    <w:p w14:paraId="15474FD4" w14:textId="77777777" w:rsidR="00881EE7" w:rsidRPr="00881EE7" w:rsidRDefault="00881EE7" w:rsidP="00881EE7">
      <w:pPr>
        <w:spacing w:after="0" w:line="480" w:lineRule="auto"/>
        <w:contextualSpacing/>
        <w:jc w:val="center"/>
        <w:rPr>
          <w:rFonts w:ascii="Times New Roman" w:hAnsi="Times New Roman" w:cs="Times New Roman"/>
          <w:b/>
          <w:bCs/>
        </w:rPr>
      </w:pPr>
      <w:r w:rsidRPr="00881EE7">
        <w:rPr>
          <w:rFonts w:ascii="Times New Roman" w:hAnsi="Times New Roman" w:cs="Times New Roman"/>
          <w:b/>
          <w:bCs/>
        </w:rPr>
        <w:lastRenderedPageBreak/>
        <w:t>2-3 Assignment: Vector Sorting</w:t>
      </w:r>
    </w:p>
    <w:p w14:paraId="64FE5375" w14:textId="0EB1D146" w:rsidR="00E06CFF" w:rsidRDefault="00E06CFF" w:rsidP="00881EE7">
      <w:pPr>
        <w:spacing w:after="0" w:line="480" w:lineRule="auto"/>
        <w:contextualSpacing/>
        <w:rPr>
          <w:rFonts w:ascii="Times New Roman" w:hAnsi="Times New Roman" w:cs="Times New Roman"/>
        </w:rPr>
      </w:pPr>
      <w:r>
        <w:rPr>
          <w:rFonts w:ascii="Times New Roman" w:hAnsi="Times New Roman" w:cs="Times New Roman"/>
        </w:rPr>
        <w:t>Code Reflection:</w:t>
      </w:r>
    </w:p>
    <w:p w14:paraId="03A35161" w14:textId="15A6D3A0" w:rsidR="007B34BE" w:rsidRPr="007B34BE" w:rsidRDefault="007B34BE" w:rsidP="007B34BE">
      <w:pPr>
        <w:spacing w:after="0" w:line="480" w:lineRule="auto"/>
        <w:contextualSpacing/>
        <w:rPr>
          <w:rFonts w:ascii="Times New Roman" w:hAnsi="Times New Roman" w:cs="Times New Roman"/>
        </w:rPr>
      </w:pPr>
      <w:r w:rsidRPr="007B34BE">
        <w:rPr>
          <w:rFonts w:ascii="Times New Roman" w:hAnsi="Times New Roman" w:cs="Times New Roman"/>
        </w:rPr>
        <w:t>            The Vector Sorting project's purpose is to load data from a file and to allow the user to sort the data based on a string. More specifically, bids from a CSV file are loaded by the program and stored in a vector. From here, the value associated with each bid's title property is used to sort bids within the vector. The program utilizes two different sorting methods, selection sort and quicksort, to highlight the difference in execution time between the two methods. The code shows that while there are multiple solutions to a problem, some are better than others, and in this case, the quicksort sorts the entire vector faster on average. Still, both methods employ different techniques. Selection sort compares the current index value to all other values in the array, finding the smallest value that is placed higher than it in the vector, and swaps it, continuing this pattern until the second-to-last array element is reached, upon which the algorithm finishes sorting the vector. For quick sorting, this method utilizes a pivot value that is then compared to multiple elements in the vector. If the element is less than the pivot value, it is moved to the left of the pivot, and if it is greater than the pivot, it is transferred to the right. Through this, once the pivot is compared against the other elements, its position is found since all elements to the left are less and all elements to the right are greater. Then, this pattern is repeated by splitting the vector into two partitions, one being a lower partition involving the elements before the pivot point and the pivot point index as well. The other is a higher partition involving the elements above the pivot point. The process continues until every element is utilized as a pivot point and moved to its proper position, since now the vector will be sorted as all elements within the vector are less than the values after it and greater than the values before it. While the quicksort method is faster, it is also more complicated to implement.</w:t>
      </w:r>
    </w:p>
    <w:p w14:paraId="75B98EB6" w14:textId="2B75BB40" w:rsidR="00E06CFF" w:rsidRDefault="007B34BE" w:rsidP="007B34BE">
      <w:pPr>
        <w:spacing w:after="0" w:line="480" w:lineRule="auto"/>
        <w:ind w:firstLine="720"/>
        <w:contextualSpacing/>
        <w:rPr>
          <w:rFonts w:ascii="Times New Roman" w:hAnsi="Times New Roman" w:cs="Times New Roman"/>
        </w:rPr>
      </w:pPr>
      <w:r w:rsidRPr="007B34BE">
        <w:rPr>
          <w:rFonts w:ascii="Times New Roman" w:hAnsi="Times New Roman" w:cs="Times New Roman"/>
        </w:rPr>
        <w:lastRenderedPageBreak/>
        <w:t>Some of the issues I ran into involved mispositioning specific lines of code and improperly incrementing values. In terms of mispositioning specific code, this issue arose when I accidentally placed the swap function outside of the if statement. Although this was a simple mistake, it resulted in a significant amount of time spent debugging. Similarly, for the improper incrementing problem, this also occurred when I accidentally applied the incorrect logic to the highIndex variable, which caused me to experience out-of-range errors since I incorrectly caused the program to add to the highIndex instead of subtracting. These problems showed me the importance of paying attention when using patterns, as making even a simple mistake while coding them can result in hard-to-notice and solve issues that could have been easily avoided had I been more attentive when implementing the code. Still, these problems helped reinforce my debugging skills, as I successfully found and solved them. In my case, I started by isolating the problem and identifying exactly where it was happening. Once I isolated the issue to the pivot function, debugging the code became easier, as I knew where to focus my attention. Finally, I took my time and walked through the code step by step, following my pseudocode process and the code pattern found online to discover where the error in my code occurred. By doing this, I was able to identify the issues and correct them, ensuring my program functioned correctly. Still, in other instances where the code is not a pattern, learning to walk through the code and the process I am trying to perform is a helpful and valuable skill to practice, allowing me to solve any problems I encounter more easily in the future.</w:t>
      </w:r>
    </w:p>
    <w:p w14:paraId="5268B2F9" w14:textId="77777777" w:rsidR="007B34BE" w:rsidRDefault="007B34BE" w:rsidP="007B34BE">
      <w:pPr>
        <w:spacing w:after="0" w:line="480" w:lineRule="auto"/>
        <w:contextualSpacing/>
        <w:rPr>
          <w:rFonts w:ascii="Times New Roman" w:hAnsi="Times New Roman" w:cs="Times New Roman"/>
        </w:rPr>
      </w:pPr>
    </w:p>
    <w:p w14:paraId="7D32DF5A" w14:textId="0BD49735" w:rsidR="0084120D" w:rsidRDefault="00881EE7" w:rsidP="00881EE7">
      <w:pPr>
        <w:spacing w:after="0" w:line="480" w:lineRule="auto"/>
        <w:contextualSpacing/>
        <w:rPr>
          <w:rFonts w:ascii="Times New Roman" w:hAnsi="Times New Roman" w:cs="Times New Roman"/>
        </w:rPr>
      </w:pPr>
      <w:r>
        <w:rPr>
          <w:rFonts w:ascii="Times New Roman" w:hAnsi="Times New Roman" w:cs="Times New Roman"/>
        </w:rPr>
        <w:t>Pseudo Code:</w:t>
      </w:r>
    </w:p>
    <w:p w14:paraId="1D435D1D" w14:textId="2E21D7B9" w:rsidR="00AE7527" w:rsidRDefault="00AE7527" w:rsidP="00AE7527">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displayBid(bid)</w:t>
      </w:r>
    </w:p>
    <w:p w14:paraId="6D2EAEA9" w14:textId="7D7685D3" w:rsidR="00FE4927" w:rsidRDefault="00FE4927" w:rsidP="00AE752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START</w:t>
      </w:r>
    </w:p>
    <w:p w14:paraId="44DAA65F" w14:textId="4B573F92" w:rsidR="00AE7527" w:rsidRDefault="00AE7527" w:rsidP="00AE752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lastRenderedPageBreak/>
        <w:t>DISPLAY bid.bidId + “: ” + bid.title + “ | ” + bid.amount + “ | ” + bid.fund</w:t>
      </w:r>
    </w:p>
    <w:p w14:paraId="4A80F6BF" w14:textId="6B5E99A2" w:rsidR="00AE7527" w:rsidRDefault="00AE7527" w:rsidP="00AE752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RETURN</w:t>
      </w:r>
    </w:p>
    <w:p w14:paraId="421A263E" w14:textId="38EF31D3" w:rsidR="00FE4927" w:rsidRDefault="00FE4927" w:rsidP="00AE752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t>
      </w:r>
    </w:p>
    <w:p w14:paraId="50D5E654" w14:textId="3DBAED10" w:rsidR="00874961" w:rsidRDefault="00874961" w:rsidP="00874961">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getBid()</w:t>
      </w:r>
    </w:p>
    <w:p w14:paraId="42DDC165" w14:textId="0770CEB8" w:rsidR="00FE4927" w:rsidRDefault="00FE4927" w:rsidP="0087496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START</w:t>
      </w:r>
    </w:p>
    <w:p w14:paraId="7B7C963B" w14:textId="52E5A139" w:rsidR="00874961" w:rsidRDefault="00874961" w:rsidP="0087496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bid</w:t>
      </w:r>
    </w:p>
    <w:p w14:paraId="6456C679" w14:textId="6315BB86" w:rsidR="00874961" w:rsidRDefault="00874961" w:rsidP="0087496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DISPLAY “Enter Id: “</w:t>
      </w:r>
    </w:p>
    <w:p w14:paraId="3658FFAD" w14:textId="2BF0D001" w:rsidR="00874961" w:rsidRDefault="00874961" w:rsidP="0087496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GET</w:t>
      </w:r>
      <w:r w:rsidR="00541BA1">
        <w:rPr>
          <w:rFonts w:ascii="Times New Roman" w:hAnsi="Times New Roman" w:cs="Times New Roman"/>
        </w:rPr>
        <w:t xml:space="preserve"> bid.bidId</w:t>
      </w:r>
    </w:p>
    <w:p w14:paraId="7792F428" w14:textId="1B5C5A55" w:rsidR="00541BA1" w:rsidRDefault="00541BA1" w:rsidP="00541BA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DISPLAY “Enter title: “</w:t>
      </w:r>
    </w:p>
    <w:p w14:paraId="5BAD9312" w14:textId="52C8888B" w:rsidR="00541BA1" w:rsidRDefault="00541BA1" w:rsidP="00541BA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GET bid.title</w:t>
      </w:r>
    </w:p>
    <w:p w14:paraId="6224E965" w14:textId="6D7BE4CA" w:rsidR="00541BA1" w:rsidRDefault="00541BA1" w:rsidP="00541BA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DISPLAY “Enter fund: “</w:t>
      </w:r>
    </w:p>
    <w:p w14:paraId="3D1ABC0E" w14:textId="0CF6C7BD" w:rsidR="00541BA1" w:rsidRDefault="00541BA1" w:rsidP="00541BA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GET bid.fund</w:t>
      </w:r>
    </w:p>
    <w:p w14:paraId="2EEF4485" w14:textId="06E0DFCE" w:rsidR="00541BA1" w:rsidRDefault="00541BA1" w:rsidP="00541BA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DISPLAY “Enter amount: “</w:t>
      </w:r>
    </w:p>
    <w:p w14:paraId="53716F17" w14:textId="1D76F296" w:rsidR="00541BA1" w:rsidRDefault="00541BA1" w:rsidP="0087496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SET bid.amount</w:t>
      </w:r>
    </w:p>
    <w:p w14:paraId="63836F5F" w14:textId="2F8C8B53" w:rsidR="00541BA1" w:rsidRDefault="00541BA1" w:rsidP="0087496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RETURN bid</w:t>
      </w:r>
    </w:p>
    <w:p w14:paraId="1FAE8539" w14:textId="6BFF6DFE" w:rsidR="00FE4927" w:rsidRDefault="00FE4927" w:rsidP="0087496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t>
      </w:r>
    </w:p>
    <w:p w14:paraId="502F8672" w14:textId="15AA2551" w:rsidR="008D5A48" w:rsidRDefault="008D5A48" w:rsidP="008D5A48">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loadBids(csvPath)</w:t>
      </w:r>
    </w:p>
    <w:p w14:paraId="40610E28" w14:textId="601EA303" w:rsidR="00FE4927" w:rsidRDefault="00FE4927" w:rsidP="008D5A4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START</w:t>
      </w:r>
    </w:p>
    <w:p w14:paraId="5E87F316" w14:textId="02CAFD38" w:rsidR="008D5A48" w:rsidRDefault="008D5A48" w:rsidP="008D5A4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DISPLAY “Loading CSV file “</w:t>
      </w:r>
    </w:p>
    <w:p w14:paraId="72BA9204" w14:textId="5843492B" w:rsidR="008D5A48" w:rsidRDefault="008D5A48" w:rsidP="008D5A4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bids</w:t>
      </w:r>
      <w:r w:rsidR="008F003F">
        <w:rPr>
          <w:rFonts w:ascii="Times New Roman" w:hAnsi="Times New Roman" w:cs="Times New Roman"/>
        </w:rPr>
        <w:t>:</w:t>
      </w:r>
      <w:r>
        <w:rPr>
          <w:rFonts w:ascii="Times New Roman" w:hAnsi="Times New Roman" w:cs="Times New Roman"/>
        </w:rPr>
        <w:t xml:space="preserve"> VECTOR</w:t>
      </w:r>
    </w:p>
    <w:p w14:paraId="64E50850" w14:textId="74EAD0C6" w:rsidR="008D5A48" w:rsidRDefault="008D5A48" w:rsidP="008D5A4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file</w:t>
      </w:r>
    </w:p>
    <w:p w14:paraId="3A4E3EA5" w14:textId="4034665A" w:rsidR="00E51A78" w:rsidRPr="00E51A78" w:rsidRDefault="00E51A78" w:rsidP="00E51A78">
      <w:pPr>
        <w:pStyle w:val="ListParagraph"/>
        <w:spacing w:after="0" w:line="480" w:lineRule="auto"/>
        <w:ind w:left="1440"/>
        <w:rPr>
          <w:rFonts w:ascii="Times New Roman" w:hAnsi="Times New Roman" w:cs="Times New Roman"/>
          <w:sz w:val="22"/>
          <w:szCs w:val="22"/>
        </w:rPr>
      </w:pPr>
      <w:r w:rsidRPr="00E51A78">
        <w:rPr>
          <w:rFonts w:ascii="Times New Roman" w:hAnsi="Times New Roman" w:cs="Times New Roman"/>
          <w:sz w:val="22"/>
          <w:szCs w:val="22"/>
        </w:rPr>
        <w:t>// read file associated with file path</w:t>
      </w:r>
    </w:p>
    <w:p w14:paraId="26837C0D" w14:textId="5A45CC2C" w:rsidR="008D5A48" w:rsidRDefault="008F003F" w:rsidP="008D5A4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READ from file at csvPath and SET file to result</w:t>
      </w:r>
    </w:p>
    <w:p w14:paraId="4F43F07F" w14:textId="320A0C74" w:rsidR="008D5A48" w:rsidRDefault="008D5A48" w:rsidP="008D5A4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TRY</w:t>
      </w:r>
    </w:p>
    <w:p w14:paraId="00A9A480" w14:textId="342C2E9E" w:rsidR="008D5A48" w:rsidRDefault="008D5A48" w:rsidP="008D5A4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lastRenderedPageBreak/>
        <w:t xml:space="preserve">FOR </w:t>
      </w:r>
      <w:r w:rsidR="001F52FB">
        <w:rPr>
          <w:rFonts w:ascii="Times New Roman" w:hAnsi="Times New Roman" w:cs="Times New Roman"/>
        </w:rPr>
        <w:t xml:space="preserve">index from 0 to </w:t>
      </w:r>
      <w:r>
        <w:rPr>
          <w:rFonts w:ascii="Times New Roman" w:hAnsi="Times New Roman" w:cs="Times New Roman"/>
        </w:rPr>
        <w:t>number of rows in file</w:t>
      </w:r>
    </w:p>
    <w:p w14:paraId="1F272111" w14:textId="0E6DF165" w:rsidR="008D5A48" w:rsidRDefault="008D5A48" w:rsidP="008D5A48">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INIT bid</w:t>
      </w:r>
    </w:p>
    <w:p w14:paraId="0EFE23EC" w14:textId="64C6F867" w:rsidR="00BB759F" w:rsidRDefault="00BB759F" w:rsidP="00BB759F">
      <w:pPr>
        <w:pStyle w:val="ListParagraph"/>
        <w:spacing w:after="0" w:line="480" w:lineRule="auto"/>
        <w:ind w:left="2880"/>
        <w:rPr>
          <w:rFonts w:ascii="Times New Roman" w:hAnsi="Times New Roman" w:cs="Times New Roman"/>
        </w:rPr>
      </w:pPr>
      <w:r>
        <w:rPr>
          <w:rFonts w:ascii="Times New Roman" w:hAnsi="Times New Roman" w:cs="Times New Roman"/>
        </w:rPr>
        <w:t>// Set all associated properties via their respective row and column location in the CSV file</w:t>
      </w:r>
    </w:p>
    <w:p w14:paraId="6480D6CD" w14:textId="7C2B1287" w:rsidR="008D5A48" w:rsidRDefault="008D5A48" w:rsidP="008D5A48">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bid.id = file[index][1]</w:t>
      </w:r>
    </w:p>
    <w:p w14:paraId="1D61CF7F" w14:textId="61823CC6" w:rsidR="008D5A48" w:rsidRDefault="008D5A48" w:rsidP="008D5A48">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bid.title = file[index][0]</w:t>
      </w:r>
    </w:p>
    <w:p w14:paraId="4310026E" w14:textId="0492D25C" w:rsidR="008D5A48" w:rsidRDefault="008D5A48" w:rsidP="008D5A48">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bid.fund = file[index][8]</w:t>
      </w:r>
    </w:p>
    <w:p w14:paraId="0E6D0160" w14:textId="70F2C33E" w:rsidR="008D5A48" w:rsidRDefault="008D5A48" w:rsidP="008D5A48">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bid.amount = file[index][4]</w:t>
      </w:r>
      <w:r w:rsidR="00B6721C">
        <w:rPr>
          <w:rFonts w:ascii="Times New Roman" w:hAnsi="Times New Roman" w:cs="Times New Roman"/>
        </w:rPr>
        <w:t xml:space="preserve"> </w:t>
      </w:r>
    </w:p>
    <w:p w14:paraId="700F2040" w14:textId="1842CBD1" w:rsidR="008D5A48" w:rsidRDefault="008D5A48" w:rsidP="008D5A48">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APPEND bid to bids VECTOR</w:t>
      </w:r>
    </w:p>
    <w:p w14:paraId="7D7E2A6F" w14:textId="442D2808" w:rsidR="008D5A48" w:rsidRDefault="008D5A48" w:rsidP="008D5A4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ENDFOR</w:t>
      </w:r>
    </w:p>
    <w:p w14:paraId="1A16F0B6" w14:textId="178DC3C7" w:rsidR="008D5A48" w:rsidRDefault="008D5A48" w:rsidP="008D5A4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CATCH (Error)</w:t>
      </w:r>
    </w:p>
    <w:p w14:paraId="71237AC2" w14:textId="6AD67131" w:rsidR="008D5A48" w:rsidRDefault="008D5A48" w:rsidP="008D5A4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DISPLAY </w:t>
      </w:r>
      <w:r w:rsidR="00BB759F">
        <w:rPr>
          <w:rFonts w:ascii="Times New Roman" w:hAnsi="Times New Roman" w:cs="Times New Roman"/>
        </w:rPr>
        <w:t>Error message</w:t>
      </w:r>
    </w:p>
    <w:p w14:paraId="7FEA1903" w14:textId="41A4D986" w:rsidR="008D5A48" w:rsidRDefault="008D5A48" w:rsidP="008D5A4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ENDTRY</w:t>
      </w:r>
    </w:p>
    <w:p w14:paraId="1E3AF40C" w14:textId="6C7EE25A" w:rsidR="008D5A48" w:rsidRDefault="008D5A48" w:rsidP="0030786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RETURN bids</w:t>
      </w:r>
      <w:r w:rsidR="006C3861">
        <w:rPr>
          <w:rFonts w:ascii="Times New Roman" w:hAnsi="Times New Roman" w:cs="Times New Roman"/>
        </w:rPr>
        <w:t xml:space="preserve"> VECTOR</w:t>
      </w:r>
    </w:p>
    <w:p w14:paraId="70FB95FF" w14:textId="10E6D6CC" w:rsidR="00FE4927" w:rsidRDefault="00FE4927" w:rsidP="0030786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t>
      </w:r>
    </w:p>
    <w:p w14:paraId="40E8EC45" w14:textId="6AE858EF" w:rsidR="00307861" w:rsidRDefault="00307861" w:rsidP="008D5A48">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partition(bids, begin, end)</w:t>
      </w:r>
    </w:p>
    <w:p w14:paraId="1A1A4C95" w14:textId="4A557E74" w:rsidR="00FE4927" w:rsidRDefault="00FE4927" w:rsidP="0030786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START</w:t>
      </w:r>
    </w:p>
    <w:p w14:paraId="5749DBEF" w14:textId="6818CA6B" w:rsidR="00307861" w:rsidRDefault="00573A41" w:rsidP="0030786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lowIndex</w:t>
      </w:r>
    </w:p>
    <w:p w14:paraId="7786E636" w14:textId="54214023" w:rsidR="00573A41" w:rsidRDefault="00573A41" w:rsidP="0030786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highIndex</w:t>
      </w:r>
    </w:p>
    <w:p w14:paraId="7B2FCACA" w14:textId="323B7EB7" w:rsidR="00573A41" w:rsidRDefault="00573A41" w:rsidP="0030786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SET lowIndex = be</w:t>
      </w:r>
      <w:r w:rsidR="00852A0D">
        <w:rPr>
          <w:rFonts w:ascii="Times New Roman" w:hAnsi="Times New Roman" w:cs="Times New Roman"/>
        </w:rPr>
        <w:t>g</w:t>
      </w:r>
      <w:r>
        <w:rPr>
          <w:rFonts w:ascii="Times New Roman" w:hAnsi="Times New Roman" w:cs="Times New Roman"/>
        </w:rPr>
        <w:t>in</w:t>
      </w:r>
    </w:p>
    <w:p w14:paraId="221231C9" w14:textId="27D232DF" w:rsidR="00573A41" w:rsidRDefault="00573A41" w:rsidP="0030786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SET highIndex = end</w:t>
      </w:r>
    </w:p>
    <w:p w14:paraId="171934A0" w14:textId="5638CBCB" w:rsidR="00573A41" w:rsidRDefault="00573A41" w:rsidP="0030786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midPoint</w:t>
      </w:r>
    </w:p>
    <w:p w14:paraId="4990C881" w14:textId="74E7341B" w:rsidR="00573A41" w:rsidRDefault="00573A41" w:rsidP="00573A41">
      <w:pPr>
        <w:pStyle w:val="ListParagraph"/>
        <w:spacing w:after="0" w:line="480" w:lineRule="auto"/>
        <w:ind w:left="1440"/>
        <w:rPr>
          <w:rFonts w:ascii="Times New Roman" w:hAnsi="Times New Roman" w:cs="Times New Roman"/>
        </w:rPr>
      </w:pPr>
      <w:r>
        <w:rPr>
          <w:rFonts w:ascii="Times New Roman" w:hAnsi="Times New Roman" w:cs="Times New Roman"/>
        </w:rPr>
        <w:t>// Calculate the middle position of the partition</w:t>
      </w:r>
    </w:p>
    <w:p w14:paraId="7B508302" w14:textId="7F55F0F1" w:rsidR="00573A41" w:rsidRDefault="00573A41" w:rsidP="0030786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lastRenderedPageBreak/>
        <w:t>SET midpoint = lowIndex + (highIndex - lowIndex) / 2</w:t>
      </w:r>
    </w:p>
    <w:p w14:paraId="43C7AD8C" w14:textId="382736EA" w:rsidR="00573A41" w:rsidRDefault="00573A41" w:rsidP="0030786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done</w:t>
      </w:r>
    </w:p>
    <w:p w14:paraId="6C4EFA9F" w14:textId="19E176EE" w:rsidR="00573A41" w:rsidRDefault="00573A41" w:rsidP="0030786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SET done = FALSE</w:t>
      </w:r>
    </w:p>
    <w:p w14:paraId="7C29BB89" w14:textId="46E39778" w:rsidR="00573A41" w:rsidRDefault="00573A41" w:rsidP="0030786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WHILE done IS NOT EQUAL TO TRUE</w:t>
      </w:r>
    </w:p>
    <w:p w14:paraId="046906B1" w14:textId="013DB30F" w:rsidR="00573A41" w:rsidRDefault="00573A41" w:rsidP="00573A41">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WHILE bids[lowIndex].title &lt; pivotValue</w:t>
      </w:r>
    </w:p>
    <w:p w14:paraId="39CC1BF9" w14:textId="2F031E62" w:rsidR="00573A41" w:rsidRDefault="007732B7" w:rsidP="00573A41">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INCREMENT </w:t>
      </w:r>
      <w:r w:rsidR="00573A41">
        <w:rPr>
          <w:rFonts w:ascii="Times New Roman" w:hAnsi="Times New Roman" w:cs="Times New Roman"/>
        </w:rPr>
        <w:t>lowIndex</w:t>
      </w:r>
    </w:p>
    <w:p w14:paraId="385FAA96" w14:textId="7E83F09F" w:rsidR="00573A41" w:rsidRDefault="00573A41" w:rsidP="00573A41">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ENDWHILE</w:t>
      </w:r>
    </w:p>
    <w:p w14:paraId="54FFADE3" w14:textId="493D182B" w:rsidR="00573A41" w:rsidRDefault="00573A41" w:rsidP="00573A41">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WHILE bids[highIndex].title &gt; pivotValue</w:t>
      </w:r>
    </w:p>
    <w:p w14:paraId="6FBED007" w14:textId="6508F19E" w:rsidR="00573A41" w:rsidRDefault="007732B7" w:rsidP="00573A41">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DECREMENT </w:t>
      </w:r>
      <w:r w:rsidR="00573A41">
        <w:rPr>
          <w:rFonts w:ascii="Times New Roman" w:hAnsi="Times New Roman" w:cs="Times New Roman"/>
        </w:rPr>
        <w:t>highIndex</w:t>
      </w:r>
    </w:p>
    <w:p w14:paraId="063F9256" w14:textId="77777777" w:rsidR="00573A41" w:rsidRDefault="00573A41" w:rsidP="00573A41">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ENDWHILE</w:t>
      </w:r>
    </w:p>
    <w:p w14:paraId="62E05986" w14:textId="36B3CF2A" w:rsidR="00573A41" w:rsidRDefault="00573A41" w:rsidP="00573A41">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IF lowIndex IS GREATER THAN OR EQUAL TO highIndex THEN</w:t>
      </w:r>
    </w:p>
    <w:p w14:paraId="6DB9FAC9" w14:textId="3621AB7F" w:rsidR="00573A41" w:rsidRPr="00573A41" w:rsidRDefault="00573A41" w:rsidP="00573A41">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done = TRUE</w:t>
      </w:r>
    </w:p>
    <w:p w14:paraId="36877688" w14:textId="00DA3CF4" w:rsidR="00573A41" w:rsidRDefault="00573A41" w:rsidP="00573A41">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w:t>
      </w:r>
    </w:p>
    <w:p w14:paraId="68B56FDC" w14:textId="624D20EC" w:rsidR="00573A41" w:rsidRDefault="00573A41" w:rsidP="00573A41">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SWAP elements at lowIndex and highIndex</w:t>
      </w:r>
    </w:p>
    <w:p w14:paraId="22E5153D" w14:textId="7A4874FB" w:rsidR="007732B7" w:rsidRDefault="007732B7" w:rsidP="00573A41">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INCREMENT lowIndex</w:t>
      </w:r>
    </w:p>
    <w:p w14:paraId="0C00688A" w14:textId="4C4863F5" w:rsidR="007732B7" w:rsidRPr="007D72C2" w:rsidRDefault="007732B7" w:rsidP="00573A41">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DECREMENT highIndex</w:t>
      </w:r>
    </w:p>
    <w:p w14:paraId="206B590C" w14:textId="0F9FAECF" w:rsidR="00573A41" w:rsidRPr="00573A41" w:rsidRDefault="00573A41" w:rsidP="00573A41">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ENDIF</w:t>
      </w:r>
    </w:p>
    <w:p w14:paraId="639F4706" w14:textId="56A6F973" w:rsidR="00573A41" w:rsidRDefault="00573A41" w:rsidP="00307861">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ENDWHILE</w:t>
      </w:r>
    </w:p>
    <w:p w14:paraId="532E7CEB" w14:textId="6D52E88A" w:rsidR="001A5522" w:rsidRDefault="001A5522" w:rsidP="001A552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RETURN highIndex</w:t>
      </w:r>
    </w:p>
    <w:p w14:paraId="662A18DB" w14:textId="5E406969" w:rsidR="00FE4927" w:rsidRDefault="00FE4927" w:rsidP="001A552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t>
      </w:r>
    </w:p>
    <w:p w14:paraId="47C47CE3" w14:textId="25B98076" w:rsidR="00307861" w:rsidRDefault="00307861" w:rsidP="00307861">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quickSort(bids, begin, end)</w:t>
      </w:r>
    </w:p>
    <w:p w14:paraId="07C70895" w14:textId="4A4C0D11" w:rsidR="00FE4927" w:rsidRDefault="00FE4927" w:rsidP="0093629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START</w:t>
      </w:r>
    </w:p>
    <w:p w14:paraId="224A5D59" w14:textId="0CF40095" w:rsidR="0093629A" w:rsidRDefault="0093629A" w:rsidP="0093629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IF bids VECTOR size IS NOT EQUAL TO 0 THEN</w:t>
      </w:r>
    </w:p>
    <w:p w14:paraId="19EBECCF" w14:textId="25282971" w:rsidR="0093629A" w:rsidRDefault="0093629A" w:rsidP="0093629A">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lastRenderedPageBreak/>
        <w:t>INIT midIndex</w:t>
      </w:r>
    </w:p>
    <w:p w14:paraId="0AE89400" w14:textId="0E8E42B9" w:rsidR="0093629A" w:rsidRDefault="0093629A" w:rsidP="0093629A">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SET midIndex = 0</w:t>
      </w:r>
    </w:p>
    <w:p w14:paraId="48786CC7" w14:textId="6A4E3A57" w:rsidR="0093629A" w:rsidRDefault="0093629A" w:rsidP="0093629A">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IF begin IS GREATER THAN OR EQUAL TO end THEN</w:t>
      </w:r>
    </w:p>
    <w:p w14:paraId="4F62A3CD" w14:textId="61BCE4E5" w:rsidR="0093629A" w:rsidRDefault="0093629A" w:rsidP="0093629A">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RETURN</w:t>
      </w:r>
    </w:p>
    <w:p w14:paraId="4D4638C3" w14:textId="3BBF27F1" w:rsidR="0093629A" w:rsidRDefault="0093629A" w:rsidP="0093629A">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ENDIF</w:t>
      </w:r>
    </w:p>
    <w:p w14:paraId="60C3DB45" w14:textId="488673B7" w:rsidR="0093629A" w:rsidRDefault="0093629A" w:rsidP="0093629A">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SET midIndex = partition(bids, begin, end)</w:t>
      </w:r>
    </w:p>
    <w:p w14:paraId="70099250" w14:textId="354769DB" w:rsidR="0093629A" w:rsidRDefault="0093629A" w:rsidP="0093629A">
      <w:pPr>
        <w:pStyle w:val="ListParagraph"/>
        <w:spacing w:after="0" w:line="480" w:lineRule="auto"/>
        <w:ind w:left="2160"/>
        <w:rPr>
          <w:rFonts w:ascii="Times New Roman" w:hAnsi="Times New Roman" w:cs="Times New Roman"/>
        </w:rPr>
      </w:pPr>
      <w:r>
        <w:rPr>
          <w:rFonts w:ascii="Times New Roman" w:hAnsi="Times New Roman" w:cs="Times New Roman"/>
        </w:rPr>
        <w:t>// Recursively call quickSort to sort the lower partition</w:t>
      </w:r>
    </w:p>
    <w:p w14:paraId="75F484AE" w14:textId="2497ADFC" w:rsidR="0093629A" w:rsidRDefault="0093629A" w:rsidP="0093629A">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CALL quicksort(bids, begin, midIndex)</w:t>
      </w:r>
    </w:p>
    <w:p w14:paraId="48D1DA0F" w14:textId="0FB4C443" w:rsidR="0093629A" w:rsidRPr="0093629A" w:rsidRDefault="0093629A" w:rsidP="0093629A">
      <w:pPr>
        <w:spacing w:after="0" w:line="480" w:lineRule="auto"/>
        <w:ind w:left="1440" w:firstLine="720"/>
        <w:rPr>
          <w:rFonts w:ascii="Times New Roman" w:hAnsi="Times New Roman" w:cs="Times New Roman"/>
        </w:rPr>
      </w:pPr>
      <w:r w:rsidRPr="0093629A">
        <w:rPr>
          <w:rFonts w:ascii="Times New Roman" w:hAnsi="Times New Roman" w:cs="Times New Roman"/>
        </w:rPr>
        <w:t xml:space="preserve">// Recursively call quickSort to sort the </w:t>
      </w:r>
      <w:r>
        <w:rPr>
          <w:rFonts w:ascii="Times New Roman" w:hAnsi="Times New Roman" w:cs="Times New Roman"/>
        </w:rPr>
        <w:t xml:space="preserve">higher </w:t>
      </w:r>
      <w:r w:rsidRPr="0093629A">
        <w:rPr>
          <w:rFonts w:ascii="Times New Roman" w:hAnsi="Times New Roman" w:cs="Times New Roman"/>
        </w:rPr>
        <w:t>partition</w:t>
      </w:r>
    </w:p>
    <w:p w14:paraId="473255EE" w14:textId="3A0E09B0" w:rsidR="0093629A" w:rsidRPr="001A1C5B" w:rsidRDefault="0093629A" w:rsidP="0093629A">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CALL quicksort(bids, midIndex + 1, end)</w:t>
      </w:r>
    </w:p>
    <w:p w14:paraId="16605492" w14:textId="77777777" w:rsidR="0093629A" w:rsidRDefault="0093629A" w:rsidP="0093629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ELSE</w:t>
      </w:r>
    </w:p>
    <w:p w14:paraId="0899112D" w14:textId="77777777" w:rsidR="0093629A" w:rsidRDefault="0093629A" w:rsidP="0093629A">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w:t>
      </w:r>
      <w:r w:rsidRPr="00BF7DA1">
        <w:rPr>
          <w:rFonts w:ascii="Times New Roman" w:hAnsi="Times New Roman" w:cs="Times New Roman"/>
        </w:rPr>
        <w:t>Load bids before sorting!</w:t>
      </w:r>
      <w:r>
        <w:rPr>
          <w:rFonts w:ascii="Times New Roman" w:hAnsi="Times New Roman" w:cs="Times New Roman"/>
        </w:rPr>
        <w:t>”</w:t>
      </w:r>
    </w:p>
    <w:p w14:paraId="0BFFE2AF" w14:textId="237ECDDB" w:rsidR="00307861" w:rsidRDefault="0093629A" w:rsidP="0093629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ENDIF</w:t>
      </w:r>
    </w:p>
    <w:p w14:paraId="60297359" w14:textId="72157D3B" w:rsidR="00FE4927" w:rsidRPr="0093629A" w:rsidRDefault="00FE4927" w:rsidP="0093629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t>
      </w:r>
    </w:p>
    <w:p w14:paraId="5AB1DED5" w14:textId="5B718D88" w:rsidR="00307861" w:rsidRDefault="00307861" w:rsidP="00307861">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selectionSort(bids)</w:t>
      </w:r>
    </w:p>
    <w:p w14:paraId="00E741C5" w14:textId="03C46738" w:rsidR="00FE4927" w:rsidRDefault="00FE4927" w:rsidP="00FE492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START</w:t>
      </w:r>
    </w:p>
    <w:p w14:paraId="505EAE0E" w14:textId="73FDA08F" w:rsidR="001A1C5B" w:rsidRDefault="001A1C5B" w:rsidP="001A1C5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IF bids VECTOR size IS NOT EQUAL TO 0 THEN</w:t>
      </w:r>
    </w:p>
    <w:p w14:paraId="13007877" w14:textId="1384329F" w:rsidR="001A1C5B" w:rsidRDefault="001A1C5B" w:rsidP="001A1C5B">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INIT bidsSize</w:t>
      </w:r>
    </w:p>
    <w:p w14:paraId="1D0BE37B" w14:textId="442F9485" w:rsidR="001A1C5B" w:rsidRPr="001A1C5B" w:rsidRDefault="001A1C5B" w:rsidP="001A1C5B">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SET bidsSize = bids VECTOR size</w:t>
      </w:r>
    </w:p>
    <w:p w14:paraId="3DA37316" w14:textId="549838A9" w:rsidR="00307861" w:rsidRDefault="00B50E4E" w:rsidP="001A1C5B">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FOR index from </w:t>
      </w:r>
      <w:r w:rsidR="00E96145">
        <w:rPr>
          <w:rFonts w:ascii="Times New Roman" w:hAnsi="Times New Roman" w:cs="Times New Roman"/>
        </w:rPr>
        <w:t>0</w:t>
      </w:r>
      <w:r>
        <w:rPr>
          <w:rFonts w:ascii="Times New Roman" w:hAnsi="Times New Roman" w:cs="Times New Roman"/>
        </w:rPr>
        <w:t xml:space="preserve"> to </w:t>
      </w:r>
      <w:r w:rsidR="00E42A7F">
        <w:rPr>
          <w:rFonts w:ascii="Times New Roman" w:hAnsi="Times New Roman" w:cs="Times New Roman"/>
        </w:rPr>
        <w:t>bidsSize - 1</w:t>
      </w:r>
    </w:p>
    <w:p w14:paraId="5A9CA816" w14:textId="07D84C71" w:rsidR="00B50E4E" w:rsidRDefault="00B50E4E" w:rsidP="001A1C5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INIT </w:t>
      </w:r>
      <w:r w:rsidR="00E42A7F">
        <w:rPr>
          <w:rFonts w:ascii="Times New Roman" w:hAnsi="Times New Roman" w:cs="Times New Roman"/>
        </w:rPr>
        <w:t>minIndex</w:t>
      </w:r>
    </w:p>
    <w:p w14:paraId="69E58D5C" w14:textId="58E1B6DD" w:rsidR="00B50E4E" w:rsidRDefault="00B50E4E" w:rsidP="001A1C5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minIndex = index</w:t>
      </w:r>
    </w:p>
    <w:p w14:paraId="7C5E7A9A" w14:textId="62A33729" w:rsidR="00B50E4E" w:rsidRDefault="00B50E4E" w:rsidP="001A1C5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FOR nestedIndex from </w:t>
      </w:r>
      <w:r w:rsidR="00DB7AAA">
        <w:rPr>
          <w:rFonts w:ascii="Times New Roman" w:hAnsi="Times New Roman" w:cs="Times New Roman"/>
        </w:rPr>
        <w:t>index + 1</w:t>
      </w:r>
      <w:r>
        <w:rPr>
          <w:rFonts w:ascii="Times New Roman" w:hAnsi="Times New Roman" w:cs="Times New Roman"/>
        </w:rPr>
        <w:t xml:space="preserve"> to </w:t>
      </w:r>
      <w:r w:rsidR="00E42A7F">
        <w:rPr>
          <w:rFonts w:ascii="Times New Roman" w:hAnsi="Times New Roman" w:cs="Times New Roman"/>
        </w:rPr>
        <w:t>bidsSize</w:t>
      </w:r>
    </w:p>
    <w:p w14:paraId="7F1FA5E8" w14:textId="3D76139E" w:rsidR="00B50E4E" w:rsidRPr="00BD13C2" w:rsidRDefault="00B50E4E" w:rsidP="001A1C5B">
      <w:pPr>
        <w:pStyle w:val="ListParagraph"/>
        <w:numPr>
          <w:ilvl w:val="4"/>
          <w:numId w:val="1"/>
        </w:numPr>
        <w:spacing w:after="0" w:line="480" w:lineRule="auto"/>
        <w:rPr>
          <w:rFonts w:ascii="Times New Roman" w:hAnsi="Times New Roman" w:cs="Times New Roman"/>
        </w:rPr>
      </w:pPr>
      <w:r w:rsidRPr="00BD13C2">
        <w:rPr>
          <w:rFonts w:ascii="Times New Roman" w:hAnsi="Times New Roman" w:cs="Times New Roman"/>
        </w:rPr>
        <w:lastRenderedPageBreak/>
        <w:t>IF bids[nestedIndex]</w:t>
      </w:r>
      <w:r w:rsidR="00BD13C2" w:rsidRPr="00BD13C2">
        <w:rPr>
          <w:rFonts w:ascii="Times New Roman" w:hAnsi="Times New Roman" w:cs="Times New Roman"/>
        </w:rPr>
        <w:t>.title</w:t>
      </w:r>
      <w:r w:rsidRPr="00BD13C2">
        <w:rPr>
          <w:rFonts w:ascii="Times New Roman" w:hAnsi="Times New Roman" w:cs="Times New Roman"/>
        </w:rPr>
        <w:t xml:space="preserve"> IS LESS THAN bids[index]</w:t>
      </w:r>
      <w:r w:rsidR="00BD13C2" w:rsidRPr="00BD13C2">
        <w:rPr>
          <w:rFonts w:ascii="Times New Roman" w:hAnsi="Times New Roman" w:cs="Times New Roman"/>
        </w:rPr>
        <w:t>.title</w:t>
      </w:r>
      <w:r w:rsidRPr="00BD13C2">
        <w:rPr>
          <w:rFonts w:ascii="Times New Roman" w:hAnsi="Times New Roman" w:cs="Times New Roman"/>
        </w:rPr>
        <w:t xml:space="preserve"> TH</w:t>
      </w:r>
      <w:r w:rsidR="00DB7AAA">
        <w:rPr>
          <w:rFonts w:ascii="Times New Roman" w:hAnsi="Times New Roman" w:cs="Times New Roman"/>
        </w:rPr>
        <w:t>E</w:t>
      </w:r>
      <w:r w:rsidRPr="00BD13C2">
        <w:rPr>
          <w:rFonts w:ascii="Times New Roman" w:hAnsi="Times New Roman" w:cs="Times New Roman"/>
        </w:rPr>
        <w:t>N</w:t>
      </w:r>
    </w:p>
    <w:p w14:paraId="5FD467E3" w14:textId="503FB282" w:rsidR="00B50E4E" w:rsidRDefault="00B50E4E" w:rsidP="001A1C5B">
      <w:pPr>
        <w:pStyle w:val="ListParagraph"/>
        <w:numPr>
          <w:ilvl w:val="5"/>
          <w:numId w:val="1"/>
        </w:numPr>
        <w:spacing w:after="0" w:line="480" w:lineRule="auto"/>
        <w:rPr>
          <w:rFonts w:ascii="Times New Roman" w:hAnsi="Times New Roman" w:cs="Times New Roman"/>
        </w:rPr>
      </w:pPr>
      <w:r>
        <w:rPr>
          <w:rFonts w:ascii="Times New Roman" w:hAnsi="Times New Roman" w:cs="Times New Roman"/>
        </w:rPr>
        <w:t>SET minIndex = nestedIndex</w:t>
      </w:r>
    </w:p>
    <w:p w14:paraId="21912E16" w14:textId="0EB0BEA8" w:rsidR="00B50E4E" w:rsidRDefault="00B50E4E" w:rsidP="001A1C5B">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ENDIF</w:t>
      </w:r>
    </w:p>
    <w:p w14:paraId="4FEB66AE" w14:textId="400374EF" w:rsidR="00B50E4E" w:rsidRDefault="00B50E4E" w:rsidP="001A1C5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ENDFOR</w:t>
      </w:r>
    </w:p>
    <w:p w14:paraId="2245AD23" w14:textId="0736085B" w:rsidR="00B50E4E" w:rsidRPr="007D72C2" w:rsidRDefault="00E42A7F" w:rsidP="007D72C2">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SWAP elements at index and minIndex</w:t>
      </w:r>
    </w:p>
    <w:p w14:paraId="3D4D3D49" w14:textId="6866B18D" w:rsidR="00B50E4E" w:rsidRDefault="00B50E4E" w:rsidP="001A1C5B">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ENDFOR</w:t>
      </w:r>
    </w:p>
    <w:p w14:paraId="487E6688" w14:textId="77777777" w:rsidR="001A1C5B" w:rsidRDefault="001A1C5B" w:rsidP="001A1C5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ELSE</w:t>
      </w:r>
    </w:p>
    <w:p w14:paraId="3430523D" w14:textId="77777777" w:rsidR="001A1C5B" w:rsidRDefault="001A1C5B" w:rsidP="001A1C5B">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w:t>
      </w:r>
      <w:r w:rsidRPr="00BF7DA1">
        <w:rPr>
          <w:rFonts w:ascii="Times New Roman" w:hAnsi="Times New Roman" w:cs="Times New Roman"/>
        </w:rPr>
        <w:t>Load bids before sorting!</w:t>
      </w:r>
      <w:r>
        <w:rPr>
          <w:rFonts w:ascii="Times New Roman" w:hAnsi="Times New Roman" w:cs="Times New Roman"/>
        </w:rPr>
        <w:t>”</w:t>
      </w:r>
    </w:p>
    <w:p w14:paraId="0335F82C" w14:textId="127B6124" w:rsidR="001A1C5B" w:rsidRDefault="001A1C5B" w:rsidP="0093629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ENDIF</w:t>
      </w:r>
    </w:p>
    <w:p w14:paraId="38D5DD9D" w14:textId="19F990CD" w:rsidR="00FE4927" w:rsidRPr="0093629A" w:rsidRDefault="00FE4927" w:rsidP="0093629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t>
      </w:r>
    </w:p>
    <w:p w14:paraId="4D45AC3A" w14:textId="51CABB67" w:rsidR="00852A0D" w:rsidRDefault="00307861" w:rsidP="00852A0D">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strToDouble(str, ch)</w:t>
      </w:r>
    </w:p>
    <w:p w14:paraId="6EF8492D" w14:textId="67651556" w:rsidR="00FE4927" w:rsidRPr="00852A0D" w:rsidRDefault="00FE4927" w:rsidP="00FE492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START</w:t>
      </w:r>
    </w:p>
    <w:p w14:paraId="0722AB00" w14:textId="40B345AE" w:rsidR="008A355E" w:rsidRPr="008A355E" w:rsidRDefault="00252E74" w:rsidP="008A355E">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ITERATE through</w:t>
      </w:r>
      <w:r w:rsidR="00307861">
        <w:rPr>
          <w:rFonts w:ascii="Times New Roman" w:hAnsi="Times New Roman" w:cs="Times New Roman"/>
        </w:rPr>
        <w:t xml:space="preserve"> string </w:t>
      </w:r>
      <w:r>
        <w:rPr>
          <w:rFonts w:ascii="Times New Roman" w:hAnsi="Times New Roman" w:cs="Times New Roman"/>
        </w:rPr>
        <w:t xml:space="preserve">and ERASE </w:t>
      </w:r>
      <w:r w:rsidR="00307861">
        <w:rPr>
          <w:rFonts w:ascii="Times New Roman" w:hAnsi="Times New Roman" w:cs="Times New Roman"/>
        </w:rPr>
        <w:t xml:space="preserve">all instances of ch </w:t>
      </w:r>
      <w:r>
        <w:rPr>
          <w:rFonts w:ascii="Times New Roman" w:hAnsi="Times New Roman" w:cs="Times New Roman"/>
        </w:rPr>
        <w:t>character variable</w:t>
      </w:r>
      <w:r w:rsidR="008A355E">
        <w:rPr>
          <w:rFonts w:ascii="Times New Roman" w:hAnsi="Times New Roman" w:cs="Times New Roman"/>
        </w:rPr>
        <w:t xml:space="preserve"> and SET str to result</w:t>
      </w:r>
    </w:p>
    <w:p w14:paraId="18CB75FE" w14:textId="6B960268" w:rsidR="00252E74" w:rsidRDefault="00307861" w:rsidP="00252E74">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RETURN </w:t>
      </w:r>
      <w:r w:rsidR="008A355E">
        <w:rPr>
          <w:rFonts w:ascii="Times New Roman" w:hAnsi="Times New Roman" w:cs="Times New Roman"/>
        </w:rPr>
        <w:t>str</w:t>
      </w:r>
    </w:p>
    <w:p w14:paraId="40E2CB74" w14:textId="0D3FA9C4" w:rsidR="00FE4927" w:rsidRDefault="00FE4927" w:rsidP="00252E74">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t>
      </w:r>
    </w:p>
    <w:p w14:paraId="7ABEBD2A" w14:textId="77777777" w:rsidR="00252E74" w:rsidRDefault="00252E74" w:rsidP="00252E74">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main(argc, argv)</w:t>
      </w:r>
    </w:p>
    <w:p w14:paraId="026BEF4B" w14:textId="77777777" w:rsidR="00252E74" w:rsidRPr="00AE7527" w:rsidRDefault="00252E74" w:rsidP="00252E74">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START</w:t>
      </w:r>
    </w:p>
    <w:p w14:paraId="01C7CD9E" w14:textId="3F97B604" w:rsidR="00252E74" w:rsidRDefault="00252E74" w:rsidP="00252E74">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csv</w:t>
      </w:r>
      <w:r w:rsidR="00DB7AAA">
        <w:rPr>
          <w:rFonts w:ascii="Times New Roman" w:hAnsi="Times New Roman" w:cs="Times New Roman"/>
        </w:rPr>
        <w:t>Path</w:t>
      </w:r>
    </w:p>
    <w:p w14:paraId="6927D0CF" w14:textId="77777777" w:rsidR="00252E74" w:rsidRDefault="00252E74" w:rsidP="00252E74">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IF argc is EQUAL TO 2 THEN</w:t>
      </w:r>
    </w:p>
    <w:p w14:paraId="37827EB2" w14:textId="7C4558BC" w:rsidR="00252E74" w:rsidRDefault="00252E74" w:rsidP="00252E7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Set csvPath = element 1 of argv </w:t>
      </w:r>
      <w:r w:rsidR="00852A0D">
        <w:rPr>
          <w:rFonts w:ascii="Times New Roman" w:hAnsi="Times New Roman" w:cs="Times New Roman"/>
        </w:rPr>
        <w:t>VECTOR</w:t>
      </w:r>
    </w:p>
    <w:p w14:paraId="24433B46" w14:textId="77777777" w:rsidR="00252E74" w:rsidRDefault="00252E74" w:rsidP="00252E74">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ELSE</w:t>
      </w:r>
    </w:p>
    <w:p w14:paraId="4245A048" w14:textId="77777777" w:rsidR="00252E74" w:rsidRDefault="00252E74" w:rsidP="00252E7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lastRenderedPageBreak/>
        <w:t>Set csvPath = “eBid_Monthly_sales.csv”</w:t>
      </w:r>
    </w:p>
    <w:p w14:paraId="0422B84F" w14:textId="77777777" w:rsidR="00252E74" w:rsidRDefault="00252E74" w:rsidP="00252E74">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ENDIF</w:t>
      </w:r>
    </w:p>
    <w:p w14:paraId="4305737C" w14:textId="77777777" w:rsidR="00252E74" w:rsidRDefault="00252E74" w:rsidP="00252E74">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vector bids</w:t>
      </w:r>
    </w:p>
    <w:p w14:paraId="432C2C25" w14:textId="24CE3B59" w:rsidR="00252E74" w:rsidRDefault="00252E74" w:rsidP="00252E74">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ticks</w:t>
      </w:r>
    </w:p>
    <w:p w14:paraId="10A667F4" w14:textId="7DF988CA" w:rsidR="00252E74" w:rsidRDefault="00252E74" w:rsidP="00252E74">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choice</w:t>
      </w:r>
    </w:p>
    <w:p w14:paraId="0157D325" w14:textId="042EA71D" w:rsidR="00852A0D" w:rsidRDefault="00852A0D" w:rsidP="00252E74">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SET choice = 0</w:t>
      </w:r>
    </w:p>
    <w:p w14:paraId="5AEEAD51" w14:textId="77777777" w:rsidR="00252E74" w:rsidRDefault="00252E74" w:rsidP="00252E74">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WHILE choice IS NOT EQUAL TO 9</w:t>
      </w:r>
    </w:p>
    <w:p w14:paraId="117BE6AD" w14:textId="77777777" w:rsidR="00252E74" w:rsidRDefault="00252E74" w:rsidP="00252E7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“MENU:”</w:t>
      </w:r>
    </w:p>
    <w:p w14:paraId="594D440D" w14:textId="77777777" w:rsidR="00252E74" w:rsidRDefault="00252E74" w:rsidP="00252E7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 1. Load Bids”</w:t>
      </w:r>
    </w:p>
    <w:p w14:paraId="04389253" w14:textId="77777777" w:rsidR="00252E74" w:rsidRDefault="00252E74" w:rsidP="00252E7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 2. Display All Bids”</w:t>
      </w:r>
    </w:p>
    <w:p w14:paraId="09522756" w14:textId="77777777" w:rsidR="00252E74" w:rsidRDefault="00252E74" w:rsidP="00252E7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 3. Selection Sort All Bids”</w:t>
      </w:r>
    </w:p>
    <w:p w14:paraId="2FBBD606" w14:textId="77777777" w:rsidR="00252E74" w:rsidRDefault="00252E74" w:rsidP="00252E7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 4. Quick Sort All Bids”</w:t>
      </w:r>
    </w:p>
    <w:p w14:paraId="540E7E78" w14:textId="77777777" w:rsidR="00252E74" w:rsidRPr="00B16A13" w:rsidRDefault="00252E74" w:rsidP="00252E7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 9. Exit”</w:t>
      </w:r>
    </w:p>
    <w:p w14:paraId="4B1696B6" w14:textId="77777777" w:rsidR="00252E74" w:rsidRDefault="00252E74" w:rsidP="00252E7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 Enter choice: ”</w:t>
      </w:r>
    </w:p>
    <w:p w14:paraId="7AD27AE9" w14:textId="1FBEA77C" w:rsidR="00252E74" w:rsidRPr="00F55BD0" w:rsidRDefault="00252E74" w:rsidP="00252E7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GET choice</w:t>
      </w:r>
    </w:p>
    <w:p w14:paraId="77C23FFE" w14:textId="4A156AD4" w:rsidR="00252E74" w:rsidRDefault="00252E74" w:rsidP="00252E7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IF choice is EQUAL TO 1</w:t>
      </w:r>
      <w:r w:rsidR="00F55BD0">
        <w:rPr>
          <w:rFonts w:ascii="Times New Roman" w:hAnsi="Times New Roman" w:cs="Times New Roman"/>
        </w:rPr>
        <w:t xml:space="preserve"> THEN</w:t>
      </w:r>
    </w:p>
    <w:p w14:paraId="721DDD25" w14:textId="24D9FFAE" w:rsidR="00252E74" w:rsidRDefault="00252E74" w:rsidP="00252E74">
      <w:pPr>
        <w:pStyle w:val="ListParagraph"/>
        <w:spacing w:after="0" w:line="480" w:lineRule="auto"/>
        <w:ind w:left="2880"/>
        <w:rPr>
          <w:rFonts w:ascii="Times New Roman" w:hAnsi="Times New Roman" w:cs="Times New Roman"/>
        </w:rPr>
      </w:pPr>
      <w:r>
        <w:rPr>
          <w:rFonts w:ascii="Times New Roman" w:hAnsi="Times New Roman" w:cs="Times New Roman"/>
        </w:rPr>
        <w:t>// get the current clock time</w:t>
      </w:r>
    </w:p>
    <w:p w14:paraId="7EB9C79A" w14:textId="77777777" w:rsidR="00252E74" w:rsidRDefault="00252E74" w:rsidP="00252E74">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SET ticks = clock() </w:t>
      </w:r>
    </w:p>
    <w:p w14:paraId="382B6631" w14:textId="77777777" w:rsidR="00252E74" w:rsidRDefault="00252E74" w:rsidP="00252E74">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SET bids = loadBids(csvPath) </w:t>
      </w:r>
    </w:p>
    <w:p w14:paraId="73FC3A64" w14:textId="77777777" w:rsidR="00252E74" w:rsidRDefault="00252E74" w:rsidP="00252E74">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DISPLAY bids VECTOR size + “ bids read”</w:t>
      </w:r>
    </w:p>
    <w:p w14:paraId="2E59114E" w14:textId="77777777" w:rsidR="00252E74" w:rsidRDefault="00252E74" w:rsidP="00252E74">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ticks = clock() - ticks</w:t>
      </w:r>
    </w:p>
    <w:p w14:paraId="29F9A44B" w14:textId="77777777" w:rsidR="00252E74" w:rsidRDefault="00252E74" w:rsidP="00252E74">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DISPLAY “time: ” + ticks + “ clock ticks”</w:t>
      </w:r>
    </w:p>
    <w:p w14:paraId="6920AB9C" w14:textId="5ED25327" w:rsidR="00252E74" w:rsidRPr="00E51A78" w:rsidRDefault="00252E74" w:rsidP="00252E74">
      <w:pPr>
        <w:pStyle w:val="ListParagraph"/>
        <w:spacing w:after="0" w:line="480" w:lineRule="auto"/>
        <w:ind w:left="2880"/>
        <w:rPr>
          <w:rFonts w:ascii="Times New Roman" w:hAnsi="Times New Roman" w:cs="Times New Roman"/>
          <w:sz w:val="28"/>
          <w:szCs w:val="28"/>
        </w:rPr>
      </w:pPr>
      <w:r w:rsidRPr="00E51A78">
        <w:rPr>
          <w:rFonts w:ascii="Times New Roman" w:hAnsi="Times New Roman" w:cs="Times New Roman"/>
          <w:sz w:val="22"/>
          <w:szCs w:val="22"/>
        </w:rPr>
        <w:t xml:space="preserve">// </w:t>
      </w:r>
      <w:r w:rsidR="00852A0D">
        <w:rPr>
          <w:rFonts w:ascii="Times New Roman" w:hAnsi="Times New Roman" w:cs="Times New Roman"/>
          <w:sz w:val="22"/>
          <w:szCs w:val="22"/>
        </w:rPr>
        <w:t>convert</w:t>
      </w:r>
      <w:r w:rsidRPr="00E51A78">
        <w:rPr>
          <w:rFonts w:ascii="Times New Roman" w:hAnsi="Times New Roman" w:cs="Times New Roman"/>
          <w:sz w:val="22"/>
          <w:szCs w:val="22"/>
        </w:rPr>
        <w:t xml:space="preserve"> the clock time to seconds</w:t>
      </w:r>
      <w:r>
        <w:rPr>
          <w:rFonts w:ascii="Times New Roman" w:hAnsi="Times New Roman" w:cs="Times New Roman"/>
          <w:sz w:val="22"/>
          <w:szCs w:val="22"/>
        </w:rPr>
        <w:t xml:space="preserve"> using a predefined constant variable</w:t>
      </w:r>
    </w:p>
    <w:p w14:paraId="25645BC3" w14:textId="77777777" w:rsidR="00252E74" w:rsidRDefault="00252E74" w:rsidP="00252E74">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lastRenderedPageBreak/>
        <w:t>DISPLAY “time: ” + ticks * 1.0 / constant variable CLOCKS_PER_TICK + “ seconds”</w:t>
      </w:r>
    </w:p>
    <w:p w14:paraId="16210463" w14:textId="4DD8D1F6" w:rsidR="00252E74" w:rsidRDefault="00252E74" w:rsidP="00252E7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 IF choice is EQUAL TO 2</w:t>
      </w:r>
      <w:r w:rsidR="00F55BD0">
        <w:rPr>
          <w:rFonts w:ascii="Times New Roman" w:hAnsi="Times New Roman" w:cs="Times New Roman"/>
        </w:rPr>
        <w:t xml:space="preserve"> THEN</w:t>
      </w:r>
    </w:p>
    <w:p w14:paraId="0BB1F474" w14:textId="200BD507" w:rsidR="00252E74" w:rsidRDefault="00252E74" w:rsidP="00252E74">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FOR </w:t>
      </w:r>
      <w:r w:rsidR="001F52FB">
        <w:rPr>
          <w:rFonts w:ascii="Times New Roman" w:hAnsi="Times New Roman" w:cs="Times New Roman"/>
        </w:rPr>
        <w:t xml:space="preserve">index from </w:t>
      </w:r>
      <w:r w:rsidR="00DB7AAA">
        <w:rPr>
          <w:rFonts w:ascii="Times New Roman" w:hAnsi="Times New Roman" w:cs="Times New Roman"/>
        </w:rPr>
        <w:t>0</w:t>
      </w:r>
      <w:r w:rsidR="001F52FB">
        <w:rPr>
          <w:rFonts w:ascii="Times New Roman" w:hAnsi="Times New Roman" w:cs="Times New Roman"/>
        </w:rPr>
        <w:t xml:space="preserve"> to </w:t>
      </w:r>
      <w:r>
        <w:rPr>
          <w:rFonts w:ascii="Times New Roman" w:hAnsi="Times New Roman" w:cs="Times New Roman"/>
        </w:rPr>
        <w:t>bids VECTOR size</w:t>
      </w:r>
    </w:p>
    <w:p w14:paraId="44FBB93E" w14:textId="77777777" w:rsidR="00252E74" w:rsidRDefault="00252E74" w:rsidP="00252E74">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DISPLAY displayBids(bids[index])</w:t>
      </w:r>
    </w:p>
    <w:p w14:paraId="07FE54B8" w14:textId="77777777" w:rsidR="00252E74" w:rsidRDefault="00252E74" w:rsidP="00252E74">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ENDFOR</w:t>
      </w:r>
    </w:p>
    <w:p w14:paraId="4304DE7A" w14:textId="77777777" w:rsidR="00252E74" w:rsidRPr="00B16A13" w:rsidRDefault="00252E74" w:rsidP="00252E74">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PRINT return line</w:t>
      </w:r>
    </w:p>
    <w:p w14:paraId="2CD7BAAC" w14:textId="3F1C6CE4" w:rsidR="00252E74" w:rsidRDefault="00252E74" w:rsidP="00252E7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ELSE IF choice is EQUAL TO </w:t>
      </w:r>
      <w:r w:rsidR="00F55BD0">
        <w:rPr>
          <w:rFonts w:ascii="Times New Roman" w:hAnsi="Times New Roman" w:cs="Times New Roman"/>
        </w:rPr>
        <w:t>3 THEN</w:t>
      </w:r>
    </w:p>
    <w:p w14:paraId="4685D5E9" w14:textId="5A3278AC" w:rsidR="00950AD0" w:rsidRDefault="00950AD0" w:rsidP="00950AD0">
      <w:pPr>
        <w:pStyle w:val="ListParagraph"/>
        <w:spacing w:after="0" w:line="480" w:lineRule="auto"/>
        <w:ind w:left="2880"/>
        <w:rPr>
          <w:rFonts w:ascii="Times New Roman" w:hAnsi="Times New Roman" w:cs="Times New Roman"/>
        </w:rPr>
      </w:pPr>
      <w:r>
        <w:rPr>
          <w:rFonts w:ascii="Times New Roman" w:hAnsi="Times New Roman" w:cs="Times New Roman"/>
        </w:rPr>
        <w:t>// get the current clock time</w:t>
      </w:r>
    </w:p>
    <w:p w14:paraId="176C24D0" w14:textId="77777777" w:rsidR="00950AD0" w:rsidRDefault="00950AD0" w:rsidP="00950AD0">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SET ticks = clock() </w:t>
      </w:r>
    </w:p>
    <w:p w14:paraId="25919EC7" w14:textId="79D6152B" w:rsidR="00BF7DA1" w:rsidRDefault="00BF7DA1" w:rsidP="001A1C5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CALL selectionSort(bids)</w:t>
      </w:r>
    </w:p>
    <w:p w14:paraId="769E1C06" w14:textId="77777777" w:rsidR="00BF7DA1" w:rsidRDefault="00BF7DA1" w:rsidP="001A1C5B">
      <w:pPr>
        <w:pStyle w:val="ListParagraph"/>
        <w:numPr>
          <w:ilvl w:val="3"/>
          <w:numId w:val="1"/>
        </w:numPr>
        <w:spacing w:after="0" w:line="480" w:lineRule="auto"/>
        <w:rPr>
          <w:rFonts w:ascii="Times New Roman" w:hAnsi="Times New Roman" w:cs="Times New Roman"/>
        </w:rPr>
      </w:pPr>
      <w:r w:rsidRPr="00BF7DA1">
        <w:rPr>
          <w:rFonts w:ascii="Times New Roman" w:hAnsi="Times New Roman" w:cs="Times New Roman"/>
        </w:rPr>
        <w:t>DISPLAY “time: ” + ticks + “ clock ticks”</w:t>
      </w:r>
    </w:p>
    <w:p w14:paraId="3BF3CDBF" w14:textId="5C0D913C" w:rsidR="00F83869" w:rsidRPr="00F83869" w:rsidRDefault="00F83869" w:rsidP="00F83869">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ticks = clock() - ticks</w:t>
      </w:r>
    </w:p>
    <w:p w14:paraId="2AA60AAA" w14:textId="24B557C5" w:rsidR="00BF7DA1" w:rsidRPr="00E51A78" w:rsidRDefault="00BF7DA1" w:rsidP="001A1C5B">
      <w:pPr>
        <w:pStyle w:val="ListParagraph"/>
        <w:spacing w:after="0" w:line="480" w:lineRule="auto"/>
        <w:ind w:left="2880"/>
        <w:rPr>
          <w:rFonts w:ascii="Times New Roman" w:hAnsi="Times New Roman" w:cs="Times New Roman"/>
          <w:sz w:val="28"/>
          <w:szCs w:val="28"/>
        </w:rPr>
      </w:pPr>
      <w:r w:rsidRPr="00E51A78">
        <w:rPr>
          <w:rFonts w:ascii="Times New Roman" w:hAnsi="Times New Roman" w:cs="Times New Roman"/>
          <w:sz w:val="22"/>
          <w:szCs w:val="22"/>
        </w:rPr>
        <w:t>// convert the clock time to seconds</w:t>
      </w:r>
      <w:r>
        <w:rPr>
          <w:rFonts w:ascii="Times New Roman" w:hAnsi="Times New Roman" w:cs="Times New Roman"/>
          <w:sz w:val="22"/>
          <w:szCs w:val="22"/>
        </w:rPr>
        <w:t xml:space="preserve"> using a predefined constant variable</w:t>
      </w:r>
    </w:p>
    <w:p w14:paraId="3657B1DD" w14:textId="38039412" w:rsidR="00BF7DA1" w:rsidRPr="00BF7DA1" w:rsidRDefault="00BF7DA1" w:rsidP="001A1C5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DISPLAY “time: ” + ticks * 1.0 / constant variable CLOCKS_PER_TICK + “ seconds”</w:t>
      </w:r>
    </w:p>
    <w:p w14:paraId="741B85BE" w14:textId="400725AE" w:rsidR="00252E74" w:rsidRDefault="00252E74" w:rsidP="00252E7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ELSE IF choice is EQUAL TO </w:t>
      </w:r>
      <w:r w:rsidR="00733A40">
        <w:rPr>
          <w:rFonts w:ascii="Times New Roman" w:hAnsi="Times New Roman" w:cs="Times New Roman"/>
        </w:rPr>
        <w:t>4 THEN</w:t>
      </w:r>
    </w:p>
    <w:p w14:paraId="70E9561F" w14:textId="5D4C3CBE" w:rsidR="00733A40" w:rsidRDefault="00733A40" w:rsidP="00733A40">
      <w:pPr>
        <w:pStyle w:val="ListParagraph"/>
        <w:spacing w:after="0" w:line="480" w:lineRule="auto"/>
        <w:ind w:left="2880"/>
        <w:rPr>
          <w:rFonts w:ascii="Times New Roman" w:hAnsi="Times New Roman" w:cs="Times New Roman"/>
        </w:rPr>
      </w:pPr>
      <w:r>
        <w:rPr>
          <w:rFonts w:ascii="Times New Roman" w:hAnsi="Times New Roman" w:cs="Times New Roman"/>
        </w:rPr>
        <w:t>// get the current clock time</w:t>
      </w:r>
    </w:p>
    <w:p w14:paraId="4299CC03" w14:textId="77777777" w:rsidR="00733A40" w:rsidRDefault="00733A40" w:rsidP="00733A40">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SET ticks = clock() </w:t>
      </w:r>
    </w:p>
    <w:p w14:paraId="350212A2" w14:textId="29F9248A" w:rsidR="00733A40" w:rsidRPr="00733A40" w:rsidRDefault="00733A40" w:rsidP="00733A40">
      <w:pPr>
        <w:pStyle w:val="ListParagraph"/>
        <w:spacing w:after="0" w:line="480" w:lineRule="auto"/>
        <w:ind w:left="2880"/>
        <w:rPr>
          <w:rFonts w:ascii="Times New Roman" w:hAnsi="Times New Roman" w:cs="Times New Roman"/>
          <w:sz w:val="22"/>
          <w:szCs w:val="22"/>
        </w:rPr>
      </w:pPr>
      <w:r w:rsidRPr="00733A40">
        <w:rPr>
          <w:rFonts w:ascii="Times New Roman" w:hAnsi="Times New Roman" w:cs="Times New Roman"/>
          <w:sz w:val="22"/>
          <w:szCs w:val="22"/>
        </w:rPr>
        <w:t>// Pass in the bids vector, its starting index of 0, and its end index</w:t>
      </w:r>
    </w:p>
    <w:p w14:paraId="21346689" w14:textId="0FCD6C8E" w:rsidR="00733A40" w:rsidRDefault="00733A40" w:rsidP="00733A40">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CALL quickSort(bids, 0, bids VECTOR size - 1)</w:t>
      </w:r>
    </w:p>
    <w:p w14:paraId="724E4845" w14:textId="77777777" w:rsidR="00733A40" w:rsidRDefault="00733A40" w:rsidP="00733A40">
      <w:pPr>
        <w:pStyle w:val="ListParagraph"/>
        <w:numPr>
          <w:ilvl w:val="3"/>
          <w:numId w:val="1"/>
        </w:numPr>
        <w:spacing w:after="0" w:line="480" w:lineRule="auto"/>
        <w:rPr>
          <w:rFonts w:ascii="Times New Roman" w:hAnsi="Times New Roman" w:cs="Times New Roman"/>
        </w:rPr>
      </w:pPr>
      <w:r w:rsidRPr="00BF7DA1">
        <w:rPr>
          <w:rFonts w:ascii="Times New Roman" w:hAnsi="Times New Roman" w:cs="Times New Roman"/>
        </w:rPr>
        <w:t>DISPLAY “time: ” + ticks + “ clock ticks”</w:t>
      </w:r>
    </w:p>
    <w:p w14:paraId="4037693D" w14:textId="77777777" w:rsidR="00733A40" w:rsidRPr="00F83869" w:rsidRDefault="00733A40" w:rsidP="00733A40">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ticks = clock() - ticks</w:t>
      </w:r>
    </w:p>
    <w:p w14:paraId="28CD31D6" w14:textId="50C33231" w:rsidR="00733A40" w:rsidRPr="00E51A78" w:rsidRDefault="00733A40" w:rsidP="00733A40">
      <w:pPr>
        <w:pStyle w:val="ListParagraph"/>
        <w:spacing w:after="0" w:line="480" w:lineRule="auto"/>
        <w:ind w:left="2880"/>
        <w:rPr>
          <w:rFonts w:ascii="Times New Roman" w:hAnsi="Times New Roman" w:cs="Times New Roman"/>
          <w:sz w:val="28"/>
          <w:szCs w:val="28"/>
        </w:rPr>
      </w:pPr>
      <w:r w:rsidRPr="00E51A78">
        <w:rPr>
          <w:rFonts w:ascii="Times New Roman" w:hAnsi="Times New Roman" w:cs="Times New Roman"/>
          <w:sz w:val="22"/>
          <w:szCs w:val="22"/>
        </w:rPr>
        <w:lastRenderedPageBreak/>
        <w:t>// convert the clock time to seconds</w:t>
      </w:r>
      <w:r>
        <w:rPr>
          <w:rFonts w:ascii="Times New Roman" w:hAnsi="Times New Roman" w:cs="Times New Roman"/>
          <w:sz w:val="22"/>
          <w:szCs w:val="22"/>
        </w:rPr>
        <w:t xml:space="preserve"> using a predefined constant variable</w:t>
      </w:r>
    </w:p>
    <w:p w14:paraId="5EE6C7FA" w14:textId="102F44D3" w:rsidR="00252E74" w:rsidRPr="0093629A" w:rsidRDefault="00733A40" w:rsidP="0093629A">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DISPLAY “time: ” + ticks * 1.0 / constant variable CLOCKS_PER_TICK + “ seconds”</w:t>
      </w:r>
    </w:p>
    <w:p w14:paraId="5692A8B2" w14:textId="77777777" w:rsidR="00252E74" w:rsidRPr="00B16A13" w:rsidRDefault="00252E74" w:rsidP="00252E74">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ENDIF</w:t>
      </w:r>
    </w:p>
    <w:p w14:paraId="2DDFB8BC" w14:textId="25754C9A" w:rsidR="00252E74" w:rsidRDefault="00252E74" w:rsidP="00252E74">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ENDWHILE</w:t>
      </w:r>
    </w:p>
    <w:p w14:paraId="5D9F3753" w14:textId="63CBC872" w:rsidR="00FE4927" w:rsidRDefault="00FE4927" w:rsidP="00252E74">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DISPLAY “Good bye.”</w:t>
      </w:r>
    </w:p>
    <w:p w14:paraId="7B666B41" w14:textId="1EAB7739" w:rsidR="00DB7AAA" w:rsidRDefault="00852A0D" w:rsidP="00252E74">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RETURN</w:t>
      </w:r>
    </w:p>
    <w:p w14:paraId="10CACB99" w14:textId="638A54EC" w:rsidR="00852A0D" w:rsidRPr="00252E74" w:rsidRDefault="00852A0D" w:rsidP="00252E74">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t>
      </w:r>
    </w:p>
    <w:sectPr w:rsidR="00852A0D" w:rsidRPr="00252E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43F1F" w14:textId="77777777" w:rsidR="00D05EC9" w:rsidRDefault="00D05EC9" w:rsidP="00B23309">
      <w:pPr>
        <w:spacing w:after="0" w:line="240" w:lineRule="auto"/>
      </w:pPr>
      <w:r>
        <w:separator/>
      </w:r>
    </w:p>
  </w:endnote>
  <w:endnote w:type="continuationSeparator" w:id="0">
    <w:p w14:paraId="421C026E" w14:textId="77777777" w:rsidR="00D05EC9" w:rsidRDefault="00D05EC9" w:rsidP="00B2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7BA42" w14:textId="77777777" w:rsidR="00D05EC9" w:rsidRDefault="00D05EC9" w:rsidP="00B23309">
      <w:pPr>
        <w:spacing w:after="0" w:line="240" w:lineRule="auto"/>
      </w:pPr>
      <w:r>
        <w:separator/>
      </w:r>
    </w:p>
  </w:footnote>
  <w:footnote w:type="continuationSeparator" w:id="0">
    <w:p w14:paraId="3FDC7619" w14:textId="77777777" w:rsidR="00D05EC9" w:rsidRDefault="00D05EC9" w:rsidP="00B23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9775854"/>
      <w:docPartObj>
        <w:docPartGallery w:val="Page Numbers (Top of Page)"/>
        <w:docPartUnique/>
      </w:docPartObj>
    </w:sdtPr>
    <w:sdtEndPr>
      <w:rPr>
        <w:noProof/>
      </w:rPr>
    </w:sdtEndPr>
    <w:sdtContent>
      <w:p w14:paraId="769E06C5" w14:textId="77777777" w:rsidR="00B23309" w:rsidRDefault="00B233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76ADB4" w14:textId="77777777" w:rsidR="00B23309" w:rsidRDefault="00B23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62194"/>
    <w:multiLevelType w:val="hybridMultilevel"/>
    <w:tmpl w:val="CA3C1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60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90F"/>
    <w:rsid w:val="000D4741"/>
    <w:rsid w:val="001A1C5B"/>
    <w:rsid w:val="001A5522"/>
    <w:rsid w:val="001D5DDC"/>
    <w:rsid w:val="001F52FB"/>
    <w:rsid w:val="00252E74"/>
    <w:rsid w:val="002936CF"/>
    <w:rsid w:val="002E1AC7"/>
    <w:rsid w:val="00307861"/>
    <w:rsid w:val="00415FA4"/>
    <w:rsid w:val="004678E0"/>
    <w:rsid w:val="004A49F7"/>
    <w:rsid w:val="004B2FBE"/>
    <w:rsid w:val="004C190F"/>
    <w:rsid w:val="00541BA1"/>
    <w:rsid w:val="00573A41"/>
    <w:rsid w:val="006B0BBC"/>
    <w:rsid w:val="006B7CC3"/>
    <w:rsid w:val="006C3861"/>
    <w:rsid w:val="00733A40"/>
    <w:rsid w:val="00757777"/>
    <w:rsid w:val="007732B7"/>
    <w:rsid w:val="007B34BE"/>
    <w:rsid w:val="007D72C2"/>
    <w:rsid w:val="00834CA2"/>
    <w:rsid w:val="0084120D"/>
    <w:rsid w:val="00852A0D"/>
    <w:rsid w:val="00874961"/>
    <w:rsid w:val="00881EE7"/>
    <w:rsid w:val="008A355E"/>
    <w:rsid w:val="008D5A48"/>
    <w:rsid w:val="008F003F"/>
    <w:rsid w:val="008F1CA9"/>
    <w:rsid w:val="00903467"/>
    <w:rsid w:val="0093629A"/>
    <w:rsid w:val="00950AD0"/>
    <w:rsid w:val="009F6AA9"/>
    <w:rsid w:val="00AE7527"/>
    <w:rsid w:val="00B16A13"/>
    <w:rsid w:val="00B23309"/>
    <w:rsid w:val="00B50E4E"/>
    <w:rsid w:val="00B544D6"/>
    <w:rsid w:val="00B6721C"/>
    <w:rsid w:val="00BB6CB2"/>
    <w:rsid w:val="00BB759F"/>
    <w:rsid w:val="00BD13C2"/>
    <w:rsid w:val="00BE6B1F"/>
    <w:rsid w:val="00BF7DA1"/>
    <w:rsid w:val="00C47267"/>
    <w:rsid w:val="00C9022E"/>
    <w:rsid w:val="00D05EC9"/>
    <w:rsid w:val="00D35963"/>
    <w:rsid w:val="00DB63BC"/>
    <w:rsid w:val="00DB7AAA"/>
    <w:rsid w:val="00E06CFF"/>
    <w:rsid w:val="00E42A7F"/>
    <w:rsid w:val="00E51A78"/>
    <w:rsid w:val="00E96145"/>
    <w:rsid w:val="00EC6F7D"/>
    <w:rsid w:val="00F30E36"/>
    <w:rsid w:val="00F55BD0"/>
    <w:rsid w:val="00F656FE"/>
    <w:rsid w:val="00F83869"/>
    <w:rsid w:val="00FA14F7"/>
    <w:rsid w:val="00FE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5D10C"/>
  <w15:chartTrackingRefBased/>
  <w15:docId w15:val="{E31B581C-5C71-4F35-A0C0-0FF310DE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309"/>
  </w:style>
  <w:style w:type="paragraph" w:styleId="Heading1">
    <w:name w:val="heading 1"/>
    <w:basedOn w:val="Normal"/>
    <w:next w:val="Normal"/>
    <w:link w:val="Heading1Char"/>
    <w:uiPriority w:val="9"/>
    <w:qFormat/>
    <w:rsid w:val="004B2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FBE"/>
    <w:rPr>
      <w:rFonts w:eastAsiaTheme="majorEastAsia" w:cstheme="majorBidi"/>
      <w:color w:val="272727" w:themeColor="text1" w:themeTint="D8"/>
    </w:rPr>
  </w:style>
  <w:style w:type="paragraph" w:styleId="Title">
    <w:name w:val="Title"/>
    <w:basedOn w:val="Normal"/>
    <w:next w:val="Normal"/>
    <w:link w:val="TitleChar"/>
    <w:uiPriority w:val="10"/>
    <w:qFormat/>
    <w:rsid w:val="004B2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FBE"/>
    <w:pPr>
      <w:spacing w:before="160"/>
      <w:jc w:val="center"/>
    </w:pPr>
    <w:rPr>
      <w:i/>
      <w:iCs/>
      <w:color w:val="404040" w:themeColor="text1" w:themeTint="BF"/>
    </w:rPr>
  </w:style>
  <w:style w:type="character" w:customStyle="1" w:styleId="QuoteChar">
    <w:name w:val="Quote Char"/>
    <w:basedOn w:val="DefaultParagraphFont"/>
    <w:link w:val="Quote"/>
    <w:uiPriority w:val="29"/>
    <w:rsid w:val="004B2FBE"/>
    <w:rPr>
      <w:i/>
      <w:iCs/>
      <w:color w:val="404040" w:themeColor="text1" w:themeTint="BF"/>
    </w:rPr>
  </w:style>
  <w:style w:type="paragraph" w:styleId="ListParagraph">
    <w:name w:val="List Paragraph"/>
    <w:basedOn w:val="Normal"/>
    <w:uiPriority w:val="34"/>
    <w:qFormat/>
    <w:rsid w:val="004B2FBE"/>
    <w:pPr>
      <w:ind w:left="720"/>
      <w:contextualSpacing/>
    </w:pPr>
  </w:style>
  <w:style w:type="character" w:styleId="IntenseEmphasis">
    <w:name w:val="Intense Emphasis"/>
    <w:basedOn w:val="DefaultParagraphFont"/>
    <w:uiPriority w:val="21"/>
    <w:qFormat/>
    <w:rsid w:val="004B2FBE"/>
    <w:rPr>
      <w:i/>
      <w:iCs/>
      <w:color w:val="0F4761" w:themeColor="accent1" w:themeShade="BF"/>
    </w:rPr>
  </w:style>
  <w:style w:type="paragraph" w:styleId="IntenseQuote">
    <w:name w:val="Intense Quote"/>
    <w:basedOn w:val="Normal"/>
    <w:next w:val="Normal"/>
    <w:link w:val="IntenseQuoteChar"/>
    <w:uiPriority w:val="30"/>
    <w:qFormat/>
    <w:rsid w:val="004B2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FBE"/>
    <w:rPr>
      <w:i/>
      <w:iCs/>
      <w:color w:val="0F4761" w:themeColor="accent1" w:themeShade="BF"/>
    </w:rPr>
  </w:style>
  <w:style w:type="character" w:styleId="IntenseReference">
    <w:name w:val="Intense Reference"/>
    <w:basedOn w:val="DefaultParagraphFont"/>
    <w:uiPriority w:val="32"/>
    <w:qFormat/>
    <w:rsid w:val="004B2FBE"/>
    <w:rPr>
      <w:b/>
      <w:bCs/>
      <w:smallCaps/>
      <w:color w:val="0F4761" w:themeColor="accent1" w:themeShade="BF"/>
      <w:spacing w:val="5"/>
    </w:rPr>
  </w:style>
  <w:style w:type="paragraph" w:styleId="Header">
    <w:name w:val="header"/>
    <w:basedOn w:val="Normal"/>
    <w:link w:val="HeaderChar"/>
    <w:uiPriority w:val="99"/>
    <w:unhideWhenUsed/>
    <w:rsid w:val="00B23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309"/>
  </w:style>
  <w:style w:type="paragraph" w:styleId="Footer">
    <w:name w:val="footer"/>
    <w:basedOn w:val="Normal"/>
    <w:link w:val="FooterChar"/>
    <w:uiPriority w:val="99"/>
    <w:unhideWhenUsed/>
    <w:rsid w:val="00B23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309"/>
  </w:style>
  <w:style w:type="paragraph" w:styleId="Revision">
    <w:name w:val="Revision"/>
    <w:hidden/>
    <w:uiPriority w:val="99"/>
    <w:semiHidden/>
    <w:rsid w:val="00B50E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ool-User\Excess%20Documents\Courses\Word%20Document%20Template%20(AP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0E27E-74DE-4D77-848E-1A588E8A7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Document Template (APA Format).dotx</Template>
  <TotalTime>212</TotalTime>
  <Pages>11</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School-User</dc:creator>
  <cp:keywords/>
  <dc:description/>
  <cp:lastModifiedBy>Miranda, Cristiano</cp:lastModifiedBy>
  <cp:revision>38</cp:revision>
  <dcterms:created xsi:type="dcterms:W3CDTF">2025-09-10T17:31:00Z</dcterms:created>
  <dcterms:modified xsi:type="dcterms:W3CDTF">2025-09-11T17:50:00Z</dcterms:modified>
</cp:coreProperties>
</file>